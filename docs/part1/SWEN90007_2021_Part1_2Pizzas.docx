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5E4D2C" w:rsidRPr="00DC7C74" w:rsidRDefault="005E4D2C" w:rsidP="3E57CBB0">
      <w:pPr>
        <w:spacing w:line="276" w:lineRule="auto"/>
        <w:rPr>
          <w:rFonts w:ascii="Times New Roman" w:hAnsi="Times New Roman"/>
        </w:rPr>
      </w:pPr>
    </w:p>
    <w:p w14:paraId="0A37501D" w14:textId="77777777" w:rsidR="005E4D2C" w:rsidRPr="00DC7C74" w:rsidRDefault="005E4D2C" w:rsidP="3E57CBB0">
      <w:pPr>
        <w:spacing w:line="276" w:lineRule="auto"/>
        <w:rPr>
          <w:rFonts w:ascii="Times New Roman" w:hAnsi="Times New Roman"/>
        </w:rPr>
      </w:pPr>
    </w:p>
    <w:p w14:paraId="5DAB6C7B" w14:textId="77777777" w:rsidR="005E4D2C" w:rsidRPr="00DC7C74" w:rsidRDefault="005E4D2C" w:rsidP="3E57CBB0">
      <w:pPr>
        <w:spacing w:line="276" w:lineRule="auto"/>
        <w:rPr>
          <w:rFonts w:ascii="Times New Roman" w:hAnsi="Times New Roman"/>
        </w:rPr>
      </w:pPr>
    </w:p>
    <w:p w14:paraId="5FAF0209" w14:textId="77777777" w:rsidR="005E4D2C" w:rsidRPr="00DC7C74" w:rsidRDefault="00DB627A" w:rsidP="3E57CBB0">
      <w:pPr>
        <w:spacing w:line="276" w:lineRule="auto"/>
        <w:rPr>
          <w:rFonts w:ascii="Times New Roman" w:hAnsi="Times New Roman"/>
          <w:b/>
          <w:bCs/>
        </w:rPr>
      </w:pPr>
      <w:r>
        <w:rPr>
          <w:rFonts w:ascii="Times New Roman" w:hAnsi="Times New Roman"/>
          <w:b/>
          <w:noProof/>
        </w:rPr>
        <mc:AlternateContent>
          <mc:Choice Requires="wps">
            <w:drawing>
              <wp:anchor distT="0" distB="0" distL="114300" distR="114300" simplePos="0" relativeHeight="251657216" behindDoc="0" locked="0" layoutInCell="0" allowOverlap="1" wp14:anchorId="5BA534F4" wp14:editId="07777777">
                <wp:simplePos x="0" y="0"/>
                <wp:positionH relativeFrom="column">
                  <wp:posOffset>283210</wp:posOffset>
                </wp:positionH>
                <wp:positionV relativeFrom="paragraph">
                  <wp:posOffset>4445</wp:posOffset>
                </wp:positionV>
                <wp:extent cx="5120640" cy="0"/>
                <wp:effectExtent l="6985" t="13970" r="6350" b="508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2064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xmlns:w16sdtdh="http://schemas.microsoft.com/office/word/2020/wordml/sdtdatahash">
            <w:pict w14:anchorId="3BE99207">
              <v:line id="Line 3"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color="gray" from="22.3pt,.35pt" to="425.5pt,.35pt" w14:anchorId="604BE0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"/>
            </w:pict>
          </mc:Fallback>
        </mc:AlternateContent>
      </w:r>
    </w:p>
    <w:p w14:paraId="5B0B6154" w14:textId="77777777" w:rsidR="005E4D2C" w:rsidRPr="00DC7C74" w:rsidRDefault="51128FBD" w:rsidP="3E57CBB0">
      <w:pPr>
        <w:pStyle w:val="titulocapa"/>
        <w:spacing w:line="276" w:lineRule="auto"/>
        <w:ind w:firstLine="0"/>
        <w:rPr>
          <w:rFonts w:ascii="Times New Roman" w:hAnsi="Times New Roman"/>
        </w:rPr>
      </w:pPr>
      <w:r w:rsidRPr="3E57CBB0">
        <w:rPr>
          <w:rFonts w:ascii="Times New Roman" w:hAnsi="Times New Roman"/>
        </w:rPr>
        <w:t>Product Requirements Document</w:t>
      </w:r>
    </w:p>
    <w:p w14:paraId="04105349" w14:textId="77777777" w:rsidR="005E4D2C" w:rsidRPr="00DC7C74" w:rsidRDefault="71ED0B44" w:rsidP="3E57CBB0">
      <w:pPr>
        <w:pStyle w:val="titulocapa"/>
        <w:spacing w:line="276" w:lineRule="auto"/>
        <w:ind w:firstLine="0"/>
        <w:rPr>
          <w:rFonts w:ascii="Times New Roman" w:hAnsi="Times New Roman"/>
          <w:sz w:val="22"/>
          <w:szCs w:val="22"/>
        </w:rPr>
      </w:pPr>
      <w:r w:rsidRPr="3E57CBB0">
        <w:rPr>
          <w:rFonts w:ascii="Times New Roman" w:hAnsi="Times New Roman"/>
          <w:sz w:val="22"/>
          <w:szCs w:val="22"/>
        </w:rPr>
        <w:t xml:space="preserve">Submission 1 </w:t>
      </w:r>
      <w:r w:rsidR="51128FBD" w:rsidRPr="3E57CBB0">
        <w:rPr>
          <w:rFonts w:ascii="Times New Roman" w:hAnsi="Times New Roman"/>
          <w:sz w:val="22"/>
          <w:szCs w:val="22"/>
        </w:rPr>
        <w:t>Specification</w:t>
      </w:r>
    </w:p>
    <w:p w14:paraId="02EB378F" w14:textId="77777777" w:rsidR="005E4D2C" w:rsidRPr="00DC7C74" w:rsidRDefault="005E4D2C" w:rsidP="3E57CBB0">
      <w:pPr>
        <w:pStyle w:val="titulocapa2"/>
        <w:spacing w:line="276" w:lineRule="auto"/>
        <w:ind w:firstLine="0"/>
        <w:rPr>
          <w:rFonts w:ascii="Times New Roman" w:hAnsi="Times New Roman"/>
        </w:rPr>
      </w:pPr>
    </w:p>
    <w:p w14:paraId="6A05A809" w14:textId="77777777" w:rsidR="005E4D2C" w:rsidRPr="00DC7C74" w:rsidRDefault="005E4D2C" w:rsidP="3E57CBB0">
      <w:pPr>
        <w:pStyle w:val="titulocapa2"/>
        <w:spacing w:line="276" w:lineRule="auto"/>
        <w:ind w:firstLine="0"/>
        <w:rPr>
          <w:rFonts w:ascii="Times New Roman" w:hAnsi="Times New Roman"/>
        </w:rPr>
      </w:pPr>
    </w:p>
    <w:p w14:paraId="1FB600C1" w14:textId="54AB48D2" w:rsidR="005E4D2C" w:rsidRPr="00DC7C74" w:rsidRDefault="7F11652E" w:rsidP="3E57CBB0">
      <w:pPr>
        <w:pStyle w:val="titulocapa2"/>
        <w:spacing w:line="276" w:lineRule="auto"/>
        <w:ind w:firstLine="0"/>
        <w:rPr>
          <w:rFonts w:ascii="Times New Roman" w:hAnsi="Times New Roman"/>
          <w:b/>
          <w:bCs/>
        </w:rPr>
      </w:pPr>
      <w:r w:rsidRPr="3E57CBB0">
        <w:rPr>
          <w:rFonts w:ascii="Times New Roman" w:hAnsi="Times New Roman"/>
          <w:b/>
          <w:bCs/>
        </w:rPr>
        <w:t>2Pizzas</w:t>
      </w:r>
    </w:p>
    <w:p w14:paraId="1A8CC762" w14:textId="77777777" w:rsidR="005E4D2C" w:rsidRPr="00DC7C74" w:rsidRDefault="6A8F45EA" w:rsidP="3E57CBB0">
      <w:pPr>
        <w:spacing w:line="276" w:lineRule="auto"/>
        <w:jc w:val="center"/>
        <w:rPr>
          <w:rFonts w:ascii="Times New Roman" w:hAnsi="Times New Roman"/>
        </w:rPr>
      </w:pPr>
      <w:r w:rsidRPr="3E57CBB0">
        <w:rPr>
          <w:rFonts w:ascii="Times New Roman" w:hAnsi="Times New Roman"/>
        </w:rPr>
        <w:t>SWEN90007 SM2 202</w:t>
      </w:r>
      <w:r w:rsidR="036066CA" w:rsidRPr="3E57CBB0">
        <w:rPr>
          <w:rFonts w:ascii="Times New Roman" w:hAnsi="Times New Roman"/>
        </w:rPr>
        <w:t>1</w:t>
      </w:r>
      <w:r w:rsidRPr="3E57CBB0">
        <w:rPr>
          <w:rFonts w:ascii="Times New Roman" w:hAnsi="Times New Roman"/>
        </w:rPr>
        <w:t xml:space="preserve"> Project</w:t>
      </w:r>
    </w:p>
    <w:p w14:paraId="5A39BBE3" w14:textId="77777777" w:rsidR="005E4D2C" w:rsidRPr="00DC7C74" w:rsidRDefault="005E4D2C" w:rsidP="3E57CBB0">
      <w:pPr>
        <w:spacing w:line="276" w:lineRule="auto"/>
        <w:outlineLvl w:val="0"/>
        <w:rPr>
          <w:rFonts w:ascii="Times New Roman" w:hAnsi="Times New Roman"/>
        </w:rPr>
      </w:pPr>
    </w:p>
    <w:p w14:paraId="41C8F396" w14:textId="77777777" w:rsidR="005E4D2C" w:rsidRPr="00DC7C74" w:rsidRDefault="005E4D2C" w:rsidP="3E57CBB0">
      <w:pPr>
        <w:spacing w:line="276" w:lineRule="auto"/>
        <w:outlineLvl w:val="0"/>
        <w:rPr>
          <w:rFonts w:ascii="Times New Roman" w:hAnsi="Times New Roman"/>
        </w:rPr>
      </w:pPr>
    </w:p>
    <w:p w14:paraId="72A3D3EC" w14:textId="77777777" w:rsidR="005E4D2C" w:rsidRPr="00DC7C74" w:rsidRDefault="005E4D2C" w:rsidP="3E57CBB0">
      <w:pPr>
        <w:spacing w:line="276" w:lineRule="auto"/>
        <w:jc w:val="center"/>
        <w:outlineLvl w:val="0"/>
        <w:rPr>
          <w:rFonts w:ascii="Times New Roman" w:hAnsi="Times New Roman"/>
        </w:rPr>
      </w:pPr>
    </w:p>
    <w:p w14:paraId="0D0B940D" w14:textId="77777777" w:rsidR="005E4D2C" w:rsidRPr="00DC7C74" w:rsidRDefault="005E4D2C" w:rsidP="3E57CBB0">
      <w:pPr>
        <w:spacing w:line="276" w:lineRule="auto"/>
        <w:jc w:val="center"/>
        <w:rPr>
          <w:rFonts w:ascii="Times New Roman" w:hAnsi="Times New Roman"/>
        </w:rPr>
      </w:pPr>
      <w:r>
        <w:br/>
      </w:r>
    </w:p>
    <w:p w14:paraId="0E27B00A" w14:textId="77777777" w:rsidR="00D91ECF" w:rsidRPr="00DC7C74" w:rsidRDefault="00D91ECF" w:rsidP="3E57CBB0">
      <w:pPr>
        <w:pStyle w:val="BodyText"/>
        <w:spacing w:line="276" w:lineRule="auto"/>
        <w:rPr>
          <w:rFonts w:ascii="Times New Roman" w:hAnsi="Times New Roman"/>
        </w:rPr>
      </w:pPr>
    </w:p>
    <w:p w14:paraId="60061E4C" w14:textId="77777777" w:rsidR="00D91ECF" w:rsidRPr="00DC7C74" w:rsidRDefault="00D91ECF" w:rsidP="3E57CBB0">
      <w:pPr>
        <w:pStyle w:val="BodyText"/>
        <w:spacing w:line="276" w:lineRule="auto"/>
        <w:rPr>
          <w:rFonts w:ascii="Times New Roman" w:hAnsi="Times New Roman"/>
        </w:rPr>
      </w:pPr>
    </w:p>
    <w:p w14:paraId="44EAFD9C" w14:textId="77777777" w:rsidR="005E4D2C" w:rsidRPr="00DC7C74" w:rsidRDefault="005E4D2C" w:rsidP="3E57CBB0">
      <w:pPr>
        <w:pStyle w:val="BodyText"/>
        <w:spacing w:line="276" w:lineRule="auto"/>
        <w:rPr>
          <w:rFonts w:ascii="Times New Roman" w:hAnsi="Times New Roman"/>
        </w:rPr>
      </w:pPr>
      <w:r>
        <w:br/>
      </w:r>
    </w:p>
    <w:p w14:paraId="244B95B5" w14:textId="57750F70" w:rsidR="005E4D2C" w:rsidRPr="00DC7C74" w:rsidRDefault="51128FBD" w:rsidP="3E57CBB0">
      <w:pPr>
        <w:spacing w:line="276" w:lineRule="auto"/>
        <w:jc w:val="center"/>
        <w:rPr>
          <w:rFonts w:ascii="Times New Roman" w:hAnsi="Times New Roman"/>
          <w:b/>
          <w:bCs/>
        </w:rPr>
      </w:pPr>
      <w:r w:rsidRPr="3E57CBB0">
        <w:rPr>
          <w:rFonts w:ascii="Times New Roman" w:hAnsi="Times New Roman"/>
          <w:b/>
          <w:bCs/>
        </w:rPr>
        <w:t>In charge:</w:t>
      </w:r>
    </w:p>
    <w:p w14:paraId="6E9D30AA" w14:textId="1BD24C38" w:rsidR="0D435B38" w:rsidRDefault="0D435B38" w:rsidP="3E57CBB0">
      <w:pPr>
        <w:spacing w:after="0" w:line="276" w:lineRule="auto"/>
        <w:jc w:val="center"/>
        <w:rPr>
          <w:rFonts w:ascii="Times New Roman" w:hAnsi="Times New Roman"/>
          <w:noProof/>
          <w:lang w:val="en-AU" w:eastAsia="en-AU"/>
        </w:rPr>
      </w:pPr>
      <w:r w:rsidRPr="3E57CBB0">
        <w:rPr>
          <w:rFonts w:ascii="Times New Roman" w:hAnsi="Times New Roman"/>
          <w:noProof/>
          <w:lang w:val="en-AU" w:eastAsia="en-AU"/>
        </w:rPr>
        <w:t>Ben Nguyen – benn1@student.unimelb.edu.au</w:t>
      </w:r>
    </w:p>
    <w:p w14:paraId="294CF86C" w14:textId="48271BE1" w:rsidR="0D435B38" w:rsidRDefault="0D435B38" w:rsidP="3E57CBB0">
      <w:pPr>
        <w:spacing w:after="0" w:line="276" w:lineRule="auto"/>
        <w:jc w:val="center"/>
        <w:rPr>
          <w:noProof/>
          <w:szCs w:val="22"/>
          <w:lang w:val="en-AU" w:eastAsia="en-AU"/>
        </w:rPr>
      </w:pPr>
      <w:r w:rsidRPr="3E57CBB0">
        <w:rPr>
          <w:rFonts w:ascii="Times New Roman" w:hAnsi="Times New Roman"/>
          <w:noProof/>
          <w:lang w:val="en-AU" w:eastAsia="en-AU"/>
        </w:rPr>
        <w:t>Mahardini Rizky Putri – mahardinip@student.unimelb.edu.au</w:t>
      </w:r>
    </w:p>
    <w:p w14:paraId="576DAC0C" w14:textId="53DF5B2E" w:rsidR="005E4D2C" w:rsidRPr="00DC7C74" w:rsidRDefault="00DB627A" w:rsidP="3E57CBB0">
      <w:pPr>
        <w:spacing w:after="0" w:line="276" w:lineRule="auto"/>
        <w:jc w:val="center"/>
        <w:rPr>
          <w:rFonts w:ascii="Times New Roman" w:hAnsi="Times New Roman"/>
        </w:rPr>
      </w:pPr>
      <w:r>
        <w:rPr>
          <w:rFonts w:ascii="Times New Roman" w:hAnsi="Times New Roman"/>
          <w:noProof/>
        </w:rPr>
        <mc:AlternateContent>
          <mc:Choice Requires="wps">
            <w:drawing>
              <wp:anchor distT="0" distB="0" distL="114300" distR="114300" simplePos="0" relativeHeight="251658240" behindDoc="0" locked="0" layoutInCell="0" allowOverlap="1" wp14:anchorId="67C19E4A" wp14:editId="07777777">
                <wp:simplePos x="0" y="0"/>
                <wp:positionH relativeFrom="column">
                  <wp:posOffset>283210</wp:posOffset>
                </wp:positionH>
                <wp:positionV relativeFrom="paragraph">
                  <wp:posOffset>94615</wp:posOffset>
                </wp:positionV>
                <wp:extent cx="5120640" cy="0"/>
                <wp:effectExtent l="6985" t="8890" r="6350" b="1016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2064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xmlns:w16sdtdh="http://schemas.microsoft.com/office/word/2020/wordml/sdtdatahash">
            <w:pict w14:anchorId="7609EED4">
              <v:line id="Line 2"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color="gray" from="22.3pt,7.45pt" to="425.5pt,7.45pt" w14:anchorId="3087E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"/>
            </w:pict>
          </mc:Fallback>
        </mc:AlternateContent>
      </w:r>
      <w:r w:rsidR="36F583CF" w:rsidRPr="6E8DBE6D">
        <w:rPr>
          <w:rFonts w:ascii="Times New Roman" w:hAnsi="Times New Roman"/>
        </w:rPr>
        <w:t>Max Plumley</w:t>
      </w:r>
      <w:r w:rsidR="71396733" w:rsidRPr="6E8DBE6D">
        <w:rPr>
          <w:rFonts w:ascii="Times New Roman" w:hAnsi="Times New Roman"/>
        </w:rPr>
        <w:t xml:space="preserve"> – mplumley@student.unimelb.edu.au</w:t>
      </w:r>
    </w:p>
    <w:p w14:paraId="24FE3B7D" w14:textId="584EE4F6" w:rsidR="769DA643" w:rsidRDefault="769DA643" w:rsidP="3E57CBB0">
      <w:pPr>
        <w:spacing w:after="0" w:line="276" w:lineRule="auto"/>
        <w:jc w:val="center"/>
        <w:rPr>
          <w:szCs w:val="22"/>
        </w:rPr>
      </w:pPr>
      <w:r w:rsidRPr="3E57CBB0">
        <w:rPr>
          <w:szCs w:val="22"/>
        </w:rPr>
        <w:t>Sothea-Roth Bak – sbak@student.unimelb.edu.au</w:t>
      </w:r>
    </w:p>
    <w:p w14:paraId="3656B9AB" w14:textId="73464E72" w:rsidR="005E4D2C" w:rsidRPr="00DC7C74" w:rsidRDefault="005E4D2C" w:rsidP="3E57CBB0">
      <w:pPr>
        <w:spacing w:after="0" w:line="276" w:lineRule="auto"/>
        <w:jc w:val="center"/>
        <w:rPr>
          <w:rFonts w:ascii="Times New Roman" w:hAnsi="Times New Roman"/>
          <w:noProof/>
          <w:lang w:val="en-AU" w:eastAsia="en-AU"/>
        </w:rPr>
      </w:pPr>
    </w:p>
    <w:p w14:paraId="45FB0818" w14:textId="77777777" w:rsidR="00D91ECF" w:rsidRPr="00DC7C74" w:rsidRDefault="00D91ECF" w:rsidP="3E57CBB0">
      <w:pPr>
        <w:spacing w:before="120" w:line="276" w:lineRule="auto"/>
        <w:jc w:val="center"/>
        <w:rPr>
          <w:rFonts w:ascii="Times New Roman" w:hAnsi="Times New Roman"/>
          <w:noProof/>
          <w:lang w:val="en-AU" w:eastAsia="en-AU"/>
        </w:rPr>
      </w:pPr>
    </w:p>
    <w:p w14:paraId="049F31CB" w14:textId="77777777" w:rsidR="005E4D2C" w:rsidRPr="00DC7C74" w:rsidRDefault="005E4D2C" w:rsidP="3E57CBB0">
      <w:pPr>
        <w:spacing w:before="120" w:line="276" w:lineRule="auto"/>
        <w:jc w:val="center"/>
        <w:rPr>
          <w:rFonts w:ascii="Times New Roman" w:hAnsi="Times New Roman"/>
          <w:noProof/>
          <w:lang w:val="en-AU" w:eastAsia="en-AU"/>
        </w:rPr>
      </w:pPr>
    </w:p>
    <w:p w14:paraId="53128261" w14:textId="77777777" w:rsidR="005E4D2C" w:rsidRPr="00DC7C74" w:rsidRDefault="005E4D2C" w:rsidP="3E57CBB0">
      <w:pPr>
        <w:spacing w:before="120" w:line="276" w:lineRule="auto"/>
        <w:jc w:val="center"/>
        <w:rPr>
          <w:rFonts w:ascii="Times New Roman" w:hAnsi="Times New Roman"/>
          <w:noProof/>
          <w:lang w:val="en-AU" w:eastAsia="en-AU"/>
        </w:rPr>
      </w:pPr>
    </w:p>
    <w:p w14:paraId="62486C05" w14:textId="77777777" w:rsidR="005E4D2C" w:rsidRPr="00DC7C74" w:rsidRDefault="005E4D2C" w:rsidP="3E57CBB0">
      <w:pPr>
        <w:spacing w:before="120" w:line="276" w:lineRule="auto"/>
        <w:jc w:val="center"/>
        <w:rPr>
          <w:rFonts w:ascii="Times New Roman" w:hAnsi="Times New Roman"/>
          <w:noProof/>
          <w:lang w:val="en-AU" w:eastAsia="en-AU"/>
        </w:rPr>
      </w:pPr>
    </w:p>
    <w:p w14:paraId="4101652C" w14:textId="77777777" w:rsidR="005E4D2C" w:rsidRPr="00DC7C74" w:rsidRDefault="005E4D2C" w:rsidP="3E57CBB0">
      <w:pPr>
        <w:spacing w:before="120" w:line="276" w:lineRule="auto"/>
        <w:jc w:val="center"/>
        <w:rPr>
          <w:rFonts w:ascii="Times New Roman" w:hAnsi="Times New Roman"/>
          <w:noProof/>
          <w:lang w:val="en-AU" w:eastAsia="en-AU"/>
        </w:rPr>
      </w:pPr>
    </w:p>
    <w:p w14:paraId="4B99056E" w14:textId="77777777" w:rsidR="005E4D2C" w:rsidRPr="00DC7C74" w:rsidRDefault="005E4D2C" w:rsidP="3E57CBB0">
      <w:pPr>
        <w:spacing w:before="120" w:line="276" w:lineRule="auto"/>
        <w:jc w:val="center"/>
        <w:rPr>
          <w:rFonts w:ascii="Times New Roman" w:hAnsi="Times New Roman"/>
          <w:noProof/>
          <w:lang w:val="en-AU" w:eastAsia="en-AU"/>
        </w:rPr>
      </w:pPr>
    </w:p>
    <w:p w14:paraId="1299C43A" w14:textId="77777777" w:rsidR="005E4D2C" w:rsidRPr="00DC7C74" w:rsidRDefault="005E4D2C" w:rsidP="3E57CBB0">
      <w:pPr>
        <w:spacing w:before="120" w:line="276" w:lineRule="auto"/>
        <w:jc w:val="center"/>
        <w:rPr>
          <w:rFonts w:ascii="Times New Roman" w:hAnsi="Times New Roman"/>
          <w:noProof/>
          <w:lang w:val="en-AU" w:eastAsia="en-AU"/>
        </w:rPr>
      </w:pPr>
    </w:p>
    <w:p w14:paraId="4DDBEF00" w14:textId="6658DC6C" w:rsidR="005E4D2C" w:rsidRPr="00DC7C74" w:rsidRDefault="686A0BDE" w:rsidP="3E57CBB0">
      <w:pPr>
        <w:spacing w:before="120" w:line="276" w:lineRule="auto"/>
        <w:jc w:val="center"/>
        <w:rPr>
          <w:rFonts w:ascii="Times New Roman" w:hAnsi="Times New Roman"/>
        </w:rPr>
        <w:sectPr w:rsidR="005E4D2C" w:rsidRPr="00DC7C74">
          <w:headerReference w:type="even" r:id="rId10"/>
          <w:headerReference w:type="default" r:id="rId11"/>
          <w:footerReference w:type="default" r:id="rId12"/>
          <w:headerReference w:type="first" r:id="rId13"/>
          <w:footerReference w:type="first" r:id="rId14"/>
          <w:pgSz w:w="11907" w:h="16840" w:code="9"/>
          <w:pgMar w:top="1701" w:right="1151" w:bottom="1140" w:left="1151" w:header="561" w:footer="561" w:gutter="561"/>
          <w:cols w:space="720"/>
          <w:titlePg/>
        </w:sectPr>
      </w:pPr>
      <w:r>
        <w:rPr>
          <w:noProof/>
        </w:rPr>
        <w:drawing>
          <wp:inline distT="0" distB="0" distL="0" distR="0" wp14:anchorId="3E149C29" wp14:editId="3235B343">
            <wp:extent cx="2933700" cy="1323975"/>
            <wp:effectExtent l="0" t="0" r="0" b="0"/>
            <wp:docPr id="6" name="Picture 4" descr="Image result for unimelb computing and information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2933700" cy="1323975"/>
                    </a:xfrm>
                    <a:prstGeom prst="rect">
                      <a:avLst/>
                    </a:prstGeom>
                  </pic:spPr>
                </pic:pic>
              </a:graphicData>
            </a:graphic>
          </wp:inline>
        </w:drawing>
      </w:r>
    </w:p>
    <w:p w14:paraId="08CE6F91" w14:textId="75C36062" w:rsidR="005E4D2C" w:rsidRPr="00DC7C74" w:rsidRDefault="005E4D2C" w:rsidP="3E57CBB0">
      <w:pPr>
        <w:pStyle w:val="PSCLegenda"/>
        <w:spacing w:line="276" w:lineRule="auto"/>
        <w:rPr>
          <w:bCs/>
          <w:szCs w:val="22"/>
          <w:lang w:val="en-AU"/>
        </w:rPr>
      </w:pPr>
    </w:p>
    <w:p w14:paraId="61CDCEAD" w14:textId="77777777" w:rsidR="005E4D2C" w:rsidRPr="00DC7C74" w:rsidRDefault="005E4D2C" w:rsidP="3E57CBB0">
      <w:pPr>
        <w:pStyle w:val="PSCLegenda"/>
        <w:spacing w:line="276" w:lineRule="auto"/>
        <w:rPr>
          <w:lang w:val="en-AU"/>
        </w:rPr>
      </w:pPr>
    </w:p>
    <w:p w14:paraId="6BB9E253" w14:textId="0DDF7BE5" w:rsidR="0086396C" w:rsidRPr="00DC7C74" w:rsidRDefault="0086396C" w:rsidP="3E57CBB0">
      <w:pPr>
        <w:pStyle w:val="PSCLegenda"/>
        <w:spacing w:line="276" w:lineRule="auto"/>
        <w:rPr>
          <w:lang w:val="en-AU"/>
        </w:rPr>
      </w:pPr>
      <w:r w:rsidRPr="6BF59FA5">
        <w:rPr>
          <w:lang w:val="en-AU"/>
        </w:rPr>
        <w:br w:type="page"/>
      </w:r>
      <w:r w:rsidR="51128FBD" w:rsidRPr="6BF59FA5">
        <w:rPr>
          <w:lang w:val="en-AU"/>
        </w:rPr>
        <w:lastRenderedPageBreak/>
        <w:t>Revision History</w:t>
      </w:r>
    </w:p>
    <w:tbl>
      <w:tblPr>
        <w:tblW w:w="909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1276"/>
        <w:gridCol w:w="3827"/>
        <w:gridCol w:w="2711"/>
      </w:tblGrid>
      <w:tr w:rsidR="007E4D7B" w:rsidRPr="00DC7C74" w14:paraId="07ACA3B3" w14:textId="77777777" w:rsidTr="7CD5399C">
        <w:trPr>
          <w:cantSplit/>
        </w:trPr>
        <w:tc>
          <w:tcPr>
            <w:tcW w:w="1276" w:type="dxa"/>
            <w:shd w:val="clear" w:color="auto" w:fill="FFFFFF" w:themeFill="background1"/>
          </w:tcPr>
          <w:p w14:paraId="5F3F821A" w14:textId="77777777" w:rsidR="007E4D7B" w:rsidRPr="00DC7C74" w:rsidRDefault="3ECA9CE9" w:rsidP="3E57CBB0">
            <w:pPr>
              <w:pStyle w:val="PSCTabelaCabecalho"/>
              <w:spacing w:line="276" w:lineRule="auto"/>
              <w:rPr>
                <w:rFonts w:ascii="Times New Roman" w:hAnsi="Times New Roman"/>
                <w:lang w:val="en-AU"/>
              </w:rPr>
            </w:pPr>
            <w:r w:rsidRPr="3E57CBB0">
              <w:rPr>
                <w:rFonts w:ascii="Times New Roman" w:hAnsi="Times New Roman"/>
                <w:lang w:val="en-AU"/>
              </w:rPr>
              <w:t>Date</w:t>
            </w:r>
          </w:p>
        </w:tc>
        <w:tc>
          <w:tcPr>
            <w:tcW w:w="1276" w:type="dxa"/>
            <w:shd w:val="clear" w:color="auto" w:fill="FFFFFF" w:themeFill="background1"/>
          </w:tcPr>
          <w:p w14:paraId="2AE331A5" w14:textId="77777777" w:rsidR="007E4D7B" w:rsidRPr="00DC7C74" w:rsidRDefault="3ECA9CE9" w:rsidP="3E57CBB0">
            <w:pPr>
              <w:pStyle w:val="PSCTabelaCabecalho"/>
              <w:spacing w:line="276" w:lineRule="auto"/>
              <w:rPr>
                <w:rFonts w:ascii="Times New Roman" w:hAnsi="Times New Roman"/>
                <w:lang w:val="en-AU"/>
              </w:rPr>
            </w:pPr>
            <w:r w:rsidRPr="3E57CBB0">
              <w:rPr>
                <w:rFonts w:ascii="Times New Roman" w:hAnsi="Times New Roman"/>
                <w:lang w:val="en-AU"/>
              </w:rPr>
              <w:t>Version</w:t>
            </w:r>
          </w:p>
        </w:tc>
        <w:tc>
          <w:tcPr>
            <w:tcW w:w="3827" w:type="dxa"/>
            <w:shd w:val="clear" w:color="auto" w:fill="FFFFFF" w:themeFill="background1"/>
          </w:tcPr>
          <w:p w14:paraId="02F99ED9" w14:textId="77777777" w:rsidR="007E4D7B" w:rsidRPr="00DC7C74" w:rsidRDefault="3ECA9CE9" w:rsidP="3E57CBB0">
            <w:pPr>
              <w:pStyle w:val="PSCTabelaCabecalho"/>
              <w:spacing w:line="276" w:lineRule="auto"/>
              <w:rPr>
                <w:rFonts w:ascii="Times New Roman" w:hAnsi="Times New Roman"/>
                <w:lang w:val="en-AU"/>
              </w:rPr>
            </w:pPr>
            <w:r w:rsidRPr="3E57CBB0">
              <w:rPr>
                <w:rFonts w:ascii="Times New Roman" w:hAnsi="Times New Roman"/>
                <w:lang w:val="en-AU"/>
              </w:rPr>
              <w:t>Description</w:t>
            </w:r>
          </w:p>
        </w:tc>
        <w:tc>
          <w:tcPr>
            <w:tcW w:w="2711" w:type="dxa"/>
            <w:shd w:val="clear" w:color="auto" w:fill="FFFFFF" w:themeFill="background1"/>
          </w:tcPr>
          <w:p w14:paraId="41C3E7DB" w14:textId="77777777" w:rsidR="007E4D7B" w:rsidRPr="00DC7C74" w:rsidRDefault="3ECA9CE9" w:rsidP="3E57CBB0">
            <w:pPr>
              <w:pStyle w:val="PSCTabelaCabecalho"/>
              <w:spacing w:line="276" w:lineRule="auto"/>
              <w:rPr>
                <w:rFonts w:ascii="Times New Roman" w:hAnsi="Times New Roman"/>
                <w:lang w:val="en-AU"/>
              </w:rPr>
            </w:pPr>
            <w:r w:rsidRPr="3E57CBB0">
              <w:rPr>
                <w:rFonts w:ascii="Times New Roman" w:hAnsi="Times New Roman"/>
                <w:lang w:val="en-AU"/>
              </w:rPr>
              <w:t>Author</w:t>
            </w:r>
          </w:p>
        </w:tc>
      </w:tr>
      <w:tr w:rsidR="007E4D7B" w:rsidRPr="00DC7C74" w14:paraId="23DE523C" w14:textId="77777777" w:rsidTr="7CD5399C">
        <w:trPr>
          <w:cantSplit/>
        </w:trPr>
        <w:tc>
          <w:tcPr>
            <w:tcW w:w="1276" w:type="dxa"/>
          </w:tcPr>
          <w:p w14:paraId="532966FF" w14:textId="71314D09" w:rsidR="3E57CBB0" w:rsidRDefault="3E57CBB0" w:rsidP="3E57CBB0">
            <w:pPr>
              <w:spacing w:line="276" w:lineRule="auto"/>
              <w:rPr>
                <w:rFonts w:ascii="Times New Roman" w:hAnsi="Times New Roman"/>
                <w:lang w:val="en-AU"/>
              </w:rPr>
            </w:pPr>
            <w:r w:rsidRPr="3E57CBB0">
              <w:rPr>
                <w:rFonts w:ascii="Times New Roman" w:hAnsi="Times New Roman"/>
                <w:lang w:val="en-AU"/>
              </w:rPr>
              <w:t>0</w:t>
            </w:r>
            <w:r w:rsidR="73B8F2CA" w:rsidRPr="3E57CBB0">
              <w:rPr>
                <w:rFonts w:ascii="Times New Roman" w:hAnsi="Times New Roman"/>
                <w:lang w:val="en-AU"/>
              </w:rPr>
              <w:t>5</w:t>
            </w:r>
            <w:r w:rsidRPr="3E57CBB0">
              <w:rPr>
                <w:rFonts w:ascii="Times New Roman" w:hAnsi="Times New Roman"/>
                <w:lang w:val="en-AU"/>
              </w:rPr>
              <w:t>/08/2021</w:t>
            </w:r>
          </w:p>
        </w:tc>
        <w:tc>
          <w:tcPr>
            <w:tcW w:w="1276" w:type="dxa"/>
          </w:tcPr>
          <w:p w14:paraId="3EAACE2F" w14:textId="77777777" w:rsidR="3E57CBB0" w:rsidRDefault="3E57CBB0" w:rsidP="3E57CBB0">
            <w:pPr>
              <w:spacing w:line="276" w:lineRule="auto"/>
              <w:rPr>
                <w:rFonts w:ascii="Times New Roman" w:hAnsi="Times New Roman"/>
                <w:lang w:val="en-AU"/>
              </w:rPr>
            </w:pPr>
            <w:r w:rsidRPr="3E57CBB0">
              <w:rPr>
                <w:rFonts w:ascii="Times New Roman" w:hAnsi="Times New Roman"/>
                <w:lang w:val="en-AU"/>
              </w:rPr>
              <w:t>01.00-D01</w:t>
            </w:r>
          </w:p>
        </w:tc>
        <w:tc>
          <w:tcPr>
            <w:tcW w:w="3827" w:type="dxa"/>
          </w:tcPr>
          <w:p w14:paraId="01FD10BE" w14:textId="77777777" w:rsidR="3E57CBB0" w:rsidRDefault="3E57CBB0" w:rsidP="3E57CBB0">
            <w:pPr>
              <w:spacing w:line="276" w:lineRule="auto"/>
              <w:ind w:left="34"/>
              <w:rPr>
                <w:rFonts w:ascii="Times New Roman" w:hAnsi="Times New Roman"/>
                <w:lang w:val="en-AU"/>
              </w:rPr>
            </w:pPr>
            <w:r w:rsidRPr="3E57CBB0">
              <w:rPr>
                <w:rFonts w:ascii="Times New Roman" w:hAnsi="Times New Roman"/>
                <w:lang w:val="en-AU"/>
              </w:rPr>
              <w:t>Initial draft</w:t>
            </w:r>
          </w:p>
        </w:tc>
        <w:tc>
          <w:tcPr>
            <w:tcW w:w="2711" w:type="dxa"/>
          </w:tcPr>
          <w:p w14:paraId="6ECA1EB5" w14:textId="4A44A4D5" w:rsidR="3E57CBB0" w:rsidRDefault="3E57CBB0" w:rsidP="3E57CBB0">
            <w:pPr>
              <w:spacing w:line="276" w:lineRule="auto"/>
              <w:ind w:left="30"/>
              <w:rPr>
                <w:rFonts w:ascii="Times New Roman" w:hAnsi="Times New Roman"/>
                <w:lang w:val="en-AU"/>
              </w:rPr>
            </w:pPr>
            <w:r w:rsidRPr="3E57CBB0">
              <w:rPr>
                <w:rFonts w:ascii="Times New Roman" w:hAnsi="Times New Roman"/>
                <w:lang w:val="en-AU"/>
              </w:rPr>
              <w:t>Ben Nguyen</w:t>
            </w:r>
          </w:p>
          <w:p w14:paraId="4A07D914" w14:textId="1F89AEEC" w:rsidR="3E57CBB0" w:rsidRDefault="3E57CBB0" w:rsidP="3E57CBB0">
            <w:pPr>
              <w:spacing w:line="276" w:lineRule="auto"/>
              <w:ind w:left="30"/>
              <w:rPr>
                <w:szCs w:val="22"/>
                <w:lang w:val="en-AU"/>
              </w:rPr>
            </w:pPr>
            <w:proofErr w:type="spellStart"/>
            <w:r w:rsidRPr="3E57CBB0">
              <w:rPr>
                <w:rFonts w:ascii="Times New Roman" w:hAnsi="Times New Roman"/>
                <w:szCs w:val="22"/>
                <w:lang w:val="en-AU"/>
              </w:rPr>
              <w:t>Mahardini</w:t>
            </w:r>
            <w:proofErr w:type="spellEnd"/>
            <w:r w:rsidRPr="3E57CBB0">
              <w:rPr>
                <w:rFonts w:ascii="Times New Roman" w:hAnsi="Times New Roman"/>
                <w:szCs w:val="22"/>
                <w:lang w:val="en-AU"/>
              </w:rPr>
              <w:t xml:space="preserve"> </w:t>
            </w:r>
            <w:proofErr w:type="spellStart"/>
            <w:r w:rsidRPr="3E57CBB0">
              <w:rPr>
                <w:rFonts w:ascii="Times New Roman" w:hAnsi="Times New Roman"/>
                <w:szCs w:val="22"/>
                <w:lang w:val="en-AU"/>
              </w:rPr>
              <w:t>Rizky</w:t>
            </w:r>
            <w:proofErr w:type="spellEnd"/>
            <w:r w:rsidRPr="3E57CBB0">
              <w:rPr>
                <w:rFonts w:ascii="Times New Roman" w:hAnsi="Times New Roman"/>
                <w:szCs w:val="22"/>
                <w:lang w:val="en-AU"/>
              </w:rPr>
              <w:t xml:space="preserve"> Putri</w:t>
            </w:r>
          </w:p>
          <w:p w14:paraId="56201C0C" w14:textId="7F56AEC3" w:rsidR="3E57CBB0" w:rsidRDefault="3E57CBB0" w:rsidP="3E57CBB0">
            <w:pPr>
              <w:spacing w:line="276" w:lineRule="auto"/>
              <w:ind w:left="30"/>
              <w:rPr>
                <w:szCs w:val="22"/>
                <w:lang w:val="en-AU"/>
              </w:rPr>
            </w:pPr>
            <w:r w:rsidRPr="3E57CBB0">
              <w:rPr>
                <w:rFonts w:ascii="Times New Roman" w:hAnsi="Times New Roman"/>
                <w:szCs w:val="22"/>
                <w:lang w:val="en-AU"/>
              </w:rPr>
              <w:t>Max Plumley</w:t>
            </w:r>
          </w:p>
          <w:p w14:paraId="7EA9AF13" w14:textId="3685CEDF" w:rsidR="3E57CBB0" w:rsidRDefault="3E57CBB0" w:rsidP="3E57CBB0">
            <w:pPr>
              <w:spacing w:line="276" w:lineRule="auto"/>
              <w:ind w:left="30"/>
              <w:rPr>
                <w:szCs w:val="22"/>
                <w:lang w:val="en-AU"/>
              </w:rPr>
            </w:pPr>
            <w:proofErr w:type="spellStart"/>
            <w:r w:rsidRPr="3E57CBB0">
              <w:rPr>
                <w:rFonts w:ascii="Times New Roman" w:hAnsi="Times New Roman"/>
                <w:szCs w:val="22"/>
                <w:lang w:val="en-AU"/>
              </w:rPr>
              <w:t>Sothea</w:t>
            </w:r>
            <w:proofErr w:type="spellEnd"/>
            <w:r w:rsidRPr="3E57CBB0">
              <w:rPr>
                <w:rFonts w:ascii="Times New Roman" w:hAnsi="Times New Roman"/>
                <w:szCs w:val="22"/>
                <w:lang w:val="en-AU"/>
              </w:rPr>
              <w:t xml:space="preserve">-Roth </w:t>
            </w:r>
            <w:proofErr w:type="spellStart"/>
            <w:r w:rsidRPr="3E57CBB0">
              <w:rPr>
                <w:rFonts w:ascii="Times New Roman" w:hAnsi="Times New Roman"/>
                <w:szCs w:val="22"/>
                <w:lang w:val="en-AU"/>
              </w:rPr>
              <w:t>Bak</w:t>
            </w:r>
            <w:proofErr w:type="spellEnd"/>
          </w:p>
        </w:tc>
      </w:tr>
      <w:tr w:rsidR="007E4D7B" w:rsidRPr="00DC7C74" w14:paraId="6537F28F" w14:textId="77777777" w:rsidTr="7CD5399C">
        <w:trPr>
          <w:cantSplit/>
        </w:trPr>
        <w:tc>
          <w:tcPr>
            <w:tcW w:w="1276" w:type="dxa"/>
          </w:tcPr>
          <w:p w14:paraId="3FE0CB64" w14:textId="3F05CDE4" w:rsidR="68FCE957" w:rsidRDefault="68FCE957" w:rsidP="3E57CBB0">
            <w:pPr>
              <w:spacing w:line="276" w:lineRule="auto"/>
              <w:rPr>
                <w:rFonts w:ascii="Times New Roman" w:hAnsi="Times New Roman"/>
                <w:lang w:val="en-AU"/>
              </w:rPr>
            </w:pPr>
            <w:r w:rsidRPr="3E57CBB0">
              <w:rPr>
                <w:rFonts w:ascii="Times New Roman" w:hAnsi="Times New Roman"/>
                <w:lang w:val="en-AU"/>
              </w:rPr>
              <w:t>0</w:t>
            </w:r>
            <w:r w:rsidR="36C59210" w:rsidRPr="3E57CBB0">
              <w:rPr>
                <w:rFonts w:ascii="Times New Roman" w:hAnsi="Times New Roman"/>
                <w:lang w:val="en-AU"/>
              </w:rPr>
              <w:t>5</w:t>
            </w:r>
            <w:r w:rsidRPr="3E57CBB0">
              <w:rPr>
                <w:rFonts w:ascii="Times New Roman" w:hAnsi="Times New Roman"/>
                <w:lang w:val="en-AU"/>
              </w:rPr>
              <w:t>/08/2021</w:t>
            </w:r>
          </w:p>
        </w:tc>
        <w:tc>
          <w:tcPr>
            <w:tcW w:w="1276" w:type="dxa"/>
          </w:tcPr>
          <w:p w14:paraId="7DF935BE" w14:textId="1EFAB6FF" w:rsidR="3E57CBB0" w:rsidRDefault="3E57CBB0" w:rsidP="6BF59FA5">
            <w:pPr>
              <w:spacing w:line="276" w:lineRule="auto"/>
              <w:rPr>
                <w:lang w:val="en-AU"/>
              </w:rPr>
            </w:pPr>
            <w:r w:rsidRPr="6BF59FA5">
              <w:rPr>
                <w:lang w:val="en-AU"/>
              </w:rPr>
              <w:t>01.00-D0</w:t>
            </w:r>
            <w:r w:rsidR="4740C45F" w:rsidRPr="6BF59FA5">
              <w:rPr>
                <w:lang w:val="en-AU"/>
              </w:rPr>
              <w:t>2</w:t>
            </w:r>
          </w:p>
        </w:tc>
        <w:tc>
          <w:tcPr>
            <w:tcW w:w="3827" w:type="dxa"/>
          </w:tcPr>
          <w:p w14:paraId="43F9C259" w14:textId="49808ED0" w:rsidR="3E57CBB0" w:rsidRDefault="4A7532CF" w:rsidP="57B8D2EB">
            <w:pPr>
              <w:spacing w:line="276" w:lineRule="auto"/>
              <w:rPr>
                <w:lang w:val="en-AU"/>
              </w:rPr>
            </w:pPr>
            <w:r w:rsidRPr="57B8D2EB">
              <w:rPr>
                <w:lang w:val="en-AU"/>
              </w:rPr>
              <w:t xml:space="preserve">Completed </w:t>
            </w:r>
            <w:r w:rsidR="3E57CBB0" w:rsidRPr="57B8D2EB">
              <w:rPr>
                <w:lang w:val="en-AU"/>
              </w:rPr>
              <w:t xml:space="preserve">Use Cases </w:t>
            </w:r>
            <w:r w:rsidR="182AE1C2" w:rsidRPr="57B8D2EB">
              <w:rPr>
                <w:lang w:val="en-AU"/>
              </w:rPr>
              <w:t>in Section</w:t>
            </w:r>
            <w:r w:rsidR="514CB0B7" w:rsidRPr="57B8D2EB">
              <w:rPr>
                <w:lang w:val="en-AU"/>
              </w:rPr>
              <w:t xml:space="preserve"> 3.2, 3.3, 3.5, 3.6, 3.8, 3.9, 3.13</w:t>
            </w:r>
          </w:p>
        </w:tc>
        <w:tc>
          <w:tcPr>
            <w:tcW w:w="2711" w:type="dxa"/>
          </w:tcPr>
          <w:p w14:paraId="0C6638FF" w14:textId="52667328" w:rsidR="3E57CBB0" w:rsidRDefault="3E57CBB0" w:rsidP="57B8D2EB">
            <w:pPr>
              <w:spacing w:line="276" w:lineRule="auto"/>
              <w:ind w:left="30"/>
              <w:rPr>
                <w:rFonts w:ascii="Times New Roman" w:hAnsi="Times New Roman"/>
                <w:lang w:val="en-AU"/>
              </w:rPr>
            </w:pPr>
            <w:r w:rsidRPr="57B8D2EB">
              <w:rPr>
                <w:rFonts w:ascii="Times New Roman" w:hAnsi="Times New Roman"/>
                <w:lang w:val="en-AU"/>
              </w:rPr>
              <w:t>Ben Nguyen</w:t>
            </w:r>
          </w:p>
          <w:p w14:paraId="39FC2C6C" w14:textId="1F89AEEC" w:rsidR="3E57CBB0" w:rsidRDefault="3B1572FC" w:rsidP="57B8D2EB">
            <w:pPr>
              <w:spacing w:line="276" w:lineRule="auto"/>
              <w:ind w:left="30"/>
              <w:rPr>
                <w:lang w:val="en-AU"/>
              </w:rPr>
            </w:pPr>
            <w:proofErr w:type="spellStart"/>
            <w:r w:rsidRPr="57B8D2EB">
              <w:rPr>
                <w:rFonts w:ascii="Times New Roman" w:hAnsi="Times New Roman"/>
                <w:lang w:val="en-AU"/>
              </w:rPr>
              <w:t>Mahardini</w:t>
            </w:r>
            <w:proofErr w:type="spellEnd"/>
            <w:r w:rsidRPr="57B8D2EB">
              <w:rPr>
                <w:rFonts w:ascii="Times New Roman" w:hAnsi="Times New Roman"/>
                <w:lang w:val="en-AU"/>
              </w:rPr>
              <w:t xml:space="preserve"> </w:t>
            </w:r>
            <w:proofErr w:type="spellStart"/>
            <w:r w:rsidRPr="57B8D2EB">
              <w:rPr>
                <w:rFonts w:ascii="Times New Roman" w:hAnsi="Times New Roman"/>
                <w:lang w:val="en-AU"/>
              </w:rPr>
              <w:t>Rizky</w:t>
            </w:r>
            <w:proofErr w:type="spellEnd"/>
            <w:r w:rsidRPr="57B8D2EB">
              <w:rPr>
                <w:rFonts w:ascii="Times New Roman" w:hAnsi="Times New Roman"/>
                <w:lang w:val="en-AU"/>
              </w:rPr>
              <w:t xml:space="preserve"> Putri</w:t>
            </w:r>
          </w:p>
          <w:p w14:paraId="49FF4045" w14:textId="7F56AEC3" w:rsidR="3E57CBB0" w:rsidRDefault="3B1572FC" w:rsidP="57B8D2EB">
            <w:pPr>
              <w:spacing w:line="276" w:lineRule="auto"/>
              <w:ind w:left="30"/>
              <w:rPr>
                <w:lang w:val="en-AU"/>
              </w:rPr>
            </w:pPr>
            <w:r w:rsidRPr="57B8D2EB">
              <w:rPr>
                <w:rFonts w:ascii="Times New Roman" w:hAnsi="Times New Roman"/>
                <w:lang w:val="en-AU"/>
              </w:rPr>
              <w:t>Max Plumley</w:t>
            </w:r>
          </w:p>
          <w:p w14:paraId="46560454" w14:textId="064E340D" w:rsidR="3E57CBB0" w:rsidRDefault="3B1572FC" w:rsidP="57B8D2EB">
            <w:pPr>
              <w:spacing w:line="276" w:lineRule="auto"/>
              <w:ind w:left="30"/>
              <w:rPr>
                <w:lang w:val="en-AU"/>
              </w:rPr>
            </w:pPr>
            <w:proofErr w:type="spellStart"/>
            <w:r w:rsidRPr="57B8D2EB">
              <w:rPr>
                <w:rFonts w:ascii="Times New Roman" w:hAnsi="Times New Roman"/>
                <w:lang w:val="en-AU"/>
              </w:rPr>
              <w:t>Sothea</w:t>
            </w:r>
            <w:proofErr w:type="spellEnd"/>
            <w:r w:rsidRPr="57B8D2EB">
              <w:rPr>
                <w:rFonts w:ascii="Times New Roman" w:hAnsi="Times New Roman"/>
                <w:lang w:val="en-AU"/>
              </w:rPr>
              <w:t xml:space="preserve">-Roth </w:t>
            </w:r>
            <w:proofErr w:type="spellStart"/>
            <w:r w:rsidRPr="57B8D2EB">
              <w:rPr>
                <w:rFonts w:ascii="Times New Roman" w:hAnsi="Times New Roman"/>
                <w:lang w:val="en-AU"/>
              </w:rPr>
              <w:t>Bak</w:t>
            </w:r>
            <w:proofErr w:type="spellEnd"/>
          </w:p>
        </w:tc>
      </w:tr>
      <w:tr w:rsidR="57B8D2EB" w14:paraId="588358BE" w14:textId="77777777" w:rsidTr="7CD5399C">
        <w:trPr>
          <w:cantSplit/>
        </w:trPr>
        <w:tc>
          <w:tcPr>
            <w:tcW w:w="1276" w:type="dxa"/>
          </w:tcPr>
          <w:p w14:paraId="23F9E84C" w14:textId="444DECAE" w:rsidR="57B8D2EB" w:rsidRDefault="57B8D2EB" w:rsidP="57B8D2EB">
            <w:pPr>
              <w:spacing w:line="276" w:lineRule="auto"/>
              <w:rPr>
                <w:lang w:val="en-AU"/>
              </w:rPr>
            </w:pPr>
            <w:r w:rsidRPr="57B8D2EB">
              <w:rPr>
                <w:rFonts w:ascii="Times New Roman" w:hAnsi="Times New Roman"/>
                <w:lang w:val="en-AU"/>
              </w:rPr>
              <w:t>10/08/2021</w:t>
            </w:r>
          </w:p>
        </w:tc>
        <w:tc>
          <w:tcPr>
            <w:tcW w:w="1276" w:type="dxa"/>
          </w:tcPr>
          <w:p w14:paraId="54430AF2" w14:textId="19572E66" w:rsidR="57B8D2EB" w:rsidRDefault="57B8D2EB" w:rsidP="57B8D2EB">
            <w:pPr>
              <w:spacing w:line="276" w:lineRule="auto"/>
              <w:rPr>
                <w:lang w:val="en-AU"/>
              </w:rPr>
            </w:pPr>
            <w:r w:rsidRPr="57B8D2EB">
              <w:rPr>
                <w:lang w:val="en-AU"/>
              </w:rPr>
              <w:t>01.00-D0</w:t>
            </w:r>
            <w:r w:rsidR="5B178CD7" w:rsidRPr="57B8D2EB">
              <w:rPr>
                <w:lang w:val="en-AU"/>
              </w:rPr>
              <w:t>3</w:t>
            </w:r>
          </w:p>
        </w:tc>
        <w:tc>
          <w:tcPr>
            <w:tcW w:w="3827" w:type="dxa"/>
          </w:tcPr>
          <w:p w14:paraId="6B3486CF" w14:textId="5286BCC6" w:rsidR="57B8D2EB" w:rsidRDefault="57B8D2EB" w:rsidP="57B8D2EB">
            <w:pPr>
              <w:spacing w:line="276" w:lineRule="auto"/>
              <w:ind w:left="34"/>
              <w:rPr>
                <w:rFonts w:ascii="Times New Roman" w:hAnsi="Times New Roman"/>
                <w:lang w:val="en-AU"/>
              </w:rPr>
            </w:pPr>
            <w:r w:rsidRPr="57B8D2EB">
              <w:rPr>
                <w:rFonts w:ascii="Times New Roman" w:hAnsi="Times New Roman"/>
                <w:lang w:val="en-AU"/>
              </w:rPr>
              <w:t>Inserted diagram into Section 4.2 Domain Model Diagram</w:t>
            </w:r>
          </w:p>
        </w:tc>
        <w:tc>
          <w:tcPr>
            <w:tcW w:w="2711" w:type="dxa"/>
          </w:tcPr>
          <w:p w14:paraId="0150EAA7" w14:textId="2E21BA93" w:rsidR="57B8D2EB" w:rsidRDefault="57B8D2EB" w:rsidP="57B8D2EB">
            <w:pPr>
              <w:spacing w:line="276" w:lineRule="auto"/>
              <w:ind w:left="30"/>
              <w:rPr>
                <w:rFonts w:ascii="Times New Roman" w:hAnsi="Times New Roman"/>
                <w:lang w:val="en-AU"/>
              </w:rPr>
            </w:pPr>
            <w:r w:rsidRPr="57B8D2EB">
              <w:rPr>
                <w:rFonts w:ascii="Times New Roman" w:hAnsi="Times New Roman"/>
                <w:lang w:val="en-AU"/>
              </w:rPr>
              <w:t>Max Plumley</w:t>
            </w:r>
          </w:p>
        </w:tc>
      </w:tr>
      <w:tr w:rsidR="007E4D7B" w:rsidRPr="00DC7C74" w14:paraId="19219836" w14:textId="77777777" w:rsidTr="7CD5399C">
        <w:trPr>
          <w:cantSplit/>
        </w:trPr>
        <w:tc>
          <w:tcPr>
            <w:tcW w:w="1276" w:type="dxa"/>
          </w:tcPr>
          <w:p w14:paraId="2B7C9F64" w14:textId="754A54E5" w:rsidR="3E57CBB0" w:rsidRDefault="3E57CBB0" w:rsidP="3E57CBB0">
            <w:pPr>
              <w:spacing w:line="276" w:lineRule="auto"/>
              <w:rPr>
                <w:rFonts w:ascii="Times New Roman" w:hAnsi="Times New Roman"/>
                <w:lang w:val="en-AU"/>
              </w:rPr>
            </w:pPr>
            <w:r w:rsidRPr="3E57CBB0">
              <w:rPr>
                <w:rFonts w:ascii="Times New Roman" w:hAnsi="Times New Roman"/>
                <w:lang w:val="en-AU"/>
              </w:rPr>
              <w:t>10/08/2021</w:t>
            </w:r>
          </w:p>
        </w:tc>
        <w:tc>
          <w:tcPr>
            <w:tcW w:w="1276" w:type="dxa"/>
          </w:tcPr>
          <w:p w14:paraId="200171E7" w14:textId="0439B6FA" w:rsidR="3E57CBB0" w:rsidRDefault="3E57CBB0" w:rsidP="3E57CBB0">
            <w:pPr>
              <w:spacing w:line="276" w:lineRule="auto"/>
              <w:rPr>
                <w:rFonts w:ascii="Times New Roman" w:hAnsi="Times New Roman"/>
                <w:lang w:val="en-AU"/>
              </w:rPr>
            </w:pPr>
            <w:r w:rsidRPr="57B8D2EB">
              <w:rPr>
                <w:rFonts w:ascii="Times New Roman" w:hAnsi="Times New Roman"/>
                <w:lang w:val="en-AU"/>
              </w:rPr>
              <w:t>01.00-D0</w:t>
            </w:r>
            <w:r w:rsidR="388FE651" w:rsidRPr="57B8D2EB">
              <w:rPr>
                <w:rFonts w:ascii="Times New Roman" w:hAnsi="Times New Roman"/>
                <w:lang w:val="en-AU"/>
              </w:rPr>
              <w:t>4</w:t>
            </w:r>
          </w:p>
        </w:tc>
        <w:tc>
          <w:tcPr>
            <w:tcW w:w="3827" w:type="dxa"/>
          </w:tcPr>
          <w:p w14:paraId="02CFFA15" w14:textId="6320225C" w:rsidR="6FEFBF43" w:rsidRDefault="6FEFBF43" w:rsidP="3E57CBB0">
            <w:pPr>
              <w:spacing w:line="276" w:lineRule="auto"/>
              <w:ind w:left="34"/>
              <w:rPr>
                <w:rFonts w:ascii="Times New Roman" w:hAnsi="Times New Roman"/>
                <w:lang w:val="en-AU"/>
              </w:rPr>
            </w:pPr>
            <w:r w:rsidRPr="3E57CBB0">
              <w:rPr>
                <w:rFonts w:ascii="Times New Roman" w:hAnsi="Times New Roman"/>
                <w:lang w:val="en-AU"/>
              </w:rPr>
              <w:t>Completed description in Section 4.1 Domain Model Description</w:t>
            </w:r>
          </w:p>
        </w:tc>
        <w:tc>
          <w:tcPr>
            <w:tcW w:w="2711" w:type="dxa"/>
          </w:tcPr>
          <w:p w14:paraId="6AD94512" w14:textId="5B6EB70E" w:rsidR="3E57CBB0" w:rsidRDefault="28C70336" w:rsidP="3E57CBB0">
            <w:pPr>
              <w:spacing w:line="276" w:lineRule="auto"/>
              <w:ind w:left="30"/>
              <w:rPr>
                <w:rFonts w:ascii="Times New Roman" w:hAnsi="Times New Roman"/>
                <w:lang w:val="en-AU"/>
              </w:rPr>
            </w:pPr>
            <w:r w:rsidRPr="6BF59FA5">
              <w:rPr>
                <w:rFonts w:ascii="Times New Roman" w:hAnsi="Times New Roman"/>
                <w:lang w:val="en-AU"/>
              </w:rPr>
              <w:t>Ben Nguyen</w:t>
            </w:r>
          </w:p>
        </w:tc>
      </w:tr>
      <w:tr w:rsidR="007E4D7B" w:rsidRPr="00DC7C74" w14:paraId="6D072C0D" w14:textId="77777777" w:rsidTr="7CD5399C">
        <w:trPr>
          <w:cantSplit/>
        </w:trPr>
        <w:tc>
          <w:tcPr>
            <w:tcW w:w="1276" w:type="dxa"/>
          </w:tcPr>
          <w:p w14:paraId="33C3CBE7" w14:textId="28665F3E" w:rsidR="44FAEDED" w:rsidRDefault="44FAEDED" w:rsidP="3E57CBB0">
            <w:pPr>
              <w:spacing w:line="276" w:lineRule="auto"/>
              <w:rPr>
                <w:szCs w:val="22"/>
                <w:lang w:val="en-AU"/>
              </w:rPr>
            </w:pPr>
            <w:r w:rsidRPr="3E57CBB0">
              <w:rPr>
                <w:rFonts w:ascii="Times New Roman" w:hAnsi="Times New Roman"/>
                <w:lang w:val="en-AU"/>
              </w:rPr>
              <w:t>10/08/2021</w:t>
            </w:r>
          </w:p>
        </w:tc>
        <w:tc>
          <w:tcPr>
            <w:tcW w:w="1276" w:type="dxa"/>
          </w:tcPr>
          <w:p w14:paraId="410F15D1" w14:textId="6E0651F6" w:rsidR="3E57CBB0" w:rsidRDefault="3E57CBB0" w:rsidP="6BF59FA5">
            <w:pPr>
              <w:spacing w:line="276" w:lineRule="auto"/>
              <w:rPr>
                <w:lang w:val="en-AU"/>
              </w:rPr>
            </w:pPr>
            <w:r w:rsidRPr="57B8D2EB">
              <w:rPr>
                <w:lang w:val="en-AU"/>
              </w:rPr>
              <w:t>01.00-D0</w:t>
            </w:r>
            <w:r w:rsidR="457E96CC" w:rsidRPr="57B8D2EB">
              <w:rPr>
                <w:lang w:val="en-AU"/>
              </w:rPr>
              <w:t>5</w:t>
            </w:r>
          </w:p>
        </w:tc>
        <w:tc>
          <w:tcPr>
            <w:tcW w:w="3827" w:type="dxa"/>
          </w:tcPr>
          <w:p w14:paraId="06E5B20D" w14:textId="22928977" w:rsidR="3E57CBB0" w:rsidRDefault="7FEF618D" w:rsidP="57B8D2EB">
            <w:pPr>
              <w:spacing w:line="276" w:lineRule="auto"/>
              <w:rPr>
                <w:lang w:val="en-AU"/>
              </w:rPr>
            </w:pPr>
            <w:r w:rsidRPr="57B8D2EB">
              <w:rPr>
                <w:lang w:val="en-AU"/>
              </w:rPr>
              <w:t xml:space="preserve">Completed </w:t>
            </w:r>
            <w:r w:rsidR="3E57CBB0" w:rsidRPr="57B8D2EB">
              <w:rPr>
                <w:lang w:val="en-AU"/>
              </w:rPr>
              <w:t>Use Cases</w:t>
            </w:r>
            <w:r w:rsidR="1206316E" w:rsidRPr="57B8D2EB">
              <w:rPr>
                <w:lang w:val="en-AU"/>
              </w:rPr>
              <w:t xml:space="preserve"> in Section</w:t>
            </w:r>
            <w:r w:rsidR="3E57CBB0" w:rsidRPr="57B8D2EB">
              <w:rPr>
                <w:lang w:val="en-AU"/>
              </w:rPr>
              <w:t xml:space="preserve"> </w:t>
            </w:r>
            <w:r w:rsidR="33647A18" w:rsidRPr="57B8D2EB">
              <w:rPr>
                <w:lang w:val="en-AU"/>
              </w:rPr>
              <w:t>3.1, 3.</w:t>
            </w:r>
            <w:r w:rsidR="7DF02B15" w:rsidRPr="57B8D2EB">
              <w:rPr>
                <w:lang w:val="en-AU"/>
              </w:rPr>
              <w:t>4, 3.7, 3.10, 3.11, 3.12, 3.14,</w:t>
            </w:r>
            <w:r w:rsidR="23DCAB44" w:rsidRPr="57B8D2EB">
              <w:rPr>
                <w:lang w:val="en-AU"/>
              </w:rPr>
              <w:t xml:space="preserve"> 3.15</w:t>
            </w:r>
          </w:p>
        </w:tc>
        <w:tc>
          <w:tcPr>
            <w:tcW w:w="2711" w:type="dxa"/>
          </w:tcPr>
          <w:p w14:paraId="45670E1C" w14:textId="553E3A0A" w:rsidR="3E57CBB0" w:rsidRDefault="3E57CBB0" w:rsidP="57B8D2EB">
            <w:pPr>
              <w:spacing w:line="276" w:lineRule="auto"/>
              <w:ind w:left="30"/>
              <w:rPr>
                <w:rFonts w:ascii="Times New Roman" w:hAnsi="Times New Roman"/>
                <w:lang w:val="en-AU"/>
              </w:rPr>
            </w:pPr>
            <w:r w:rsidRPr="57B8D2EB">
              <w:rPr>
                <w:rFonts w:ascii="Times New Roman" w:hAnsi="Times New Roman"/>
                <w:lang w:val="en-AU"/>
              </w:rPr>
              <w:t>Ben Nguyen</w:t>
            </w:r>
          </w:p>
          <w:p w14:paraId="0C377CC4" w14:textId="1F89AEEC" w:rsidR="3E57CBB0" w:rsidRDefault="298BC611" w:rsidP="57B8D2EB">
            <w:pPr>
              <w:spacing w:line="276" w:lineRule="auto"/>
              <w:ind w:left="30"/>
              <w:rPr>
                <w:lang w:val="en-AU"/>
              </w:rPr>
            </w:pPr>
            <w:proofErr w:type="spellStart"/>
            <w:r w:rsidRPr="57B8D2EB">
              <w:rPr>
                <w:rFonts w:ascii="Times New Roman" w:hAnsi="Times New Roman"/>
                <w:lang w:val="en-AU"/>
              </w:rPr>
              <w:t>Mahardini</w:t>
            </w:r>
            <w:proofErr w:type="spellEnd"/>
            <w:r w:rsidRPr="57B8D2EB">
              <w:rPr>
                <w:rFonts w:ascii="Times New Roman" w:hAnsi="Times New Roman"/>
                <w:lang w:val="en-AU"/>
              </w:rPr>
              <w:t xml:space="preserve"> </w:t>
            </w:r>
            <w:proofErr w:type="spellStart"/>
            <w:r w:rsidRPr="57B8D2EB">
              <w:rPr>
                <w:rFonts w:ascii="Times New Roman" w:hAnsi="Times New Roman"/>
                <w:lang w:val="en-AU"/>
              </w:rPr>
              <w:t>Rizky</w:t>
            </w:r>
            <w:proofErr w:type="spellEnd"/>
            <w:r w:rsidRPr="57B8D2EB">
              <w:rPr>
                <w:rFonts w:ascii="Times New Roman" w:hAnsi="Times New Roman"/>
                <w:lang w:val="en-AU"/>
              </w:rPr>
              <w:t xml:space="preserve"> Putri</w:t>
            </w:r>
          </w:p>
          <w:p w14:paraId="4420BDA5" w14:textId="7F56AEC3" w:rsidR="3E57CBB0" w:rsidRDefault="298BC611" w:rsidP="57B8D2EB">
            <w:pPr>
              <w:spacing w:line="276" w:lineRule="auto"/>
              <w:ind w:left="30"/>
              <w:rPr>
                <w:lang w:val="en-AU"/>
              </w:rPr>
            </w:pPr>
            <w:r w:rsidRPr="57B8D2EB">
              <w:rPr>
                <w:rFonts w:ascii="Times New Roman" w:hAnsi="Times New Roman"/>
                <w:lang w:val="en-AU"/>
              </w:rPr>
              <w:t>Max Plumley</w:t>
            </w:r>
          </w:p>
          <w:p w14:paraId="26A888DE" w14:textId="4503A545" w:rsidR="3E57CBB0" w:rsidRDefault="298BC611" w:rsidP="57B8D2EB">
            <w:pPr>
              <w:spacing w:line="276" w:lineRule="auto"/>
              <w:ind w:left="30"/>
              <w:rPr>
                <w:lang w:val="en-AU"/>
              </w:rPr>
            </w:pPr>
            <w:proofErr w:type="spellStart"/>
            <w:r w:rsidRPr="57B8D2EB">
              <w:rPr>
                <w:rFonts w:ascii="Times New Roman" w:hAnsi="Times New Roman"/>
                <w:lang w:val="en-AU"/>
              </w:rPr>
              <w:t>Sothea</w:t>
            </w:r>
            <w:proofErr w:type="spellEnd"/>
            <w:r w:rsidRPr="57B8D2EB">
              <w:rPr>
                <w:rFonts w:ascii="Times New Roman" w:hAnsi="Times New Roman"/>
                <w:lang w:val="en-AU"/>
              </w:rPr>
              <w:t xml:space="preserve">-Roth </w:t>
            </w:r>
            <w:proofErr w:type="spellStart"/>
            <w:r w:rsidRPr="57B8D2EB">
              <w:rPr>
                <w:rFonts w:ascii="Times New Roman" w:hAnsi="Times New Roman"/>
                <w:lang w:val="en-AU"/>
              </w:rPr>
              <w:t>Bak</w:t>
            </w:r>
            <w:proofErr w:type="spellEnd"/>
          </w:p>
        </w:tc>
      </w:tr>
      <w:tr w:rsidR="007E4D7B" w:rsidRPr="00DC7C74" w14:paraId="42C6D796" w14:textId="77777777" w:rsidTr="7CD5399C">
        <w:trPr>
          <w:cantSplit/>
        </w:trPr>
        <w:tc>
          <w:tcPr>
            <w:tcW w:w="1276" w:type="dxa"/>
          </w:tcPr>
          <w:p w14:paraId="57C447E0" w14:textId="28665F3E" w:rsidR="3E57CBB0" w:rsidRDefault="3E57CBB0" w:rsidP="3E57CBB0">
            <w:pPr>
              <w:spacing w:line="276" w:lineRule="auto"/>
              <w:rPr>
                <w:szCs w:val="22"/>
                <w:lang w:val="en-AU"/>
              </w:rPr>
            </w:pPr>
            <w:r w:rsidRPr="3E57CBB0">
              <w:rPr>
                <w:rFonts w:ascii="Times New Roman" w:hAnsi="Times New Roman"/>
                <w:lang w:val="en-AU"/>
              </w:rPr>
              <w:t>10/08/2021</w:t>
            </w:r>
          </w:p>
        </w:tc>
        <w:tc>
          <w:tcPr>
            <w:tcW w:w="1276" w:type="dxa"/>
          </w:tcPr>
          <w:p w14:paraId="64BB09BF" w14:textId="0E4EFFC7" w:rsidR="3E57CBB0" w:rsidRDefault="3E57CBB0" w:rsidP="3E57CBB0">
            <w:pPr>
              <w:spacing w:line="276" w:lineRule="auto"/>
              <w:rPr>
                <w:rFonts w:ascii="Times New Roman" w:hAnsi="Times New Roman"/>
                <w:lang w:val="en-AU"/>
              </w:rPr>
            </w:pPr>
            <w:r w:rsidRPr="57B8D2EB">
              <w:rPr>
                <w:rFonts w:ascii="Times New Roman" w:hAnsi="Times New Roman"/>
                <w:lang w:val="en-AU"/>
              </w:rPr>
              <w:t>01.00-D</w:t>
            </w:r>
            <w:r w:rsidR="2B33879A" w:rsidRPr="57B8D2EB">
              <w:rPr>
                <w:rFonts w:ascii="Times New Roman" w:hAnsi="Times New Roman"/>
                <w:lang w:val="en-AU"/>
              </w:rPr>
              <w:t>06</w:t>
            </w:r>
          </w:p>
        </w:tc>
        <w:tc>
          <w:tcPr>
            <w:tcW w:w="3827" w:type="dxa"/>
          </w:tcPr>
          <w:p w14:paraId="72CC1AE5" w14:textId="758E7EC3" w:rsidR="3E57CBB0" w:rsidRDefault="3E57CBB0" w:rsidP="3E57CBB0">
            <w:pPr>
              <w:spacing w:line="276" w:lineRule="auto"/>
              <w:rPr>
                <w:szCs w:val="22"/>
                <w:lang w:val="en-AU"/>
              </w:rPr>
            </w:pPr>
            <w:r w:rsidRPr="3E57CBB0">
              <w:rPr>
                <w:szCs w:val="22"/>
                <w:lang w:val="en-AU"/>
              </w:rPr>
              <w:t xml:space="preserve">Inserted </w:t>
            </w:r>
            <w:r w:rsidR="0BCBFFE9" w:rsidRPr="3E57CBB0">
              <w:rPr>
                <w:szCs w:val="22"/>
                <w:lang w:val="en-AU"/>
              </w:rPr>
              <w:t xml:space="preserve">diagram into Section 3.1 </w:t>
            </w:r>
            <w:r w:rsidRPr="3E57CBB0">
              <w:rPr>
                <w:szCs w:val="22"/>
                <w:lang w:val="en-AU"/>
              </w:rPr>
              <w:t>Use Case Diagram</w:t>
            </w:r>
          </w:p>
        </w:tc>
        <w:tc>
          <w:tcPr>
            <w:tcW w:w="2711" w:type="dxa"/>
          </w:tcPr>
          <w:p w14:paraId="7D67A745" w14:textId="1F4B664F" w:rsidR="3E57CBB0" w:rsidRDefault="2796D720" w:rsidP="6BF59FA5">
            <w:pPr>
              <w:spacing w:line="276" w:lineRule="auto"/>
              <w:rPr>
                <w:lang w:val="en-AU"/>
              </w:rPr>
            </w:pPr>
            <w:r w:rsidRPr="6BF59FA5">
              <w:rPr>
                <w:lang w:val="en-AU"/>
              </w:rPr>
              <w:t>Max Plumley</w:t>
            </w:r>
          </w:p>
        </w:tc>
      </w:tr>
      <w:tr w:rsidR="3E57CBB0" w14:paraId="4ECF240D" w14:textId="77777777" w:rsidTr="7CD5399C">
        <w:trPr>
          <w:cantSplit/>
        </w:trPr>
        <w:tc>
          <w:tcPr>
            <w:tcW w:w="1276" w:type="dxa"/>
          </w:tcPr>
          <w:p w14:paraId="0F1FF69D" w14:textId="20787917" w:rsidR="3E57CBB0" w:rsidRDefault="3E57CBB0" w:rsidP="3E57CBB0">
            <w:pPr>
              <w:spacing w:line="276" w:lineRule="auto"/>
              <w:rPr>
                <w:szCs w:val="22"/>
                <w:lang w:val="en-AU"/>
              </w:rPr>
            </w:pPr>
            <w:r w:rsidRPr="3E57CBB0">
              <w:rPr>
                <w:rFonts w:ascii="Times New Roman" w:hAnsi="Times New Roman"/>
                <w:lang w:val="en-AU"/>
              </w:rPr>
              <w:t>10/08/2021</w:t>
            </w:r>
          </w:p>
        </w:tc>
        <w:tc>
          <w:tcPr>
            <w:tcW w:w="1276" w:type="dxa"/>
          </w:tcPr>
          <w:p w14:paraId="24112B0A" w14:textId="4CB3871B" w:rsidR="3E57CBB0" w:rsidRDefault="3E57CBB0" w:rsidP="3E57CBB0">
            <w:pPr>
              <w:spacing w:line="276" w:lineRule="auto"/>
              <w:rPr>
                <w:rFonts w:ascii="Times New Roman" w:hAnsi="Times New Roman"/>
                <w:lang w:val="en-AU"/>
              </w:rPr>
            </w:pPr>
            <w:r w:rsidRPr="57B8D2EB">
              <w:rPr>
                <w:rFonts w:ascii="Times New Roman" w:hAnsi="Times New Roman"/>
                <w:lang w:val="en-AU"/>
              </w:rPr>
              <w:t>01.00-D</w:t>
            </w:r>
            <w:r w:rsidR="0DD95CA1" w:rsidRPr="57B8D2EB">
              <w:rPr>
                <w:rFonts w:ascii="Times New Roman" w:hAnsi="Times New Roman"/>
                <w:lang w:val="en-AU"/>
              </w:rPr>
              <w:t>07</w:t>
            </w:r>
          </w:p>
        </w:tc>
        <w:tc>
          <w:tcPr>
            <w:tcW w:w="3827" w:type="dxa"/>
          </w:tcPr>
          <w:p w14:paraId="181C7A03" w14:textId="17F48CB5" w:rsidR="0B9AEF2E" w:rsidRDefault="0B9AEF2E" w:rsidP="3E57CBB0">
            <w:pPr>
              <w:spacing w:line="276" w:lineRule="auto"/>
              <w:rPr>
                <w:szCs w:val="22"/>
                <w:lang w:val="en-AU"/>
              </w:rPr>
            </w:pPr>
            <w:r w:rsidRPr="3E57CBB0">
              <w:rPr>
                <w:szCs w:val="22"/>
                <w:lang w:val="en-AU"/>
              </w:rPr>
              <w:t>Completed Section 1.3 Co</w:t>
            </w:r>
            <w:r w:rsidR="050B61CD" w:rsidRPr="3E57CBB0">
              <w:rPr>
                <w:szCs w:val="22"/>
                <w:lang w:val="en-AU"/>
              </w:rPr>
              <w:t>nventions, terms, and abbreviations</w:t>
            </w:r>
          </w:p>
        </w:tc>
        <w:tc>
          <w:tcPr>
            <w:tcW w:w="2711" w:type="dxa"/>
          </w:tcPr>
          <w:p w14:paraId="3B09E89A" w14:textId="488FE6A6" w:rsidR="3E57CBB0" w:rsidRDefault="671ED216" w:rsidP="6BF59FA5">
            <w:pPr>
              <w:spacing w:line="276" w:lineRule="auto"/>
              <w:rPr>
                <w:lang w:val="en-AU"/>
              </w:rPr>
            </w:pPr>
            <w:proofErr w:type="spellStart"/>
            <w:r w:rsidRPr="6BF59FA5">
              <w:rPr>
                <w:lang w:val="en-AU"/>
              </w:rPr>
              <w:t>Mahardini</w:t>
            </w:r>
            <w:proofErr w:type="spellEnd"/>
            <w:r w:rsidRPr="6BF59FA5">
              <w:rPr>
                <w:lang w:val="en-AU"/>
              </w:rPr>
              <w:t xml:space="preserve"> </w:t>
            </w:r>
            <w:proofErr w:type="spellStart"/>
            <w:r w:rsidRPr="6BF59FA5">
              <w:rPr>
                <w:lang w:val="en-AU"/>
              </w:rPr>
              <w:t>Rizky</w:t>
            </w:r>
            <w:proofErr w:type="spellEnd"/>
            <w:r w:rsidRPr="6BF59FA5">
              <w:rPr>
                <w:lang w:val="en-AU"/>
              </w:rPr>
              <w:t xml:space="preserve"> Putri</w:t>
            </w:r>
          </w:p>
        </w:tc>
      </w:tr>
      <w:tr w:rsidR="3E57CBB0" w14:paraId="3B9DBCF8" w14:textId="77777777" w:rsidTr="7CD5399C">
        <w:trPr>
          <w:cantSplit/>
        </w:trPr>
        <w:tc>
          <w:tcPr>
            <w:tcW w:w="1276" w:type="dxa"/>
          </w:tcPr>
          <w:p w14:paraId="1E4C11AE" w14:textId="51846890" w:rsidR="3E57CBB0" w:rsidRDefault="3E57CBB0" w:rsidP="3E57CBB0">
            <w:pPr>
              <w:spacing w:line="276" w:lineRule="auto"/>
              <w:rPr>
                <w:szCs w:val="22"/>
                <w:lang w:val="en-AU"/>
              </w:rPr>
            </w:pPr>
            <w:r w:rsidRPr="3E57CBB0">
              <w:rPr>
                <w:rFonts w:ascii="Times New Roman" w:hAnsi="Times New Roman"/>
                <w:lang w:val="en-AU"/>
              </w:rPr>
              <w:t>10/08/2021</w:t>
            </w:r>
          </w:p>
        </w:tc>
        <w:tc>
          <w:tcPr>
            <w:tcW w:w="1276" w:type="dxa"/>
          </w:tcPr>
          <w:p w14:paraId="53432CD2" w14:textId="1AC38511" w:rsidR="3E57CBB0" w:rsidRDefault="3E57CBB0" w:rsidP="3E57CBB0">
            <w:pPr>
              <w:spacing w:line="276" w:lineRule="auto"/>
              <w:rPr>
                <w:rFonts w:ascii="Times New Roman" w:hAnsi="Times New Roman"/>
                <w:lang w:val="en-AU"/>
              </w:rPr>
            </w:pPr>
            <w:r w:rsidRPr="7CD5399C">
              <w:rPr>
                <w:rFonts w:ascii="Times New Roman" w:hAnsi="Times New Roman"/>
                <w:lang w:val="en-AU"/>
              </w:rPr>
              <w:t>01.00-D</w:t>
            </w:r>
            <w:r w:rsidR="2678DBD7" w:rsidRPr="7CD5399C">
              <w:rPr>
                <w:rFonts w:ascii="Times New Roman" w:hAnsi="Times New Roman"/>
                <w:lang w:val="en-AU"/>
              </w:rPr>
              <w:t>0</w:t>
            </w:r>
            <w:r w:rsidR="3A67CD71" w:rsidRPr="7CD5399C">
              <w:rPr>
                <w:rFonts w:ascii="Times New Roman" w:hAnsi="Times New Roman"/>
                <w:lang w:val="en-AU"/>
              </w:rPr>
              <w:t>8</w:t>
            </w:r>
          </w:p>
        </w:tc>
        <w:tc>
          <w:tcPr>
            <w:tcW w:w="3827" w:type="dxa"/>
          </w:tcPr>
          <w:p w14:paraId="02895FAF" w14:textId="529BF54A" w:rsidR="7CBCD893" w:rsidRDefault="7CBCD893" w:rsidP="3E57CBB0">
            <w:pPr>
              <w:spacing w:line="276" w:lineRule="auto"/>
              <w:rPr>
                <w:szCs w:val="22"/>
                <w:lang w:val="en-AU"/>
              </w:rPr>
            </w:pPr>
            <w:r w:rsidRPr="3E57CBB0">
              <w:rPr>
                <w:szCs w:val="22"/>
                <w:lang w:val="en-AU"/>
              </w:rPr>
              <w:t>Completed Section 2 Actors</w:t>
            </w:r>
          </w:p>
        </w:tc>
        <w:tc>
          <w:tcPr>
            <w:tcW w:w="2711" w:type="dxa"/>
          </w:tcPr>
          <w:p w14:paraId="63604C29" w14:textId="31591392" w:rsidR="3E57CBB0" w:rsidRDefault="4A6A8F9D" w:rsidP="6BF59FA5">
            <w:pPr>
              <w:spacing w:line="276" w:lineRule="auto"/>
              <w:rPr>
                <w:lang w:val="en-AU"/>
              </w:rPr>
            </w:pPr>
            <w:r w:rsidRPr="6BF59FA5">
              <w:rPr>
                <w:lang w:val="en-AU"/>
              </w:rPr>
              <w:t>Ben Nguyen</w:t>
            </w:r>
          </w:p>
          <w:p w14:paraId="01DC5EF1" w14:textId="5CDD59B5" w:rsidR="3E57CBB0" w:rsidRDefault="4A6A8F9D" w:rsidP="6BF59FA5">
            <w:pPr>
              <w:spacing w:line="276" w:lineRule="auto"/>
              <w:rPr>
                <w:szCs w:val="22"/>
                <w:lang w:val="en-AU"/>
              </w:rPr>
            </w:pPr>
            <w:proofErr w:type="spellStart"/>
            <w:r w:rsidRPr="6BF59FA5">
              <w:rPr>
                <w:szCs w:val="22"/>
                <w:lang w:val="en-AU"/>
              </w:rPr>
              <w:t>Sothea</w:t>
            </w:r>
            <w:proofErr w:type="spellEnd"/>
            <w:r w:rsidRPr="6BF59FA5">
              <w:rPr>
                <w:szCs w:val="22"/>
                <w:lang w:val="en-AU"/>
              </w:rPr>
              <w:t xml:space="preserve">-Roth </w:t>
            </w:r>
            <w:proofErr w:type="spellStart"/>
            <w:r w:rsidRPr="6BF59FA5">
              <w:rPr>
                <w:szCs w:val="22"/>
                <w:lang w:val="en-AU"/>
              </w:rPr>
              <w:t>Bak</w:t>
            </w:r>
            <w:proofErr w:type="spellEnd"/>
          </w:p>
        </w:tc>
      </w:tr>
      <w:tr w:rsidR="3E57CBB0" w14:paraId="778BDFF3" w14:textId="77777777" w:rsidTr="7CD5399C">
        <w:trPr>
          <w:cantSplit/>
        </w:trPr>
        <w:tc>
          <w:tcPr>
            <w:tcW w:w="1276" w:type="dxa"/>
          </w:tcPr>
          <w:p w14:paraId="6DE967C2" w14:textId="2ECBBF84" w:rsidR="3E57CBB0" w:rsidRDefault="3E57CBB0" w:rsidP="3E57CBB0">
            <w:pPr>
              <w:spacing w:line="276" w:lineRule="auto"/>
              <w:rPr>
                <w:szCs w:val="22"/>
                <w:lang w:val="en-AU"/>
              </w:rPr>
            </w:pPr>
            <w:r w:rsidRPr="3E57CBB0">
              <w:rPr>
                <w:rFonts w:ascii="Times New Roman" w:hAnsi="Times New Roman"/>
                <w:lang w:val="en-AU"/>
              </w:rPr>
              <w:t>10/08/2021</w:t>
            </w:r>
          </w:p>
        </w:tc>
        <w:tc>
          <w:tcPr>
            <w:tcW w:w="1276" w:type="dxa"/>
          </w:tcPr>
          <w:p w14:paraId="59FB5EBF" w14:textId="58EF0431" w:rsidR="0B9AEF2E" w:rsidRDefault="0B9AEF2E" w:rsidP="3E57CBB0">
            <w:pPr>
              <w:spacing w:line="276" w:lineRule="auto"/>
              <w:rPr>
                <w:szCs w:val="22"/>
                <w:lang w:val="en-AU"/>
              </w:rPr>
            </w:pPr>
            <w:r w:rsidRPr="3E57CBB0">
              <w:rPr>
                <w:szCs w:val="22"/>
                <w:lang w:val="en-AU"/>
              </w:rPr>
              <w:t>01.00</w:t>
            </w:r>
          </w:p>
        </w:tc>
        <w:tc>
          <w:tcPr>
            <w:tcW w:w="3827" w:type="dxa"/>
          </w:tcPr>
          <w:p w14:paraId="4C8DE1C7" w14:textId="77C94F52" w:rsidR="0B9AEF2E" w:rsidRDefault="0B9AEF2E" w:rsidP="3E57CBB0">
            <w:pPr>
              <w:spacing w:line="276" w:lineRule="auto"/>
              <w:rPr>
                <w:szCs w:val="22"/>
                <w:lang w:val="en-AU"/>
              </w:rPr>
            </w:pPr>
            <w:r w:rsidRPr="3E57CBB0">
              <w:rPr>
                <w:szCs w:val="22"/>
                <w:lang w:val="en-AU"/>
              </w:rPr>
              <w:t>Review final version of report</w:t>
            </w:r>
          </w:p>
        </w:tc>
        <w:tc>
          <w:tcPr>
            <w:tcW w:w="2711" w:type="dxa"/>
          </w:tcPr>
          <w:p w14:paraId="642DE1E3" w14:textId="4A44A4D5" w:rsidR="3E57CBB0" w:rsidRDefault="12D1A983" w:rsidP="57B8D2EB">
            <w:pPr>
              <w:spacing w:line="276" w:lineRule="auto"/>
              <w:ind w:left="30"/>
              <w:rPr>
                <w:rFonts w:ascii="Times New Roman" w:hAnsi="Times New Roman"/>
                <w:lang w:val="en-AU"/>
              </w:rPr>
            </w:pPr>
            <w:r w:rsidRPr="57B8D2EB">
              <w:rPr>
                <w:rFonts w:ascii="Times New Roman" w:hAnsi="Times New Roman"/>
                <w:lang w:val="en-AU"/>
              </w:rPr>
              <w:t>Ben Nguyen</w:t>
            </w:r>
          </w:p>
          <w:p w14:paraId="7899F58B" w14:textId="1F89AEEC" w:rsidR="3E57CBB0" w:rsidRDefault="12D1A983" w:rsidP="57B8D2EB">
            <w:pPr>
              <w:spacing w:line="276" w:lineRule="auto"/>
              <w:ind w:left="30"/>
              <w:rPr>
                <w:lang w:val="en-AU"/>
              </w:rPr>
            </w:pPr>
            <w:proofErr w:type="spellStart"/>
            <w:r w:rsidRPr="57B8D2EB">
              <w:rPr>
                <w:rFonts w:ascii="Times New Roman" w:hAnsi="Times New Roman"/>
                <w:lang w:val="en-AU"/>
              </w:rPr>
              <w:t>Mahardini</w:t>
            </w:r>
            <w:proofErr w:type="spellEnd"/>
            <w:r w:rsidRPr="57B8D2EB">
              <w:rPr>
                <w:rFonts w:ascii="Times New Roman" w:hAnsi="Times New Roman"/>
                <w:lang w:val="en-AU"/>
              </w:rPr>
              <w:t xml:space="preserve"> </w:t>
            </w:r>
            <w:proofErr w:type="spellStart"/>
            <w:r w:rsidRPr="57B8D2EB">
              <w:rPr>
                <w:rFonts w:ascii="Times New Roman" w:hAnsi="Times New Roman"/>
                <w:lang w:val="en-AU"/>
              </w:rPr>
              <w:t>Rizky</w:t>
            </w:r>
            <w:proofErr w:type="spellEnd"/>
            <w:r w:rsidRPr="57B8D2EB">
              <w:rPr>
                <w:rFonts w:ascii="Times New Roman" w:hAnsi="Times New Roman"/>
                <w:lang w:val="en-AU"/>
              </w:rPr>
              <w:t xml:space="preserve"> Putri</w:t>
            </w:r>
          </w:p>
          <w:p w14:paraId="40D6C27A" w14:textId="7F56AEC3" w:rsidR="3E57CBB0" w:rsidRDefault="12D1A983" w:rsidP="57B8D2EB">
            <w:pPr>
              <w:spacing w:line="276" w:lineRule="auto"/>
              <w:ind w:left="30"/>
              <w:rPr>
                <w:lang w:val="en-AU"/>
              </w:rPr>
            </w:pPr>
            <w:r w:rsidRPr="57B8D2EB">
              <w:rPr>
                <w:rFonts w:ascii="Times New Roman" w:hAnsi="Times New Roman"/>
                <w:lang w:val="en-AU"/>
              </w:rPr>
              <w:t>Max Plumley</w:t>
            </w:r>
          </w:p>
          <w:p w14:paraId="254525A5" w14:textId="53ADA6A9" w:rsidR="3E57CBB0" w:rsidRDefault="12D1A983" w:rsidP="57B8D2EB">
            <w:pPr>
              <w:spacing w:line="276" w:lineRule="auto"/>
              <w:ind w:left="30"/>
              <w:rPr>
                <w:lang w:val="en-AU"/>
              </w:rPr>
            </w:pPr>
            <w:proofErr w:type="spellStart"/>
            <w:r w:rsidRPr="57B8D2EB">
              <w:rPr>
                <w:rFonts w:ascii="Times New Roman" w:hAnsi="Times New Roman"/>
                <w:lang w:val="en-AU"/>
              </w:rPr>
              <w:t>Sothea</w:t>
            </w:r>
            <w:proofErr w:type="spellEnd"/>
            <w:r w:rsidRPr="57B8D2EB">
              <w:rPr>
                <w:rFonts w:ascii="Times New Roman" w:hAnsi="Times New Roman"/>
                <w:lang w:val="en-AU"/>
              </w:rPr>
              <w:t xml:space="preserve">-Roth </w:t>
            </w:r>
            <w:proofErr w:type="spellStart"/>
            <w:r w:rsidRPr="57B8D2EB">
              <w:rPr>
                <w:rFonts w:ascii="Times New Roman" w:hAnsi="Times New Roman"/>
                <w:lang w:val="en-AU"/>
              </w:rPr>
              <w:t>Bak</w:t>
            </w:r>
            <w:proofErr w:type="spellEnd"/>
          </w:p>
        </w:tc>
      </w:tr>
    </w:tbl>
    <w:p w14:paraId="675E05EE" w14:textId="61F0C09C" w:rsidR="003E4E52" w:rsidRPr="00DC7C74" w:rsidRDefault="003E4E52" w:rsidP="3E57CBB0">
      <w:pPr>
        <w:spacing w:line="276" w:lineRule="auto"/>
        <w:rPr>
          <w:szCs w:val="22"/>
          <w:lang w:val="en-AU"/>
        </w:rPr>
      </w:pPr>
    </w:p>
    <w:p w14:paraId="2FC17F8B" w14:textId="77777777" w:rsidR="003E4E52" w:rsidRPr="00DC7C74" w:rsidRDefault="003E4E52" w:rsidP="3E57CBB0">
      <w:pPr>
        <w:spacing w:line="276" w:lineRule="auto"/>
        <w:rPr>
          <w:rFonts w:ascii="Times New Roman" w:hAnsi="Times New Roman"/>
          <w:lang w:val="en-AU"/>
        </w:rPr>
      </w:pPr>
    </w:p>
    <w:p w14:paraId="0A4F7224" w14:textId="30D4D904" w:rsidR="005E4D2C" w:rsidRPr="00DC7C74" w:rsidRDefault="005E4D2C" w:rsidP="3E57CBB0">
      <w:pPr>
        <w:spacing w:line="276" w:lineRule="auto"/>
        <w:rPr>
          <w:rFonts w:ascii="Times New Roman" w:hAnsi="Times New Roman"/>
          <w:lang w:val="en-AU"/>
        </w:rPr>
      </w:pPr>
      <w:r w:rsidRPr="79F33DC0">
        <w:rPr>
          <w:rFonts w:ascii="Times New Roman" w:hAnsi="Times New Roman"/>
          <w:lang w:val="en-AU"/>
        </w:rPr>
        <w:br w:type="page"/>
      </w:r>
    </w:p>
    <w:sdt>
      <w:sdtPr>
        <w:rPr>
          <w:rFonts w:ascii="Times New Roman" w:hAnsi="Times New Roman"/>
          <w:b w:val="0"/>
          <w:bCs w:val="0"/>
          <w:i/>
          <w:iCs/>
          <w:sz w:val="20"/>
          <w:szCs w:val="20"/>
          <w:lang w:val="pt-BR"/>
        </w:rPr>
        <w:id w:val="1563681180"/>
        <w:docPartObj>
          <w:docPartGallery w:val="Table of Contents"/>
          <w:docPartUnique/>
        </w:docPartObj>
      </w:sdtPr>
      <w:sdtEndPr/>
      <w:sdtContent>
        <w:p w14:paraId="749A7B43" w14:textId="0E141004" w:rsidR="00955C44" w:rsidRDefault="3E57CBB0">
          <w:pPr>
            <w:pStyle w:val="TOC1"/>
            <w:rPr>
              <w:rFonts w:asciiTheme="minorHAnsi" w:eastAsiaTheme="minorEastAsia" w:hAnsiTheme="minorHAnsi" w:cstheme="minorBidi"/>
              <w:b w:val="0"/>
              <w:bCs w:val="0"/>
              <w:noProof/>
              <w:sz w:val="22"/>
              <w:szCs w:val="22"/>
              <w:lang w:val="en-GB" w:eastAsia="ja-JP"/>
            </w:rPr>
          </w:pPr>
          <w:r>
            <w:fldChar w:fldCharType="begin"/>
          </w:r>
          <w:r>
            <w:instrText>TOC \o \z \u \h</w:instrText>
          </w:r>
          <w:r>
            <w:fldChar w:fldCharType="separate"/>
          </w:r>
          <w:hyperlink w:anchor="_Toc79609894" w:history="1">
            <w:r w:rsidR="00955C44" w:rsidRPr="00C20C01">
              <w:rPr>
                <w:rStyle w:val="Hyperlink"/>
                <w:rFonts w:ascii="Times New Roman" w:hAnsi="Times New Roman"/>
                <w:noProof/>
              </w:rPr>
              <w:t>1.</w:t>
            </w:r>
            <w:r w:rsidR="00955C44">
              <w:rPr>
                <w:rFonts w:asciiTheme="minorHAnsi" w:eastAsiaTheme="minorEastAsia" w:hAnsiTheme="minorHAnsi" w:cstheme="minorBidi"/>
                <w:b w:val="0"/>
                <w:bCs w:val="0"/>
                <w:noProof/>
                <w:sz w:val="22"/>
                <w:szCs w:val="22"/>
                <w:lang w:val="en-GB" w:eastAsia="ja-JP"/>
              </w:rPr>
              <w:tab/>
            </w:r>
            <w:r w:rsidR="00955C44" w:rsidRPr="00C20C01">
              <w:rPr>
                <w:rStyle w:val="Hyperlink"/>
                <w:rFonts w:ascii="Times New Roman" w:hAnsi="Times New Roman"/>
                <w:noProof/>
                <w:lang w:val="en-AU"/>
              </w:rPr>
              <w:t>Introduction</w:t>
            </w:r>
            <w:r w:rsidR="00955C44">
              <w:rPr>
                <w:noProof/>
                <w:webHidden/>
              </w:rPr>
              <w:tab/>
            </w:r>
            <w:r w:rsidR="00955C44">
              <w:rPr>
                <w:noProof/>
                <w:webHidden/>
              </w:rPr>
              <w:fldChar w:fldCharType="begin"/>
            </w:r>
            <w:r w:rsidR="00955C44">
              <w:rPr>
                <w:noProof/>
                <w:webHidden/>
              </w:rPr>
              <w:instrText xml:space="preserve"> PAGEREF _Toc79609894 \h </w:instrText>
            </w:r>
            <w:r w:rsidR="00955C44">
              <w:rPr>
                <w:noProof/>
                <w:webHidden/>
              </w:rPr>
            </w:r>
            <w:r w:rsidR="00955C44">
              <w:rPr>
                <w:noProof/>
                <w:webHidden/>
              </w:rPr>
              <w:fldChar w:fldCharType="separate"/>
            </w:r>
            <w:r w:rsidR="00955C44">
              <w:rPr>
                <w:noProof/>
                <w:webHidden/>
              </w:rPr>
              <w:t>5</w:t>
            </w:r>
            <w:r w:rsidR="00955C44">
              <w:rPr>
                <w:noProof/>
                <w:webHidden/>
              </w:rPr>
              <w:fldChar w:fldCharType="end"/>
            </w:r>
          </w:hyperlink>
        </w:p>
        <w:p w14:paraId="6577B3EC" w14:textId="5B7F18B1" w:rsidR="00955C44" w:rsidRDefault="00287108">
          <w:pPr>
            <w:pStyle w:val="TOC2"/>
            <w:tabs>
              <w:tab w:val="left" w:pos="708"/>
              <w:tab w:val="right" w:leader="dot" w:pos="9060"/>
            </w:tabs>
            <w:rPr>
              <w:rFonts w:asciiTheme="minorHAnsi" w:eastAsiaTheme="minorEastAsia" w:hAnsiTheme="minorHAnsi" w:cstheme="minorBidi"/>
              <w:i w:val="0"/>
              <w:iCs w:val="0"/>
              <w:noProof/>
              <w:sz w:val="22"/>
              <w:szCs w:val="22"/>
              <w:lang w:val="en-GB" w:eastAsia="ja-JP"/>
            </w:rPr>
          </w:pPr>
          <w:hyperlink w:anchor="_Toc79609895" w:history="1">
            <w:r w:rsidR="00955C44" w:rsidRPr="00C20C01">
              <w:rPr>
                <w:rStyle w:val="Hyperlink"/>
                <w:noProof/>
                <w:lang w:val="en-US"/>
              </w:rPr>
              <w:t>1.1</w:t>
            </w:r>
            <w:r w:rsidR="00955C44">
              <w:rPr>
                <w:rFonts w:asciiTheme="minorHAnsi" w:eastAsiaTheme="minorEastAsia" w:hAnsiTheme="minorHAnsi" w:cstheme="minorBidi"/>
                <w:i w:val="0"/>
                <w:iCs w:val="0"/>
                <w:noProof/>
                <w:sz w:val="22"/>
                <w:szCs w:val="22"/>
                <w:lang w:val="en-GB" w:eastAsia="ja-JP"/>
              </w:rPr>
              <w:tab/>
            </w:r>
            <w:r w:rsidR="00955C44" w:rsidRPr="00C20C01">
              <w:rPr>
                <w:rStyle w:val="Hyperlink"/>
                <w:noProof/>
                <w:lang w:val="en-AU"/>
              </w:rPr>
              <w:t>Proposal</w:t>
            </w:r>
            <w:r w:rsidR="00955C44">
              <w:rPr>
                <w:noProof/>
                <w:webHidden/>
              </w:rPr>
              <w:tab/>
            </w:r>
            <w:r w:rsidR="00955C44">
              <w:rPr>
                <w:noProof/>
                <w:webHidden/>
              </w:rPr>
              <w:fldChar w:fldCharType="begin"/>
            </w:r>
            <w:r w:rsidR="00955C44">
              <w:rPr>
                <w:noProof/>
                <w:webHidden/>
              </w:rPr>
              <w:instrText xml:space="preserve"> PAGEREF _Toc79609895 \h </w:instrText>
            </w:r>
            <w:r w:rsidR="00955C44">
              <w:rPr>
                <w:noProof/>
                <w:webHidden/>
              </w:rPr>
            </w:r>
            <w:r w:rsidR="00955C44">
              <w:rPr>
                <w:noProof/>
                <w:webHidden/>
              </w:rPr>
              <w:fldChar w:fldCharType="separate"/>
            </w:r>
            <w:r w:rsidR="00955C44">
              <w:rPr>
                <w:noProof/>
                <w:webHidden/>
              </w:rPr>
              <w:t>5</w:t>
            </w:r>
            <w:r w:rsidR="00955C44">
              <w:rPr>
                <w:noProof/>
                <w:webHidden/>
              </w:rPr>
              <w:fldChar w:fldCharType="end"/>
            </w:r>
          </w:hyperlink>
        </w:p>
        <w:p w14:paraId="3C3E44DE" w14:textId="0004C1A5" w:rsidR="00955C44" w:rsidRDefault="00287108">
          <w:pPr>
            <w:pStyle w:val="TOC2"/>
            <w:tabs>
              <w:tab w:val="left" w:pos="708"/>
              <w:tab w:val="right" w:leader="dot" w:pos="9060"/>
            </w:tabs>
            <w:rPr>
              <w:rFonts w:asciiTheme="minorHAnsi" w:eastAsiaTheme="minorEastAsia" w:hAnsiTheme="minorHAnsi" w:cstheme="minorBidi"/>
              <w:i w:val="0"/>
              <w:iCs w:val="0"/>
              <w:noProof/>
              <w:sz w:val="22"/>
              <w:szCs w:val="22"/>
              <w:lang w:val="en-GB" w:eastAsia="ja-JP"/>
            </w:rPr>
          </w:pPr>
          <w:hyperlink w:anchor="_Toc79609896" w:history="1">
            <w:r w:rsidR="00955C44" w:rsidRPr="00C20C01">
              <w:rPr>
                <w:rStyle w:val="Hyperlink"/>
                <w:noProof/>
                <w:lang w:val="en-US"/>
              </w:rPr>
              <w:t>1.2</w:t>
            </w:r>
            <w:r w:rsidR="00955C44">
              <w:rPr>
                <w:rFonts w:asciiTheme="minorHAnsi" w:eastAsiaTheme="minorEastAsia" w:hAnsiTheme="minorHAnsi" w:cstheme="minorBidi"/>
                <w:i w:val="0"/>
                <w:iCs w:val="0"/>
                <w:noProof/>
                <w:sz w:val="22"/>
                <w:szCs w:val="22"/>
                <w:lang w:val="en-GB" w:eastAsia="ja-JP"/>
              </w:rPr>
              <w:tab/>
            </w:r>
            <w:r w:rsidR="00955C44" w:rsidRPr="00C20C01">
              <w:rPr>
                <w:rStyle w:val="Hyperlink"/>
                <w:noProof/>
                <w:lang w:val="en-AU"/>
              </w:rPr>
              <w:t>Target Users</w:t>
            </w:r>
            <w:r w:rsidR="00955C44">
              <w:rPr>
                <w:noProof/>
                <w:webHidden/>
              </w:rPr>
              <w:tab/>
            </w:r>
            <w:r w:rsidR="00955C44">
              <w:rPr>
                <w:noProof/>
                <w:webHidden/>
              </w:rPr>
              <w:fldChar w:fldCharType="begin"/>
            </w:r>
            <w:r w:rsidR="00955C44">
              <w:rPr>
                <w:noProof/>
                <w:webHidden/>
              </w:rPr>
              <w:instrText xml:space="preserve"> PAGEREF _Toc79609896 \h </w:instrText>
            </w:r>
            <w:r w:rsidR="00955C44">
              <w:rPr>
                <w:noProof/>
                <w:webHidden/>
              </w:rPr>
            </w:r>
            <w:r w:rsidR="00955C44">
              <w:rPr>
                <w:noProof/>
                <w:webHidden/>
              </w:rPr>
              <w:fldChar w:fldCharType="separate"/>
            </w:r>
            <w:r w:rsidR="00955C44">
              <w:rPr>
                <w:noProof/>
                <w:webHidden/>
              </w:rPr>
              <w:t>5</w:t>
            </w:r>
            <w:r w:rsidR="00955C44">
              <w:rPr>
                <w:noProof/>
                <w:webHidden/>
              </w:rPr>
              <w:fldChar w:fldCharType="end"/>
            </w:r>
          </w:hyperlink>
        </w:p>
        <w:p w14:paraId="3BE4D436" w14:textId="5E657128" w:rsidR="00955C44" w:rsidRDefault="00287108">
          <w:pPr>
            <w:pStyle w:val="TOC2"/>
            <w:tabs>
              <w:tab w:val="left" w:pos="708"/>
              <w:tab w:val="right" w:leader="dot" w:pos="9060"/>
            </w:tabs>
            <w:rPr>
              <w:rFonts w:asciiTheme="minorHAnsi" w:eastAsiaTheme="minorEastAsia" w:hAnsiTheme="minorHAnsi" w:cstheme="minorBidi"/>
              <w:i w:val="0"/>
              <w:iCs w:val="0"/>
              <w:noProof/>
              <w:sz w:val="22"/>
              <w:szCs w:val="22"/>
              <w:lang w:val="en-GB" w:eastAsia="ja-JP"/>
            </w:rPr>
          </w:pPr>
          <w:hyperlink w:anchor="_Toc79609897" w:history="1">
            <w:r w:rsidR="00955C44" w:rsidRPr="00C20C01">
              <w:rPr>
                <w:rStyle w:val="Hyperlink"/>
                <w:noProof/>
                <w:lang w:val="en-US"/>
              </w:rPr>
              <w:t>1.3</w:t>
            </w:r>
            <w:r w:rsidR="00955C44">
              <w:rPr>
                <w:rFonts w:asciiTheme="minorHAnsi" w:eastAsiaTheme="minorEastAsia" w:hAnsiTheme="minorHAnsi" w:cstheme="minorBidi"/>
                <w:i w:val="0"/>
                <w:iCs w:val="0"/>
                <w:noProof/>
                <w:sz w:val="22"/>
                <w:szCs w:val="22"/>
                <w:lang w:val="en-GB" w:eastAsia="ja-JP"/>
              </w:rPr>
              <w:tab/>
            </w:r>
            <w:r w:rsidR="00955C44" w:rsidRPr="00C20C01">
              <w:rPr>
                <w:rStyle w:val="Hyperlink"/>
                <w:noProof/>
                <w:lang w:val="en-AU"/>
              </w:rPr>
              <w:t>Assumptions, conventions, terms, and abbreviations</w:t>
            </w:r>
            <w:r w:rsidR="00955C44">
              <w:rPr>
                <w:noProof/>
                <w:webHidden/>
              </w:rPr>
              <w:tab/>
            </w:r>
            <w:r w:rsidR="00955C44">
              <w:rPr>
                <w:noProof/>
                <w:webHidden/>
              </w:rPr>
              <w:fldChar w:fldCharType="begin"/>
            </w:r>
            <w:r w:rsidR="00955C44">
              <w:rPr>
                <w:noProof/>
                <w:webHidden/>
              </w:rPr>
              <w:instrText xml:space="preserve"> PAGEREF _Toc79609897 \h </w:instrText>
            </w:r>
            <w:r w:rsidR="00955C44">
              <w:rPr>
                <w:noProof/>
                <w:webHidden/>
              </w:rPr>
            </w:r>
            <w:r w:rsidR="00955C44">
              <w:rPr>
                <w:noProof/>
                <w:webHidden/>
              </w:rPr>
              <w:fldChar w:fldCharType="separate"/>
            </w:r>
            <w:r w:rsidR="00955C44">
              <w:rPr>
                <w:noProof/>
                <w:webHidden/>
              </w:rPr>
              <w:t>5</w:t>
            </w:r>
            <w:r w:rsidR="00955C44">
              <w:rPr>
                <w:noProof/>
                <w:webHidden/>
              </w:rPr>
              <w:fldChar w:fldCharType="end"/>
            </w:r>
          </w:hyperlink>
        </w:p>
        <w:p w14:paraId="54ADF41B" w14:textId="63469AC9" w:rsidR="00955C44" w:rsidRDefault="00287108">
          <w:pPr>
            <w:pStyle w:val="TOC1"/>
            <w:rPr>
              <w:rFonts w:asciiTheme="minorHAnsi" w:eastAsiaTheme="minorEastAsia" w:hAnsiTheme="minorHAnsi" w:cstheme="minorBidi"/>
              <w:b w:val="0"/>
              <w:bCs w:val="0"/>
              <w:noProof/>
              <w:sz w:val="22"/>
              <w:szCs w:val="22"/>
              <w:lang w:val="en-GB" w:eastAsia="ja-JP"/>
            </w:rPr>
          </w:pPr>
          <w:hyperlink w:anchor="_Toc79609898" w:history="1">
            <w:r w:rsidR="00955C44" w:rsidRPr="00C20C01">
              <w:rPr>
                <w:rStyle w:val="Hyperlink"/>
                <w:rFonts w:ascii="Times New Roman" w:hAnsi="Times New Roman"/>
                <w:noProof/>
              </w:rPr>
              <w:t>2.</w:t>
            </w:r>
            <w:r w:rsidR="00955C44">
              <w:rPr>
                <w:rFonts w:asciiTheme="minorHAnsi" w:eastAsiaTheme="minorEastAsia" w:hAnsiTheme="minorHAnsi" w:cstheme="minorBidi"/>
                <w:b w:val="0"/>
                <w:bCs w:val="0"/>
                <w:noProof/>
                <w:sz w:val="22"/>
                <w:szCs w:val="22"/>
                <w:lang w:val="en-GB" w:eastAsia="ja-JP"/>
              </w:rPr>
              <w:tab/>
            </w:r>
            <w:r w:rsidR="00955C44" w:rsidRPr="00C20C01">
              <w:rPr>
                <w:rStyle w:val="Hyperlink"/>
                <w:rFonts w:ascii="Times New Roman" w:hAnsi="Times New Roman"/>
                <w:noProof/>
                <w:lang w:val="en-AU"/>
              </w:rPr>
              <w:t>Actors</w:t>
            </w:r>
            <w:r w:rsidR="00955C44">
              <w:rPr>
                <w:noProof/>
                <w:webHidden/>
              </w:rPr>
              <w:tab/>
            </w:r>
            <w:r w:rsidR="00955C44">
              <w:rPr>
                <w:noProof/>
                <w:webHidden/>
              </w:rPr>
              <w:fldChar w:fldCharType="begin"/>
            </w:r>
            <w:r w:rsidR="00955C44">
              <w:rPr>
                <w:noProof/>
                <w:webHidden/>
              </w:rPr>
              <w:instrText xml:space="preserve"> PAGEREF _Toc79609898 \h </w:instrText>
            </w:r>
            <w:r w:rsidR="00955C44">
              <w:rPr>
                <w:noProof/>
                <w:webHidden/>
              </w:rPr>
            </w:r>
            <w:r w:rsidR="00955C44">
              <w:rPr>
                <w:noProof/>
                <w:webHidden/>
              </w:rPr>
              <w:fldChar w:fldCharType="separate"/>
            </w:r>
            <w:r w:rsidR="00955C44">
              <w:rPr>
                <w:noProof/>
                <w:webHidden/>
              </w:rPr>
              <w:t>5</w:t>
            </w:r>
            <w:r w:rsidR="00955C44">
              <w:rPr>
                <w:noProof/>
                <w:webHidden/>
              </w:rPr>
              <w:fldChar w:fldCharType="end"/>
            </w:r>
          </w:hyperlink>
        </w:p>
        <w:p w14:paraId="307A9D81" w14:textId="23B338CC" w:rsidR="00955C44" w:rsidRDefault="00287108">
          <w:pPr>
            <w:pStyle w:val="TOC1"/>
            <w:rPr>
              <w:rFonts w:asciiTheme="minorHAnsi" w:eastAsiaTheme="minorEastAsia" w:hAnsiTheme="minorHAnsi" w:cstheme="minorBidi"/>
              <w:b w:val="0"/>
              <w:bCs w:val="0"/>
              <w:noProof/>
              <w:sz w:val="22"/>
              <w:szCs w:val="22"/>
              <w:lang w:val="en-GB" w:eastAsia="ja-JP"/>
            </w:rPr>
          </w:pPr>
          <w:hyperlink w:anchor="_Toc79609899" w:history="1">
            <w:r w:rsidR="00955C44" w:rsidRPr="00C20C01">
              <w:rPr>
                <w:rStyle w:val="Hyperlink"/>
                <w:rFonts w:ascii="Times New Roman" w:hAnsi="Times New Roman"/>
                <w:noProof/>
                <w:lang w:val="en-AU"/>
              </w:rPr>
              <w:t>3.</w:t>
            </w:r>
            <w:r w:rsidR="00955C44">
              <w:rPr>
                <w:rFonts w:asciiTheme="minorHAnsi" w:eastAsiaTheme="minorEastAsia" w:hAnsiTheme="minorHAnsi" w:cstheme="minorBidi"/>
                <w:b w:val="0"/>
                <w:bCs w:val="0"/>
                <w:noProof/>
                <w:sz w:val="22"/>
                <w:szCs w:val="22"/>
                <w:lang w:val="en-GB" w:eastAsia="ja-JP"/>
              </w:rPr>
              <w:tab/>
            </w:r>
            <w:r w:rsidR="00955C44" w:rsidRPr="00C20C01">
              <w:rPr>
                <w:rStyle w:val="Hyperlink"/>
                <w:rFonts w:ascii="Times New Roman" w:hAnsi="Times New Roman"/>
                <w:noProof/>
                <w:lang w:val="en-AU"/>
              </w:rPr>
              <w:t>Use Case</w:t>
            </w:r>
            <w:r w:rsidR="00955C44">
              <w:rPr>
                <w:noProof/>
                <w:webHidden/>
              </w:rPr>
              <w:tab/>
            </w:r>
            <w:r w:rsidR="00955C44">
              <w:rPr>
                <w:noProof/>
                <w:webHidden/>
              </w:rPr>
              <w:fldChar w:fldCharType="begin"/>
            </w:r>
            <w:r w:rsidR="00955C44">
              <w:rPr>
                <w:noProof/>
                <w:webHidden/>
              </w:rPr>
              <w:instrText xml:space="preserve"> PAGEREF _Toc79609899 \h </w:instrText>
            </w:r>
            <w:r w:rsidR="00955C44">
              <w:rPr>
                <w:noProof/>
                <w:webHidden/>
              </w:rPr>
            </w:r>
            <w:r w:rsidR="00955C44">
              <w:rPr>
                <w:noProof/>
                <w:webHidden/>
              </w:rPr>
              <w:fldChar w:fldCharType="separate"/>
            </w:r>
            <w:r w:rsidR="00955C44">
              <w:rPr>
                <w:noProof/>
                <w:webHidden/>
              </w:rPr>
              <w:t>6</w:t>
            </w:r>
            <w:r w:rsidR="00955C44">
              <w:rPr>
                <w:noProof/>
                <w:webHidden/>
              </w:rPr>
              <w:fldChar w:fldCharType="end"/>
            </w:r>
          </w:hyperlink>
        </w:p>
        <w:p w14:paraId="6AF934B4" w14:textId="546ED2C5" w:rsidR="00955C44" w:rsidRDefault="00287108">
          <w:pPr>
            <w:pStyle w:val="TOC2"/>
            <w:tabs>
              <w:tab w:val="left" w:pos="708"/>
              <w:tab w:val="right" w:leader="dot" w:pos="9060"/>
            </w:tabs>
            <w:rPr>
              <w:rFonts w:asciiTheme="minorHAnsi" w:eastAsiaTheme="minorEastAsia" w:hAnsiTheme="minorHAnsi" w:cstheme="minorBidi"/>
              <w:i w:val="0"/>
              <w:iCs w:val="0"/>
              <w:noProof/>
              <w:sz w:val="22"/>
              <w:szCs w:val="22"/>
              <w:lang w:val="en-GB" w:eastAsia="ja-JP"/>
            </w:rPr>
          </w:pPr>
          <w:hyperlink w:anchor="_Toc79609900" w:history="1">
            <w:r w:rsidR="00955C44" w:rsidRPr="00C20C01">
              <w:rPr>
                <w:rStyle w:val="Hyperlink"/>
                <w:noProof/>
                <w:lang w:val="en-AU"/>
              </w:rPr>
              <w:t>3.1</w:t>
            </w:r>
            <w:r w:rsidR="00955C44">
              <w:rPr>
                <w:rFonts w:asciiTheme="minorHAnsi" w:eastAsiaTheme="minorEastAsia" w:hAnsiTheme="minorHAnsi" w:cstheme="minorBidi"/>
                <w:i w:val="0"/>
                <w:iCs w:val="0"/>
                <w:noProof/>
                <w:sz w:val="22"/>
                <w:szCs w:val="22"/>
                <w:lang w:val="en-GB" w:eastAsia="ja-JP"/>
              </w:rPr>
              <w:tab/>
            </w:r>
            <w:r w:rsidR="00955C44" w:rsidRPr="00C20C01">
              <w:rPr>
                <w:rStyle w:val="Hyperlink"/>
                <w:noProof/>
                <w:lang w:val="en-AU"/>
              </w:rPr>
              <w:t>Use Case Diagram</w:t>
            </w:r>
            <w:r w:rsidR="00955C44">
              <w:rPr>
                <w:noProof/>
                <w:webHidden/>
              </w:rPr>
              <w:tab/>
            </w:r>
            <w:r w:rsidR="00955C44">
              <w:rPr>
                <w:noProof/>
                <w:webHidden/>
              </w:rPr>
              <w:fldChar w:fldCharType="begin"/>
            </w:r>
            <w:r w:rsidR="00955C44">
              <w:rPr>
                <w:noProof/>
                <w:webHidden/>
              </w:rPr>
              <w:instrText xml:space="preserve"> PAGEREF _Toc79609900 \h </w:instrText>
            </w:r>
            <w:r w:rsidR="00955C44">
              <w:rPr>
                <w:noProof/>
                <w:webHidden/>
              </w:rPr>
            </w:r>
            <w:r w:rsidR="00955C44">
              <w:rPr>
                <w:noProof/>
                <w:webHidden/>
              </w:rPr>
              <w:fldChar w:fldCharType="separate"/>
            </w:r>
            <w:r w:rsidR="00955C44">
              <w:rPr>
                <w:noProof/>
                <w:webHidden/>
              </w:rPr>
              <w:t>6</w:t>
            </w:r>
            <w:r w:rsidR="00955C44">
              <w:rPr>
                <w:noProof/>
                <w:webHidden/>
              </w:rPr>
              <w:fldChar w:fldCharType="end"/>
            </w:r>
          </w:hyperlink>
        </w:p>
        <w:p w14:paraId="7567CB3C" w14:textId="753E8D47" w:rsidR="00955C44" w:rsidRDefault="00287108">
          <w:pPr>
            <w:pStyle w:val="TOC2"/>
            <w:tabs>
              <w:tab w:val="left" w:pos="708"/>
              <w:tab w:val="right" w:leader="dot" w:pos="9060"/>
            </w:tabs>
            <w:rPr>
              <w:rFonts w:asciiTheme="minorHAnsi" w:eastAsiaTheme="minorEastAsia" w:hAnsiTheme="minorHAnsi" w:cstheme="minorBidi"/>
              <w:i w:val="0"/>
              <w:iCs w:val="0"/>
              <w:noProof/>
              <w:sz w:val="22"/>
              <w:szCs w:val="22"/>
              <w:lang w:val="en-GB" w:eastAsia="ja-JP"/>
            </w:rPr>
          </w:pPr>
          <w:hyperlink w:anchor="_Toc79609901" w:history="1">
            <w:r w:rsidR="00955C44" w:rsidRPr="00C20C01">
              <w:rPr>
                <w:rStyle w:val="Hyperlink"/>
                <w:noProof/>
                <w:lang w:val="en-AU"/>
              </w:rPr>
              <w:t>3.2</w:t>
            </w:r>
            <w:r w:rsidR="00955C44">
              <w:rPr>
                <w:rFonts w:asciiTheme="minorHAnsi" w:eastAsiaTheme="minorEastAsia" w:hAnsiTheme="minorHAnsi" w:cstheme="minorBidi"/>
                <w:i w:val="0"/>
                <w:iCs w:val="0"/>
                <w:noProof/>
                <w:sz w:val="22"/>
                <w:szCs w:val="22"/>
                <w:lang w:val="en-GB" w:eastAsia="ja-JP"/>
              </w:rPr>
              <w:tab/>
            </w:r>
            <w:r w:rsidR="00955C44" w:rsidRPr="00C20C01">
              <w:rPr>
                <w:rStyle w:val="Hyperlink"/>
                <w:noProof/>
                <w:lang w:val="en-AU"/>
              </w:rPr>
              <w:t>Use Case 1: Administrator logs in</w:t>
            </w:r>
            <w:r w:rsidR="00955C44">
              <w:rPr>
                <w:noProof/>
                <w:webHidden/>
              </w:rPr>
              <w:tab/>
            </w:r>
            <w:r w:rsidR="00955C44">
              <w:rPr>
                <w:noProof/>
                <w:webHidden/>
              </w:rPr>
              <w:fldChar w:fldCharType="begin"/>
            </w:r>
            <w:r w:rsidR="00955C44">
              <w:rPr>
                <w:noProof/>
                <w:webHidden/>
              </w:rPr>
              <w:instrText xml:space="preserve"> PAGEREF _Toc79609901 \h </w:instrText>
            </w:r>
            <w:r w:rsidR="00955C44">
              <w:rPr>
                <w:noProof/>
                <w:webHidden/>
              </w:rPr>
            </w:r>
            <w:r w:rsidR="00955C44">
              <w:rPr>
                <w:noProof/>
                <w:webHidden/>
              </w:rPr>
              <w:fldChar w:fldCharType="separate"/>
            </w:r>
            <w:r w:rsidR="00955C44">
              <w:rPr>
                <w:noProof/>
                <w:webHidden/>
              </w:rPr>
              <w:t>8</w:t>
            </w:r>
            <w:r w:rsidR="00955C44">
              <w:rPr>
                <w:noProof/>
                <w:webHidden/>
              </w:rPr>
              <w:fldChar w:fldCharType="end"/>
            </w:r>
          </w:hyperlink>
        </w:p>
        <w:p w14:paraId="29ECA1BA" w14:textId="5FAE6E34" w:rsidR="00955C44" w:rsidRDefault="00287108">
          <w:pPr>
            <w:pStyle w:val="TOC2"/>
            <w:tabs>
              <w:tab w:val="left" w:pos="708"/>
              <w:tab w:val="right" w:leader="dot" w:pos="9060"/>
            </w:tabs>
            <w:rPr>
              <w:rFonts w:asciiTheme="minorHAnsi" w:eastAsiaTheme="minorEastAsia" w:hAnsiTheme="minorHAnsi" w:cstheme="minorBidi"/>
              <w:i w:val="0"/>
              <w:iCs w:val="0"/>
              <w:noProof/>
              <w:sz w:val="22"/>
              <w:szCs w:val="22"/>
              <w:lang w:val="en-GB" w:eastAsia="ja-JP"/>
            </w:rPr>
          </w:pPr>
          <w:hyperlink w:anchor="_Toc79609902" w:history="1">
            <w:r w:rsidR="00955C44" w:rsidRPr="00C20C01">
              <w:rPr>
                <w:rStyle w:val="Hyperlink"/>
                <w:noProof/>
                <w:lang w:val="en-US"/>
              </w:rPr>
              <w:t>3.3</w:t>
            </w:r>
            <w:r w:rsidR="00955C44">
              <w:rPr>
                <w:rFonts w:asciiTheme="minorHAnsi" w:eastAsiaTheme="minorEastAsia" w:hAnsiTheme="minorHAnsi" w:cstheme="minorBidi"/>
                <w:i w:val="0"/>
                <w:iCs w:val="0"/>
                <w:noProof/>
                <w:sz w:val="22"/>
                <w:szCs w:val="22"/>
                <w:lang w:val="en-GB" w:eastAsia="ja-JP"/>
              </w:rPr>
              <w:tab/>
            </w:r>
            <w:r w:rsidR="00955C44" w:rsidRPr="00C20C01">
              <w:rPr>
                <w:rStyle w:val="Hyperlink"/>
                <w:noProof/>
                <w:lang w:val="en-AU"/>
              </w:rPr>
              <w:t>Use Case 2: Administrator creates Airport</w:t>
            </w:r>
            <w:r w:rsidR="00955C44">
              <w:rPr>
                <w:noProof/>
                <w:webHidden/>
              </w:rPr>
              <w:tab/>
            </w:r>
            <w:r w:rsidR="00955C44">
              <w:rPr>
                <w:noProof/>
                <w:webHidden/>
              </w:rPr>
              <w:fldChar w:fldCharType="begin"/>
            </w:r>
            <w:r w:rsidR="00955C44">
              <w:rPr>
                <w:noProof/>
                <w:webHidden/>
              </w:rPr>
              <w:instrText xml:space="preserve"> PAGEREF _Toc79609902 \h </w:instrText>
            </w:r>
            <w:r w:rsidR="00955C44">
              <w:rPr>
                <w:noProof/>
                <w:webHidden/>
              </w:rPr>
            </w:r>
            <w:r w:rsidR="00955C44">
              <w:rPr>
                <w:noProof/>
                <w:webHidden/>
              </w:rPr>
              <w:fldChar w:fldCharType="separate"/>
            </w:r>
            <w:r w:rsidR="00955C44">
              <w:rPr>
                <w:noProof/>
                <w:webHidden/>
              </w:rPr>
              <w:t>8</w:t>
            </w:r>
            <w:r w:rsidR="00955C44">
              <w:rPr>
                <w:noProof/>
                <w:webHidden/>
              </w:rPr>
              <w:fldChar w:fldCharType="end"/>
            </w:r>
          </w:hyperlink>
        </w:p>
        <w:p w14:paraId="760529D2" w14:textId="1CD3A307" w:rsidR="00955C44" w:rsidRDefault="00287108">
          <w:pPr>
            <w:pStyle w:val="TOC2"/>
            <w:tabs>
              <w:tab w:val="left" w:pos="708"/>
              <w:tab w:val="right" w:leader="dot" w:pos="9060"/>
            </w:tabs>
            <w:rPr>
              <w:rFonts w:asciiTheme="minorHAnsi" w:eastAsiaTheme="minorEastAsia" w:hAnsiTheme="minorHAnsi" w:cstheme="minorBidi"/>
              <w:i w:val="0"/>
              <w:iCs w:val="0"/>
              <w:noProof/>
              <w:sz w:val="22"/>
              <w:szCs w:val="22"/>
              <w:lang w:val="en-GB" w:eastAsia="ja-JP"/>
            </w:rPr>
          </w:pPr>
          <w:hyperlink w:anchor="_Toc79609903" w:history="1">
            <w:r w:rsidR="00955C44" w:rsidRPr="00C20C01">
              <w:rPr>
                <w:rStyle w:val="Hyperlink"/>
                <w:bCs/>
                <w:noProof/>
                <w:lang w:val="en-US"/>
              </w:rPr>
              <w:t>3.4</w:t>
            </w:r>
            <w:r w:rsidR="00955C44">
              <w:rPr>
                <w:rFonts w:asciiTheme="minorHAnsi" w:eastAsiaTheme="minorEastAsia" w:hAnsiTheme="minorHAnsi" w:cstheme="minorBidi"/>
                <w:i w:val="0"/>
                <w:iCs w:val="0"/>
                <w:noProof/>
                <w:sz w:val="22"/>
                <w:szCs w:val="22"/>
                <w:lang w:val="en-GB" w:eastAsia="ja-JP"/>
              </w:rPr>
              <w:tab/>
            </w:r>
            <w:r w:rsidR="00955C44" w:rsidRPr="00C20C01">
              <w:rPr>
                <w:rStyle w:val="Hyperlink"/>
                <w:noProof/>
                <w:lang w:val="en-AU"/>
              </w:rPr>
              <w:t>Use Case 3: Administrator disables Airport</w:t>
            </w:r>
            <w:r w:rsidR="00955C44">
              <w:rPr>
                <w:noProof/>
                <w:webHidden/>
              </w:rPr>
              <w:tab/>
            </w:r>
            <w:r w:rsidR="00955C44">
              <w:rPr>
                <w:noProof/>
                <w:webHidden/>
              </w:rPr>
              <w:fldChar w:fldCharType="begin"/>
            </w:r>
            <w:r w:rsidR="00955C44">
              <w:rPr>
                <w:noProof/>
                <w:webHidden/>
              </w:rPr>
              <w:instrText xml:space="preserve"> PAGEREF _Toc79609903 \h </w:instrText>
            </w:r>
            <w:r w:rsidR="00955C44">
              <w:rPr>
                <w:noProof/>
                <w:webHidden/>
              </w:rPr>
            </w:r>
            <w:r w:rsidR="00955C44">
              <w:rPr>
                <w:noProof/>
                <w:webHidden/>
              </w:rPr>
              <w:fldChar w:fldCharType="separate"/>
            </w:r>
            <w:r w:rsidR="00955C44">
              <w:rPr>
                <w:noProof/>
                <w:webHidden/>
              </w:rPr>
              <w:t>8</w:t>
            </w:r>
            <w:r w:rsidR="00955C44">
              <w:rPr>
                <w:noProof/>
                <w:webHidden/>
              </w:rPr>
              <w:fldChar w:fldCharType="end"/>
            </w:r>
          </w:hyperlink>
        </w:p>
        <w:p w14:paraId="3F22418B" w14:textId="1F241140" w:rsidR="00955C44" w:rsidRDefault="00287108">
          <w:pPr>
            <w:pStyle w:val="TOC2"/>
            <w:tabs>
              <w:tab w:val="left" w:pos="708"/>
              <w:tab w:val="right" w:leader="dot" w:pos="9060"/>
            </w:tabs>
            <w:rPr>
              <w:rFonts w:asciiTheme="minorHAnsi" w:eastAsiaTheme="minorEastAsia" w:hAnsiTheme="minorHAnsi" w:cstheme="minorBidi"/>
              <w:i w:val="0"/>
              <w:iCs w:val="0"/>
              <w:noProof/>
              <w:sz w:val="22"/>
              <w:szCs w:val="22"/>
              <w:lang w:val="en-GB" w:eastAsia="ja-JP"/>
            </w:rPr>
          </w:pPr>
          <w:hyperlink w:anchor="_Toc79609904" w:history="1">
            <w:r w:rsidR="00955C44" w:rsidRPr="00C20C01">
              <w:rPr>
                <w:rStyle w:val="Hyperlink"/>
                <w:bCs/>
                <w:noProof/>
                <w:lang w:val="en-US"/>
              </w:rPr>
              <w:t>3.5</w:t>
            </w:r>
            <w:r w:rsidR="00955C44">
              <w:rPr>
                <w:rFonts w:asciiTheme="minorHAnsi" w:eastAsiaTheme="minorEastAsia" w:hAnsiTheme="minorHAnsi" w:cstheme="minorBidi"/>
                <w:i w:val="0"/>
                <w:iCs w:val="0"/>
                <w:noProof/>
                <w:sz w:val="22"/>
                <w:szCs w:val="22"/>
                <w:lang w:val="en-GB" w:eastAsia="ja-JP"/>
              </w:rPr>
              <w:tab/>
            </w:r>
            <w:r w:rsidR="00955C44" w:rsidRPr="00C20C01">
              <w:rPr>
                <w:rStyle w:val="Hyperlink"/>
                <w:noProof/>
                <w:lang w:val="en-AU"/>
              </w:rPr>
              <w:t>Use Case 4: Administrator creates Airline</w:t>
            </w:r>
            <w:r w:rsidR="00955C44">
              <w:rPr>
                <w:noProof/>
                <w:webHidden/>
              </w:rPr>
              <w:tab/>
            </w:r>
            <w:r w:rsidR="00955C44">
              <w:rPr>
                <w:noProof/>
                <w:webHidden/>
              </w:rPr>
              <w:fldChar w:fldCharType="begin"/>
            </w:r>
            <w:r w:rsidR="00955C44">
              <w:rPr>
                <w:noProof/>
                <w:webHidden/>
              </w:rPr>
              <w:instrText xml:space="preserve"> PAGEREF _Toc79609904 \h </w:instrText>
            </w:r>
            <w:r w:rsidR="00955C44">
              <w:rPr>
                <w:noProof/>
                <w:webHidden/>
              </w:rPr>
            </w:r>
            <w:r w:rsidR="00955C44">
              <w:rPr>
                <w:noProof/>
                <w:webHidden/>
              </w:rPr>
              <w:fldChar w:fldCharType="separate"/>
            </w:r>
            <w:r w:rsidR="00955C44">
              <w:rPr>
                <w:noProof/>
                <w:webHidden/>
              </w:rPr>
              <w:t>8</w:t>
            </w:r>
            <w:r w:rsidR="00955C44">
              <w:rPr>
                <w:noProof/>
                <w:webHidden/>
              </w:rPr>
              <w:fldChar w:fldCharType="end"/>
            </w:r>
          </w:hyperlink>
        </w:p>
        <w:p w14:paraId="20394CD6" w14:textId="55E0056F" w:rsidR="00955C44" w:rsidRDefault="00287108">
          <w:pPr>
            <w:pStyle w:val="TOC2"/>
            <w:tabs>
              <w:tab w:val="left" w:pos="708"/>
              <w:tab w:val="right" w:leader="dot" w:pos="9060"/>
            </w:tabs>
            <w:rPr>
              <w:rFonts w:asciiTheme="minorHAnsi" w:eastAsiaTheme="minorEastAsia" w:hAnsiTheme="minorHAnsi" w:cstheme="minorBidi"/>
              <w:i w:val="0"/>
              <w:iCs w:val="0"/>
              <w:noProof/>
              <w:sz w:val="22"/>
              <w:szCs w:val="22"/>
              <w:lang w:val="en-GB" w:eastAsia="ja-JP"/>
            </w:rPr>
          </w:pPr>
          <w:hyperlink w:anchor="_Toc79609905" w:history="1">
            <w:r w:rsidR="00955C44" w:rsidRPr="00C20C01">
              <w:rPr>
                <w:rStyle w:val="Hyperlink"/>
                <w:noProof/>
                <w:lang w:val="en-AU"/>
              </w:rPr>
              <w:t>3.6</w:t>
            </w:r>
            <w:r w:rsidR="00955C44">
              <w:rPr>
                <w:rFonts w:asciiTheme="minorHAnsi" w:eastAsiaTheme="minorEastAsia" w:hAnsiTheme="minorHAnsi" w:cstheme="minorBidi"/>
                <w:i w:val="0"/>
                <w:iCs w:val="0"/>
                <w:noProof/>
                <w:sz w:val="22"/>
                <w:szCs w:val="22"/>
                <w:lang w:val="en-GB" w:eastAsia="ja-JP"/>
              </w:rPr>
              <w:tab/>
            </w:r>
            <w:r w:rsidR="00955C44" w:rsidRPr="00C20C01">
              <w:rPr>
                <w:rStyle w:val="Hyperlink"/>
                <w:noProof/>
                <w:lang w:val="en-AU"/>
              </w:rPr>
              <w:t>Use Case 5: Administrator searches for Airline</w:t>
            </w:r>
            <w:r w:rsidR="00955C44">
              <w:rPr>
                <w:noProof/>
                <w:webHidden/>
              </w:rPr>
              <w:tab/>
            </w:r>
            <w:r w:rsidR="00955C44">
              <w:rPr>
                <w:noProof/>
                <w:webHidden/>
              </w:rPr>
              <w:fldChar w:fldCharType="begin"/>
            </w:r>
            <w:r w:rsidR="00955C44">
              <w:rPr>
                <w:noProof/>
                <w:webHidden/>
              </w:rPr>
              <w:instrText xml:space="preserve"> PAGEREF _Toc79609905 \h </w:instrText>
            </w:r>
            <w:r w:rsidR="00955C44">
              <w:rPr>
                <w:noProof/>
                <w:webHidden/>
              </w:rPr>
            </w:r>
            <w:r w:rsidR="00955C44">
              <w:rPr>
                <w:noProof/>
                <w:webHidden/>
              </w:rPr>
              <w:fldChar w:fldCharType="separate"/>
            </w:r>
            <w:r w:rsidR="00955C44">
              <w:rPr>
                <w:noProof/>
                <w:webHidden/>
              </w:rPr>
              <w:t>9</w:t>
            </w:r>
            <w:r w:rsidR="00955C44">
              <w:rPr>
                <w:noProof/>
                <w:webHidden/>
              </w:rPr>
              <w:fldChar w:fldCharType="end"/>
            </w:r>
          </w:hyperlink>
        </w:p>
        <w:p w14:paraId="51457154" w14:textId="380461D7" w:rsidR="00955C44" w:rsidRDefault="00287108">
          <w:pPr>
            <w:pStyle w:val="TOC2"/>
            <w:tabs>
              <w:tab w:val="left" w:pos="708"/>
              <w:tab w:val="right" w:leader="dot" w:pos="9060"/>
            </w:tabs>
            <w:rPr>
              <w:rFonts w:asciiTheme="minorHAnsi" w:eastAsiaTheme="minorEastAsia" w:hAnsiTheme="minorHAnsi" w:cstheme="minorBidi"/>
              <w:i w:val="0"/>
              <w:iCs w:val="0"/>
              <w:noProof/>
              <w:sz w:val="22"/>
              <w:szCs w:val="22"/>
              <w:lang w:val="en-GB" w:eastAsia="ja-JP"/>
            </w:rPr>
          </w:pPr>
          <w:hyperlink w:anchor="_Toc79609906" w:history="1">
            <w:r w:rsidR="00955C44" w:rsidRPr="00C20C01">
              <w:rPr>
                <w:rStyle w:val="Hyperlink"/>
                <w:noProof/>
                <w:lang w:val="en-US"/>
              </w:rPr>
              <w:t>3.7</w:t>
            </w:r>
            <w:r w:rsidR="00955C44">
              <w:rPr>
                <w:rFonts w:asciiTheme="minorHAnsi" w:eastAsiaTheme="minorEastAsia" w:hAnsiTheme="minorHAnsi" w:cstheme="minorBidi"/>
                <w:i w:val="0"/>
                <w:iCs w:val="0"/>
                <w:noProof/>
                <w:sz w:val="22"/>
                <w:szCs w:val="22"/>
                <w:lang w:val="en-GB" w:eastAsia="ja-JP"/>
              </w:rPr>
              <w:tab/>
            </w:r>
            <w:r w:rsidR="00955C44" w:rsidRPr="00C20C01">
              <w:rPr>
                <w:rStyle w:val="Hyperlink"/>
                <w:noProof/>
                <w:lang w:val="en-AU"/>
              </w:rPr>
              <w:t>Use Case 6: Administrator removes Airline</w:t>
            </w:r>
            <w:r w:rsidR="00955C44">
              <w:rPr>
                <w:noProof/>
                <w:webHidden/>
              </w:rPr>
              <w:tab/>
            </w:r>
            <w:r w:rsidR="00955C44">
              <w:rPr>
                <w:noProof/>
                <w:webHidden/>
              </w:rPr>
              <w:fldChar w:fldCharType="begin"/>
            </w:r>
            <w:r w:rsidR="00955C44">
              <w:rPr>
                <w:noProof/>
                <w:webHidden/>
              </w:rPr>
              <w:instrText xml:space="preserve"> PAGEREF _Toc79609906 \h </w:instrText>
            </w:r>
            <w:r w:rsidR="00955C44">
              <w:rPr>
                <w:noProof/>
                <w:webHidden/>
              </w:rPr>
            </w:r>
            <w:r w:rsidR="00955C44">
              <w:rPr>
                <w:noProof/>
                <w:webHidden/>
              </w:rPr>
              <w:fldChar w:fldCharType="separate"/>
            </w:r>
            <w:r w:rsidR="00955C44">
              <w:rPr>
                <w:noProof/>
                <w:webHidden/>
              </w:rPr>
              <w:t>9</w:t>
            </w:r>
            <w:r w:rsidR="00955C44">
              <w:rPr>
                <w:noProof/>
                <w:webHidden/>
              </w:rPr>
              <w:fldChar w:fldCharType="end"/>
            </w:r>
          </w:hyperlink>
        </w:p>
        <w:p w14:paraId="70197735" w14:textId="6474926E" w:rsidR="00955C44" w:rsidRDefault="00287108">
          <w:pPr>
            <w:pStyle w:val="TOC2"/>
            <w:tabs>
              <w:tab w:val="left" w:pos="708"/>
              <w:tab w:val="right" w:leader="dot" w:pos="9060"/>
            </w:tabs>
            <w:rPr>
              <w:rFonts w:asciiTheme="minorHAnsi" w:eastAsiaTheme="minorEastAsia" w:hAnsiTheme="minorHAnsi" w:cstheme="minorBidi"/>
              <w:i w:val="0"/>
              <w:iCs w:val="0"/>
              <w:noProof/>
              <w:sz w:val="22"/>
              <w:szCs w:val="22"/>
              <w:lang w:val="en-GB" w:eastAsia="ja-JP"/>
            </w:rPr>
          </w:pPr>
          <w:hyperlink w:anchor="_Toc79609907" w:history="1">
            <w:r w:rsidR="00955C44" w:rsidRPr="00C20C01">
              <w:rPr>
                <w:rStyle w:val="Hyperlink"/>
                <w:noProof/>
                <w:lang w:val="en-AU"/>
              </w:rPr>
              <w:t>3.8</w:t>
            </w:r>
            <w:r w:rsidR="00955C44">
              <w:rPr>
                <w:rFonts w:asciiTheme="minorHAnsi" w:eastAsiaTheme="minorEastAsia" w:hAnsiTheme="minorHAnsi" w:cstheme="minorBidi"/>
                <w:i w:val="0"/>
                <w:iCs w:val="0"/>
                <w:noProof/>
                <w:sz w:val="22"/>
                <w:szCs w:val="22"/>
                <w:lang w:val="en-GB" w:eastAsia="ja-JP"/>
              </w:rPr>
              <w:tab/>
            </w:r>
            <w:r w:rsidR="00955C44" w:rsidRPr="00C20C01">
              <w:rPr>
                <w:rStyle w:val="Hyperlink"/>
                <w:noProof/>
                <w:lang w:val="en-AU"/>
              </w:rPr>
              <w:t>Use Case 7: Airline logs in</w:t>
            </w:r>
            <w:r w:rsidR="00955C44">
              <w:rPr>
                <w:noProof/>
                <w:webHidden/>
              </w:rPr>
              <w:tab/>
            </w:r>
            <w:r w:rsidR="00955C44">
              <w:rPr>
                <w:noProof/>
                <w:webHidden/>
              </w:rPr>
              <w:fldChar w:fldCharType="begin"/>
            </w:r>
            <w:r w:rsidR="00955C44">
              <w:rPr>
                <w:noProof/>
                <w:webHidden/>
              </w:rPr>
              <w:instrText xml:space="preserve"> PAGEREF _Toc79609907 \h </w:instrText>
            </w:r>
            <w:r w:rsidR="00955C44">
              <w:rPr>
                <w:noProof/>
                <w:webHidden/>
              </w:rPr>
            </w:r>
            <w:r w:rsidR="00955C44">
              <w:rPr>
                <w:noProof/>
                <w:webHidden/>
              </w:rPr>
              <w:fldChar w:fldCharType="separate"/>
            </w:r>
            <w:r w:rsidR="00955C44">
              <w:rPr>
                <w:noProof/>
                <w:webHidden/>
              </w:rPr>
              <w:t>9</w:t>
            </w:r>
            <w:r w:rsidR="00955C44">
              <w:rPr>
                <w:noProof/>
                <w:webHidden/>
              </w:rPr>
              <w:fldChar w:fldCharType="end"/>
            </w:r>
          </w:hyperlink>
        </w:p>
        <w:p w14:paraId="1BFF2856" w14:textId="46B0D76E" w:rsidR="00955C44" w:rsidRDefault="00287108">
          <w:pPr>
            <w:pStyle w:val="TOC2"/>
            <w:tabs>
              <w:tab w:val="left" w:pos="708"/>
              <w:tab w:val="right" w:leader="dot" w:pos="9060"/>
            </w:tabs>
            <w:rPr>
              <w:rFonts w:asciiTheme="minorHAnsi" w:eastAsiaTheme="minorEastAsia" w:hAnsiTheme="minorHAnsi" w:cstheme="minorBidi"/>
              <w:i w:val="0"/>
              <w:iCs w:val="0"/>
              <w:noProof/>
              <w:sz w:val="22"/>
              <w:szCs w:val="22"/>
              <w:lang w:val="en-GB" w:eastAsia="ja-JP"/>
            </w:rPr>
          </w:pPr>
          <w:hyperlink w:anchor="_Toc79609908" w:history="1">
            <w:r w:rsidR="00955C44" w:rsidRPr="00C20C01">
              <w:rPr>
                <w:rStyle w:val="Hyperlink"/>
                <w:noProof/>
                <w:lang w:val="en-US"/>
              </w:rPr>
              <w:t>3.9</w:t>
            </w:r>
            <w:r w:rsidR="00955C44">
              <w:rPr>
                <w:rFonts w:asciiTheme="minorHAnsi" w:eastAsiaTheme="minorEastAsia" w:hAnsiTheme="minorHAnsi" w:cstheme="minorBidi"/>
                <w:i w:val="0"/>
                <w:iCs w:val="0"/>
                <w:noProof/>
                <w:sz w:val="22"/>
                <w:szCs w:val="22"/>
                <w:lang w:val="en-GB" w:eastAsia="ja-JP"/>
              </w:rPr>
              <w:tab/>
            </w:r>
            <w:r w:rsidR="00955C44" w:rsidRPr="00C20C01">
              <w:rPr>
                <w:rStyle w:val="Hyperlink"/>
                <w:noProof/>
                <w:lang w:val="en-AU"/>
              </w:rPr>
              <w:t>Use Case 8: Airline creates Flight</w:t>
            </w:r>
            <w:r w:rsidR="00955C44">
              <w:rPr>
                <w:noProof/>
                <w:webHidden/>
              </w:rPr>
              <w:tab/>
            </w:r>
            <w:r w:rsidR="00955C44">
              <w:rPr>
                <w:noProof/>
                <w:webHidden/>
              </w:rPr>
              <w:fldChar w:fldCharType="begin"/>
            </w:r>
            <w:r w:rsidR="00955C44">
              <w:rPr>
                <w:noProof/>
                <w:webHidden/>
              </w:rPr>
              <w:instrText xml:space="preserve"> PAGEREF _Toc79609908 \h </w:instrText>
            </w:r>
            <w:r w:rsidR="00955C44">
              <w:rPr>
                <w:noProof/>
                <w:webHidden/>
              </w:rPr>
            </w:r>
            <w:r w:rsidR="00955C44">
              <w:rPr>
                <w:noProof/>
                <w:webHidden/>
              </w:rPr>
              <w:fldChar w:fldCharType="separate"/>
            </w:r>
            <w:r w:rsidR="00955C44">
              <w:rPr>
                <w:noProof/>
                <w:webHidden/>
              </w:rPr>
              <w:t>9</w:t>
            </w:r>
            <w:r w:rsidR="00955C44">
              <w:rPr>
                <w:noProof/>
                <w:webHidden/>
              </w:rPr>
              <w:fldChar w:fldCharType="end"/>
            </w:r>
          </w:hyperlink>
        </w:p>
        <w:p w14:paraId="26BB3D4A" w14:textId="3333A040" w:rsidR="00955C44" w:rsidRDefault="00287108">
          <w:pPr>
            <w:pStyle w:val="TOC2"/>
            <w:tabs>
              <w:tab w:val="left" w:pos="880"/>
              <w:tab w:val="right" w:leader="dot" w:pos="9060"/>
            </w:tabs>
            <w:rPr>
              <w:rFonts w:asciiTheme="minorHAnsi" w:eastAsiaTheme="minorEastAsia" w:hAnsiTheme="minorHAnsi" w:cstheme="minorBidi"/>
              <w:i w:val="0"/>
              <w:iCs w:val="0"/>
              <w:noProof/>
              <w:sz w:val="22"/>
              <w:szCs w:val="22"/>
              <w:lang w:val="en-GB" w:eastAsia="ja-JP"/>
            </w:rPr>
          </w:pPr>
          <w:hyperlink w:anchor="_Toc79609909" w:history="1">
            <w:r w:rsidR="00955C44" w:rsidRPr="00C20C01">
              <w:rPr>
                <w:rStyle w:val="Hyperlink"/>
                <w:noProof/>
                <w:lang w:val="en-US"/>
              </w:rPr>
              <w:t>3.10</w:t>
            </w:r>
            <w:r w:rsidR="00955C44">
              <w:rPr>
                <w:rFonts w:asciiTheme="minorHAnsi" w:eastAsiaTheme="minorEastAsia" w:hAnsiTheme="minorHAnsi" w:cstheme="minorBidi"/>
                <w:i w:val="0"/>
                <w:iCs w:val="0"/>
                <w:noProof/>
                <w:sz w:val="22"/>
                <w:szCs w:val="22"/>
                <w:lang w:val="en-GB" w:eastAsia="ja-JP"/>
              </w:rPr>
              <w:tab/>
            </w:r>
            <w:r w:rsidR="00955C44" w:rsidRPr="00C20C01">
              <w:rPr>
                <w:rStyle w:val="Hyperlink"/>
                <w:noProof/>
                <w:lang w:val="en-AU"/>
              </w:rPr>
              <w:t>Use Case 9: Airline cancels Flight</w:t>
            </w:r>
            <w:r w:rsidR="00955C44">
              <w:rPr>
                <w:noProof/>
                <w:webHidden/>
              </w:rPr>
              <w:tab/>
            </w:r>
            <w:r w:rsidR="00955C44">
              <w:rPr>
                <w:noProof/>
                <w:webHidden/>
              </w:rPr>
              <w:fldChar w:fldCharType="begin"/>
            </w:r>
            <w:r w:rsidR="00955C44">
              <w:rPr>
                <w:noProof/>
                <w:webHidden/>
              </w:rPr>
              <w:instrText xml:space="preserve"> PAGEREF _Toc79609909 \h </w:instrText>
            </w:r>
            <w:r w:rsidR="00955C44">
              <w:rPr>
                <w:noProof/>
                <w:webHidden/>
              </w:rPr>
            </w:r>
            <w:r w:rsidR="00955C44">
              <w:rPr>
                <w:noProof/>
                <w:webHidden/>
              </w:rPr>
              <w:fldChar w:fldCharType="separate"/>
            </w:r>
            <w:r w:rsidR="00955C44">
              <w:rPr>
                <w:noProof/>
                <w:webHidden/>
              </w:rPr>
              <w:t>10</w:t>
            </w:r>
            <w:r w:rsidR="00955C44">
              <w:rPr>
                <w:noProof/>
                <w:webHidden/>
              </w:rPr>
              <w:fldChar w:fldCharType="end"/>
            </w:r>
          </w:hyperlink>
        </w:p>
        <w:p w14:paraId="782B15BF" w14:textId="5034A97F" w:rsidR="00955C44" w:rsidRDefault="00287108">
          <w:pPr>
            <w:pStyle w:val="TOC2"/>
            <w:tabs>
              <w:tab w:val="left" w:pos="880"/>
              <w:tab w:val="right" w:leader="dot" w:pos="9060"/>
            </w:tabs>
            <w:rPr>
              <w:rFonts w:asciiTheme="minorHAnsi" w:eastAsiaTheme="minorEastAsia" w:hAnsiTheme="minorHAnsi" w:cstheme="minorBidi"/>
              <w:i w:val="0"/>
              <w:iCs w:val="0"/>
              <w:noProof/>
              <w:sz w:val="22"/>
              <w:szCs w:val="22"/>
              <w:lang w:val="en-GB" w:eastAsia="ja-JP"/>
            </w:rPr>
          </w:pPr>
          <w:hyperlink w:anchor="_Toc79609910" w:history="1">
            <w:r w:rsidR="00955C44" w:rsidRPr="00C20C01">
              <w:rPr>
                <w:rStyle w:val="Hyperlink"/>
                <w:noProof/>
                <w:lang w:val="en-AU"/>
              </w:rPr>
              <w:t>3.11</w:t>
            </w:r>
            <w:r w:rsidR="00955C44">
              <w:rPr>
                <w:rFonts w:asciiTheme="minorHAnsi" w:eastAsiaTheme="minorEastAsia" w:hAnsiTheme="minorHAnsi" w:cstheme="minorBidi"/>
                <w:i w:val="0"/>
                <w:iCs w:val="0"/>
                <w:noProof/>
                <w:sz w:val="22"/>
                <w:szCs w:val="22"/>
                <w:lang w:val="en-GB" w:eastAsia="ja-JP"/>
              </w:rPr>
              <w:tab/>
            </w:r>
            <w:r w:rsidR="00955C44" w:rsidRPr="00C20C01">
              <w:rPr>
                <w:rStyle w:val="Hyperlink"/>
                <w:noProof/>
                <w:lang w:val="en-AU"/>
              </w:rPr>
              <w:t>Use Case 10: Airline edits Flight</w:t>
            </w:r>
            <w:r w:rsidR="00955C44">
              <w:rPr>
                <w:noProof/>
                <w:webHidden/>
              </w:rPr>
              <w:tab/>
            </w:r>
            <w:r w:rsidR="00955C44">
              <w:rPr>
                <w:noProof/>
                <w:webHidden/>
              </w:rPr>
              <w:fldChar w:fldCharType="begin"/>
            </w:r>
            <w:r w:rsidR="00955C44">
              <w:rPr>
                <w:noProof/>
                <w:webHidden/>
              </w:rPr>
              <w:instrText xml:space="preserve"> PAGEREF _Toc79609910 \h </w:instrText>
            </w:r>
            <w:r w:rsidR="00955C44">
              <w:rPr>
                <w:noProof/>
                <w:webHidden/>
              </w:rPr>
            </w:r>
            <w:r w:rsidR="00955C44">
              <w:rPr>
                <w:noProof/>
                <w:webHidden/>
              </w:rPr>
              <w:fldChar w:fldCharType="separate"/>
            </w:r>
            <w:r w:rsidR="00955C44">
              <w:rPr>
                <w:noProof/>
                <w:webHidden/>
              </w:rPr>
              <w:t>10</w:t>
            </w:r>
            <w:r w:rsidR="00955C44">
              <w:rPr>
                <w:noProof/>
                <w:webHidden/>
              </w:rPr>
              <w:fldChar w:fldCharType="end"/>
            </w:r>
          </w:hyperlink>
        </w:p>
        <w:p w14:paraId="27EE46BC" w14:textId="2994D239" w:rsidR="00955C44" w:rsidRDefault="00287108">
          <w:pPr>
            <w:pStyle w:val="TOC2"/>
            <w:tabs>
              <w:tab w:val="left" w:pos="880"/>
              <w:tab w:val="right" w:leader="dot" w:pos="9060"/>
            </w:tabs>
            <w:rPr>
              <w:rFonts w:asciiTheme="minorHAnsi" w:eastAsiaTheme="minorEastAsia" w:hAnsiTheme="minorHAnsi" w:cstheme="minorBidi"/>
              <w:i w:val="0"/>
              <w:iCs w:val="0"/>
              <w:noProof/>
              <w:sz w:val="22"/>
              <w:szCs w:val="22"/>
              <w:lang w:val="en-GB" w:eastAsia="ja-JP"/>
            </w:rPr>
          </w:pPr>
          <w:hyperlink w:anchor="_Toc79609911" w:history="1">
            <w:r w:rsidR="00955C44" w:rsidRPr="00C20C01">
              <w:rPr>
                <w:rStyle w:val="Hyperlink"/>
                <w:noProof/>
                <w:lang w:val="en-AU"/>
              </w:rPr>
              <w:t>3.12</w:t>
            </w:r>
            <w:r w:rsidR="00955C44">
              <w:rPr>
                <w:rFonts w:asciiTheme="minorHAnsi" w:eastAsiaTheme="minorEastAsia" w:hAnsiTheme="minorHAnsi" w:cstheme="minorBidi"/>
                <w:i w:val="0"/>
                <w:iCs w:val="0"/>
                <w:noProof/>
                <w:sz w:val="22"/>
                <w:szCs w:val="22"/>
                <w:lang w:val="en-GB" w:eastAsia="ja-JP"/>
              </w:rPr>
              <w:tab/>
            </w:r>
            <w:r w:rsidR="00955C44" w:rsidRPr="00C20C01">
              <w:rPr>
                <w:rStyle w:val="Hyperlink"/>
                <w:noProof/>
                <w:lang w:val="en-AU"/>
              </w:rPr>
              <w:t>Use Case 11: Customer logs in</w:t>
            </w:r>
            <w:r w:rsidR="00955C44">
              <w:rPr>
                <w:noProof/>
                <w:webHidden/>
              </w:rPr>
              <w:tab/>
            </w:r>
            <w:r w:rsidR="00955C44">
              <w:rPr>
                <w:noProof/>
                <w:webHidden/>
              </w:rPr>
              <w:fldChar w:fldCharType="begin"/>
            </w:r>
            <w:r w:rsidR="00955C44">
              <w:rPr>
                <w:noProof/>
                <w:webHidden/>
              </w:rPr>
              <w:instrText xml:space="preserve"> PAGEREF _Toc79609911 \h </w:instrText>
            </w:r>
            <w:r w:rsidR="00955C44">
              <w:rPr>
                <w:noProof/>
                <w:webHidden/>
              </w:rPr>
            </w:r>
            <w:r w:rsidR="00955C44">
              <w:rPr>
                <w:noProof/>
                <w:webHidden/>
              </w:rPr>
              <w:fldChar w:fldCharType="separate"/>
            </w:r>
            <w:r w:rsidR="00955C44">
              <w:rPr>
                <w:noProof/>
                <w:webHidden/>
              </w:rPr>
              <w:t>10</w:t>
            </w:r>
            <w:r w:rsidR="00955C44">
              <w:rPr>
                <w:noProof/>
                <w:webHidden/>
              </w:rPr>
              <w:fldChar w:fldCharType="end"/>
            </w:r>
          </w:hyperlink>
        </w:p>
        <w:p w14:paraId="7B1C67FF" w14:textId="30F529BE" w:rsidR="00955C44" w:rsidRDefault="00287108">
          <w:pPr>
            <w:pStyle w:val="TOC2"/>
            <w:tabs>
              <w:tab w:val="left" w:pos="880"/>
              <w:tab w:val="right" w:leader="dot" w:pos="9060"/>
            </w:tabs>
            <w:rPr>
              <w:rFonts w:asciiTheme="minorHAnsi" w:eastAsiaTheme="minorEastAsia" w:hAnsiTheme="minorHAnsi" w:cstheme="minorBidi"/>
              <w:i w:val="0"/>
              <w:iCs w:val="0"/>
              <w:noProof/>
              <w:sz w:val="22"/>
              <w:szCs w:val="22"/>
              <w:lang w:val="en-GB" w:eastAsia="ja-JP"/>
            </w:rPr>
          </w:pPr>
          <w:hyperlink w:anchor="_Toc79609912" w:history="1">
            <w:r w:rsidR="00955C44" w:rsidRPr="00C20C01">
              <w:rPr>
                <w:rStyle w:val="Hyperlink"/>
                <w:noProof/>
                <w:lang w:val="en-US"/>
              </w:rPr>
              <w:t>3.13</w:t>
            </w:r>
            <w:r w:rsidR="00955C44">
              <w:rPr>
                <w:rFonts w:asciiTheme="minorHAnsi" w:eastAsiaTheme="minorEastAsia" w:hAnsiTheme="minorHAnsi" w:cstheme="minorBidi"/>
                <w:i w:val="0"/>
                <w:iCs w:val="0"/>
                <w:noProof/>
                <w:sz w:val="22"/>
                <w:szCs w:val="22"/>
                <w:lang w:val="en-GB" w:eastAsia="ja-JP"/>
              </w:rPr>
              <w:tab/>
            </w:r>
            <w:r w:rsidR="00955C44" w:rsidRPr="00C20C01">
              <w:rPr>
                <w:rStyle w:val="Hyperlink"/>
                <w:noProof/>
                <w:lang w:val="en-AU"/>
              </w:rPr>
              <w:t>Use Case 12: Customer books Flight</w:t>
            </w:r>
            <w:r w:rsidR="00955C44">
              <w:rPr>
                <w:noProof/>
                <w:webHidden/>
              </w:rPr>
              <w:tab/>
            </w:r>
            <w:r w:rsidR="00955C44">
              <w:rPr>
                <w:noProof/>
                <w:webHidden/>
              </w:rPr>
              <w:fldChar w:fldCharType="begin"/>
            </w:r>
            <w:r w:rsidR="00955C44">
              <w:rPr>
                <w:noProof/>
                <w:webHidden/>
              </w:rPr>
              <w:instrText xml:space="preserve"> PAGEREF _Toc79609912 \h </w:instrText>
            </w:r>
            <w:r w:rsidR="00955C44">
              <w:rPr>
                <w:noProof/>
                <w:webHidden/>
              </w:rPr>
            </w:r>
            <w:r w:rsidR="00955C44">
              <w:rPr>
                <w:noProof/>
                <w:webHidden/>
              </w:rPr>
              <w:fldChar w:fldCharType="separate"/>
            </w:r>
            <w:r w:rsidR="00955C44">
              <w:rPr>
                <w:noProof/>
                <w:webHidden/>
              </w:rPr>
              <w:t>11</w:t>
            </w:r>
            <w:r w:rsidR="00955C44">
              <w:rPr>
                <w:noProof/>
                <w:webHidden/>
              </w:rPr>
              <w:fldChar w:fldCharType="end"/>
            </w:r>
          </w:hyperlink>
        </w:p>
        <w:p w14:paraId="0BCE8957" w14:textId="1192BB38" w:rsidR="00955C44" w:rsidRDefault="00287108">
          <w:pPr>
            <w:pStyle w:val="TOC2"/>
            <w:tabs>
              <w:tab w:val="left" w:pos="880"/>
              <w:tab w:val="right" w:leader="dot" w:pos="9060"/>
            </w:tabs>
            <w:rPr>
              <w:rFonts w:asciiTheme="minorHAnsi" w:eastAsiaTheme="minorEastAsia" w:hAnsiTheme="minorHAnsi" w:cstheme="minorBidi"/>
              <w:i w:val="0"/>
              <w:iCs w:val="0"/>
              <w:noProof/>
              <w:sz w:val="22"/>
              <w:szCs w:val="22"/>
              <w:lang w:val="en-GB" w:eastAsia="ja-JP"/>
            </w:rPr>
          </w:pPr>
          <w:hyperlink w:anchor="_Toc79609913" w:history="1">
            <w:r w:rsidR="00955C44" w:rsidRPr="00C20C01">
              <w:rPr>
                <w:rStyle w:val="Hyperlink"/>
                <w:noProof/>
                <w:lang w:val="en-AU"/>
              </w:rPr>
              <w:t>3.14</w:t>
            </w:r>
            <w:r w:rsidR="00955C44">
              <w:rPr>
                <w:rFonts w:asciiTheme="minorHAnsi" w:eastAsiaTheme="minorEastAsia" w:hAnsiTheme="minorHAnsi" w:cstheme="minorBidi"/>
                <w:i w:val="0"/>
                <w:iCs w:val="0"/>
                <w:noProof/>
                <w:sz w:val="22"/>
                <w:szCs w:val="22"/>
                <w:lang w:val="en-GB" w:eastAsia="ja-JP"/>
              </w:rPr>
              <w:tab/>
            </w:r>
            <w:r w:rsidR="00955C44" w:rsidRPr="00C20C01">
              <w:rPr>
                <w:rStyle w:val="Hyperlink"/>
                <w:noProof/>
                <w:lang w:val="en-AU"/>
              </w:rPr>
              <w:t>Use Case 13: Customer looks up Booking information</w:t>
            </w:r>
            <w:r w:rsidR="00955C44">
              <w:rPr>
                <w:noProof/>
                <w:webHidden/>
              </w:rPr>
              <w:tab/>
            </w:r>
            <w:r w:rsidR="00955C44">
              <w:rPr>
                <w:noProof/>
                <w:webHidden/>
              </w:rPr>
              <w:fldChar w:fldCharType="begin"/>
            </w:r>
            <w:r w:rsidR="00955C44">
              <w:rPr>
                <w:noProof/>
                <w:webHidden/>
              </w:rPr>
              <w:instrText xml:space="preserve"> PAGEREF _Toc79609913 \h </w:instrText>
            </w:r>
            <w:r w:rsidR="00955C44">
              <w:rPr>
                <w:noProof/>
                <w:webHidden/>
              </w:rPr>
            </w:r>
            <w:r w:rsidR="00955C44">
              <w:rPr>
                <w:noProof/>
                <w:webHidden/>
              </w:rPr>
              <w:fldChar w:fldCharType="separate"/>
            </w:r>
            <w:r w:rsidR="00955C44">
              <w:rPr>
                <w:noProof/>
                <w:webHidden/>
              </w:rPr>
              <w:t>11</w:t>
            </w:r>
            <w:r w:rsidR="00955C44">
              <w:rPr>
                <w:noProof/>
                <w:webHidden/>
              </w:rPr>
              <w:fldChar w:fldCharType="end"/>
            </w:r>
          </w:hyperlink>
        </w:p>
        <w:p w14:paraId="0D779112" w14:textId="665D522D" w:rsidR="00955C44" w:rsidRDefault="00287108">
          <w:pPr>
            <w:pStyle w:val="TOC2"/>
            <w:tabs>
              <w:tab w:val="left" w:pos="880"/>
              <w:tab w:val="right" w:leader="dot" w:pos="9060"/>
            </w:tabs>
            <w:rPr>
              <w:rFonts w:asciiTheme="minorHAnsi" w:eastAsiaTheme="minorEastAsia" w:hAnsiTheme="minorHAnsi" w:cstheme="minorBidi"/>
              <w:i w:val="0"/>
              <w:iCs w:val="0"/>
              <w:noProof/>
              <w:sz w:val="22"/>
              <w:szCs w:val="22"/>
              <w:lang w:val="en-GB" w:eastAsia="ja-JP"/>
            </w:rPr>
          </w:pPr>
          <w:hyperlink w:anchor="_Toc79609914" w:history="1">
            <w:r w:rsidR="00955C44" w:rsidRPr="00C20C01">
              <w:rPr>
                <w:rStyle w:val="Hyperlink"/>
                <w:noProof/>
                <w:lang w:val="en-US"/>
              </w:rPr>
              <w:t>3.15</w:t>
            </w:r>
            <w:r w:rsidR="00955C44">
              <w:rPr>
                <w:rFonts w:asciiTheme="minorHAnsi" w:eastAsiaTheme="minorEastAsia" w:hAnsiTheme="minorHAnsi" w:cstheme="minorBidi"/>
                <w:i w:val="0"/>
                <w:iCs w:val="0"/>
                <w:noProof/>
                <w:sz w:val="22"/>
                <w:szCs w:val="22"/>
                <w:lang w:val="en-GB" w:eastAsia="ja-JP"/>
              </w:rPr>
              <w:tab/>
            </w:r>
            <w:r w:rsidR="00955C44" w:rsidRPr="00C20C01">
              <w:rPr>
                <w:rStyle w:val="Hyperlink"/>
                <w:noProof/>
                <w:lang w:val="en-AU"/>
              </w:rPr>
              <w:t>Use Case 14: Customer searches for a Flight</w:t>
            </w:r>
            <w:r w:rsidR="00955C44">
              <w:rPr>
                <w:noProof/>
                <w:webHidden/>
              </w:rPr>
              <w:tab/>
            </w:r>
            <w:r w:rsidR="00955C44">
              <w:rPr>
                <w:noProof/>
                <w:webHidden/>
              </w:rPr>
              <w:fldChar w:fldCharType="begin"/>
            </w:r>
            <w:r w:rsidR="00955C44">
              <w:rPr>
                <w:noProof/>
                <w:webHidden/>
              </w:rPr>
              <w:instrText xml:space="preserve"> PAGEREF _Toc79609914 \h </w:instrText>
            </w:r>
            <w:r w:rsidR="00955C44">
              <w:rPr>
                <w:noProof/>
                <w:webHidden/>
              </w:rPr>
            </w:r>
            <w:r w:rsidR="00955C44">
              <w:rPr>
                <w:noProof/>
                <w:webHidden/>
              </w:rPr>
              <w:fldChar w:fldCharType="separate"/>
            </w:r>
            <w:r w:rsidR="00955C44">
              <w:rPr>
                <w:noProof/>
                <w:webHidden/>
              </w:rPr>
              <w:t>11</w:t>
            </w:r>
            <w:r w:rsidR="00955C44">
              <w:rPr>
                <w:noProof/>
                <w:webHidden/>
              </w:rPr>
              <w:fldChar w:fldCharType="end"/>
            </w:r>
          </w:hyperlink>
        </w:p>
        <w:p w14:paraId="3F051770" w14:textId="13B5E051" w:rsidR="00955C44" w:rsidRDefault="00287108">
          <w:pPr>
            <w:pStyle w:val="TOC1"/>
            <w:rPr>
              <w:rFonts w:asciiTheme="minorHAnsi" w:eastAsiaTheme="minorEastAsia" w:hAnsiTheme="minorHAnsi" w:cstheme="minorBidi"/>
              <w:b w:val="0"/>
              <w:bCs w:val="0"/>
              <w:noProof/>
              <w:sz w:val="22"/>
              <w:szCs w:val="22"/>
              <w:lang w:val="en-GB" w:eastAsia="ja-JP"/>
            </w:rPr>
          </w:pPr>
          <w:hyperlink w:anchor="_Toc79609915" w:history="1">
            <w:r w:rsidR="00955C44" w:rsidRPr="00C20C01">
              <w:rPr>
                <w:rStyle w:val="Hyperlink"/>
                <w:rFonts w:ascii="Times New Roman" w:hAnsi="Times New Roman"/>
                <w:noProof/>
              </w:rPr>
              <w:t>4.</w:t>
            </w:r>
            <w:r w:rsidR="00955C44">
              <w:rPr>
                <w:rFonts w:asciiTheme="minorHAnsi" w:eastAsiaTheme="minorEastAsia" w:hAnsiTheme="minorHAnsi" w:cstheme="minorBidi"/>
                <w:b w:val="0"/>
                <w:bCs w:val="0"/>
                <w:noProof/>
                <w:sz w:val="22"/>
                <w:szCs w:val="22"/>
                <w:lang w:val="en-GB" w:eastAsia="ja-JP"/>
              </w:rPr>
              <w:tab/>
            </w:r>
            <w:r w:rsidR="00955C44" w:rsidRPr="00C20C01">
              <w:rPr>
                <w:rStyle w:val="Hyperlink"/>
                <w:rFonts w:ascii="Times New Roman" w:hAnsi="Times New Roman"/>
                <w:noProof/>
                <w:lang w:val="en-AU"/>
              </w:rPr>
              <w:t>Domain Model</w:t>
            </w:r>
            <w:r w:rsidR="00955C44">
              <w:rPr>
                <w:noProof/>
                <w:webHidden/>
              </w:rPr>
              <w:tab/>
            </w:r>
            <w:r w:rsidR="00955C44">
              <w:rPr>
                <w:noProof/>
                <w:webHidden/>
              </w:rPr>
              <w:fldChar w:fldCharType="begin"/>
            </w:r>
            <w:r w:rsidR="00955C44">
              <w:rPr>
                <w:noProof/>
                <w:webHidden/>
              </w:rPr>
              <w:instrText xml:space="preserve"> PAGEREF _Toc79609915 \h </w:instrText>
            </w:r>
            <w:r w:rsidR="00955C44">
              <w:rPr>
                <w:noProof/>
                <w:webHidden/>
              </w:rPr>
            </w:r>
            <w:r w:rsidR="00955C44">
              <w:rPr>
                <w:noProof/>
                <w:webHidden/>
              </w:rPr>
              <w:fldChar w:fldCharType="separate"/>
            </w:r>
            <w:r w:rsidR="00955C44">
              <w:rPr>
                <w:noProof/>
                <w:webHidden/>
              </w:rPr>
              <w:t>12</w:t>
            </w:r>
            <w:r w:rsidR="00955C44">
              <w:rPr>
                <w:noProof/>
                <w:webHidden/>
              </w:rPr>
              <w:fldChar w:fldCharType="end"/>
            </w:r>
          </w:hyperlink>
        </w:p>
        <w:p w14:paraId="4160EA7F" w14:textId="56865BD1" w:rsidR="00955C44" w:rsidRDefault="00287108">
          <w:pPr>
            <w:pStyle w:val="TOC2"/>
            <w:tabs>
              <w:tab w:val="left" w:pos="708"/>
              <w:tab w:val="right" w:leader="dot" w:pos="9060"/>
            </w:tabs>
            <w:rPr>
              <w:rFonts w:asciiTheme="minorHAnsi" w:eastAsiaTheme="minorEastAsia" w:hAnsiTheme="minorHAnsi" w:cstheme="minorBidi"/>
              <w:i w:val="0"/>
              <w:iCs w:val="0"/>
              <w:noProof/>
              <w:sz w:val="22"/>
              <w:szCs w:val="22"/>
              <w:lang w:val="en-GB" w:eastAsia="ja-JP"/>
            </w:rPr>
          </w:pPr>
          <w:hyperlink w:anchor="_Toc79609916" w:history="1">
            <w:r w:rsidR="00955C44" w:rsidRPr="00C20C01">
              <w:rPr>
                <w:rStyle w:val="Hyperlink"/>
                <w:noProof/>
                <w:lang w:val="en-US"/>
              </w:rPr>
              <w:t>4.1</w:t>
            </w:r>
            <w:r w:rsidR="00955C44">
              <w:rPr>
                <w:rFonts w:asciiTheme="minorHAnsi" w:eastAsiaTheme="minorEastAsia" w:hAnsiTheme="minorHAnsi" w:cstheme="minorBidi"/>
                <w:i w:val="0"/>
                <w:iCs w:val="0"/>
                <w:noProof/>
                <w:sz w:val="22"/>
                <w:szCs w:val="22"/>
                <w:lang w:val="en-GB" w:eastAsia="ja-JP"/>
              </w:rPr>
              <w:tab/>
            </w:r>
            <w:r w:rsidR="00955C44" w:rsidRPr="00C20C01">
              <w:rPr>
                <w:rStyle w:val="Hyperlink"/>
                <w:noProof/>
                <w:lang w:val="en-AU"/>
              </w:rPr>
              <w:t>Domain Model Description</w:t>
            </w:r>
            <w:r w:rsidR="00955C44">
              <w:rPr>
                <w:noProof/>
                <w:webHidden/>
              </w:rPr>
              <w:tab/>
            </w:r>
            <w:r w:rsidR="00955C44">
              <w:rPr>
                <w:noProof/>
                <w:webHidden/>
              </w:rPr>
              <w:fldChar w:fldCharType="begin"/>
            </w:r>
            <w:r w:rsidR="00955C44">
              <w:rPr>
                <w:noProof/>
                <w:webHidden/>
              </w:rPr>
              <w:instrText xml:space="preserve"> PAGEREF _Toc79609916 \h </w:instrText>
            </w:r>
            <w:r w:rsidR="00955C44">
              <w:rPr>
                <w:noProof/>
                <w:webHidden/>
              </w:rPr>
            </w:r>
            <w:r w:rsidR="00955C44">
              <w:rPr>
                <w:noProof/>
                <w:webHidden/>
              </w:rPr>
              <w:fldChar w:fldCharType="separate"/>
            </w:r>
            <w:r w:rsidR="00955C44">
              <w:rPr>
                <w:noProof/>
                <w:webHidden/>
              </w:rPr>
              <w:t>12</w:t>
            </w:r>
            <w:r w:rsidR="00955C44">
              <w:rPr>
                <w:noProof/>
                <w:webHidden/>
              </w:rPr>
              <w:fldChar w:fldCharType="end"/>
            </w:r>
          </w:hyperlink>
        </w:p>
        <w:p w14:paraId="3E10D690" w14:textId="183E5EB0" w:rsidR="00955C44" w:rsidRDefault="00287108">
          <w:pPr>
            <w:pStyle w:val="TOC2"/>
            <w:tabs>
              <w:tab w:val="left" w:pos="708"/>
              <w:tab w:val="right" w:leader="dot" w:pos="9060"/>
            </w:tabs>
            <w:rPr>
              <w:rFonts w:asciiTheme="minorHAnsi" w:eastAsiaTheme="minorEastAsia" w:hAnsiTheme="minorHAnsi" w:cstheme="minorBidi"/>
              <w:i w:val="0"/>
              <w:iCs w:val="0"/>
              <w:noProof/>
              <w:sz w:val="22"/>
              <w:szCs w:val="22"/>
              <w:lang w:val="en-GB" w:eastAsia="ja-JP"/>
            </w:rPr>
          </w:pPr>
          <w:hyperlink w:anchor="_Toc79609917" w:history="1">
            <w:r w:rsidR="00955C44" w:rsidRPr="00C20C01">
              <w:rPr>
                <w:rStyle w:val="Hyperlink"/>
                <w:noProof/>
                <w:lang w:val="en-US"/>
              </w:rPr>
              <w:t>4.2</w:t>
            </w:r>
            <w:r w:rsidR="00955C44">
              <w:rPr>
                <w:rFonts w:asciiTheme="minorHAnsi" w:eastAsiaTheme="minorEastAsia" w:hAnsiTheme="minorHAnsi" w:cstheme="minorBidi"/>
                <w:i w:val="0"/>
                <w:iCs w:val="0"/>
                <w:noProof/>
                <w:sz w:val="22"/>
                <w:szCs w:val="22"/>
                <w:lang w:val="en-GB" w:eastAsia="ja-JP"/>
              </w:rPr>
              <w:tab/>
            </w:r>
            <w:r w:rsidR="00955C44" w:rsidRPr="00C20C01">
              <w:rPr>
                <w:rStyle w:val="Hyperlink"/>
                <w:noProof/>
                <w:lang w:val="en-AU"/>
              </w:rPr>
              <w:t>Domain Model Diagram</w:t>
            </w:r>
            <w:r w:rsidR="00955C44">
              <w:rPr>
                <w:noProof/>
                <w:webHidden/>
              </w:rPr>
              <w:tab/>
            </w:r>
            <w:r w:rsidR="00955C44">
              <w:rPr>
                <w:noProof/>
                <w:webHidden/>
              </w:rPr>
              <w:fldChar w:fldCharType="begin"/>
            </w:r>
            <w:r w:rsidR="00955C44">
              <w:rPr>
                <w:noProof/>
                <w:webHidden/>
              </w:rPr>
              <w:instrText xml:space="preserve"> PAGEREF _Toc79609917 \h </w:instrText>
            </w:r>
            <w:r w:rsidR="00955C44">
              <w:rPr>
                <w:noProof/>
                <w:webHidden/>
              </w:rPr>
            </w:r>
            <w:r w:rsidR="00955C44">
              <w:rPr>
                <w:noProof/>
                <w:webHidden/>
              </w:rPr>
              <w:fldChar w:fldCharType="separate"/>
            </w:r>
            <w:r w:rsidR="00955C44">
              <w:rPr>
                <w:noProof/>
                <w:webHidden/>
              </w:rPr>
              <w:t>13</w:t>
            </w:r>
            <w:r w:rsidR="00955C44">
              <w:rPr>
                <w:noProof/>
                <w:webHidden/>
              </w:rPr>
              <w:fldChar w:fldCharType="end"/>
            </w:r>
          </w:hyperlink>
        </w:p>
        <w:p w14:paraId="68ECFF1C" w14:textId="270436A5" w:rsidR="3E57CBB0" w:rsidRDefault="3E57CBB0" w:rsidP="2B202F91">
          <w:pPr>
            <w:pStyle w:val="TOC2"/>
            <w:tabs>
              <w:tab w:val="right" w:leader="dot" w:pos="9060"/>
              <w:tab w:val="left" w:pos="660"/>
            </w:tabs>
            <w:spacing w:line="276" w:lineRule="auto"/>
          </w:pPr>
          <w:r>
            <w:fldChar w:fldCharType="end"/>
          </w:r>
        </w:p>
      </w:sdtContent>
    </w:sdt>
    <w:p w14:paraId="3139C8A7" w14:textId="4A62A4B2" w:rsidR="3E57CBB0" w:rsidRDefault="3E57CBB0" w:rsidP="3E57CBB0">
      <w:pPr>
        <w:spacing w:line="276" w:lineRule="auto"/>
        <w:rPr>
          <w:szCs w:val="22"/>
          <w:lang w:val="en-AU"/>
        </w:rPr>
      </w:pPr>
    </w:p>
    <w:p w14:paraId="3E7A9F1C" w14:textId="77777777" w:rsidR="00410E30" w:rsidRPr="00DC7C74" w:rsidRDefault="005E4D2C" w:rsidP="2B202F91">
      <w:pPr>
        <w:pStyle w:val="Heading1"/>
        <w:spacing w:before="60" w:after="60" w:line="276" w:lineRule="auto"/>
        <w:rPr>
          <w:rFonts w:ascii="Times New Roman" w:hAnsi="Times New Roman"/>
          <w:szCs w:val="22"/>
          <w:lang w:val="en-US"/>
        </w:rPr>
      </w:pPr>
      <w:r w:rsidRPr="2B202F91">
        <w:rPr>
          <w:rFonts w:ascii="Times New Roman" w:hAnsi="Times New Roman"/>
          <w:b w:val="0"/>
          <w:szCs w:val="22"/>
          <w:lang w:val="en-AU"/>
        </w:rPr>
        <w:br w:type="page"/>
      </w:r>
      <w:bookmarkStart w:id="0" w:name="_Toc190769607"/>
      <w:bookmarkStart w:id="1" w:name="_Toc190770994"/>
      <w:bookmarkStart w:id="2" w:name="_Toc467473439"/>
      <w:bookmarkStart w:id="3" w:name="_Toc467473971"/>
      <w:bookmarkStart w:id="4" w:name="_Toc467477710"/>
      <w:bookmarkStart w:id="5" w:name="_Toc467494864"/>
      <w:bookmarkStart w:id="6" w:name="_Toc467495234"/>
      <w:bookmarkStart w:id="7" w:name="_Toc468086040"/>
      <w:bookmarkStart w:id="8" w:name="_Toc498239148"/>
      <w:bookmarkStart w:id="9" w:name="_Toc193285635"/>
      <w:bookmarkStart w:id="10" w:name="_Toc193285670"/>
      <w:bookmarkStart w:id="11" w:name="_Toc193285875"/>
      <w:bookmarkStart w:id="12" w:name="_Toc193295654"/>
      <w:bookmarkStart w:id="13" w:name="_Toc193295727"/>
      <w:bookmarkStart w:id="14" w:name="_Toc292355007"/>
      <w:bookmarkStart w:id="15" w:name="_Toc77849879"/>
      <w:bookmarkStart w:id="16" w:name="_Toc79609894"/>
      <w:bookmarkEnd w:id="0"/>
      <w:bookmarkEnd w:id="1"/>
      <w:r w:rsidR="6C933772" w:rsidRPr="2B202F91">
        <w:rPr>
          <w:rFonts w:ascii="Times New Roman" w:hAnsi="Times New Roman"/>
          <w:szCs w:val="22"/>
          <w:lang w:val="en-AU"/>
        </w:rPr>
        <w:lastRenderedPageBreak/>
        <w:t>Introduction</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2E84D7A5" w14:textId="77777777" w:rsidR="00410E30" w:rsidRPr="00DC7C74" w:rsidRDefault="6C933772" w:rsidP="2B202F91">
      <w:pPr>
        <w:pStyle w:val="Heading2"/>
        <w:spacing w:before="60" w:line="276" w:lineRule="auto"/>
        <w:rPr>
          <w:rFonts w:ascii="Times New Roman" w:hAnsi="Times New Roman"/>
          <w:sz w:val="22"/>
          <w:szCs w:val="22"/>
          <w:lang w:val="en-US"/>
        </w:rPr>
      </w:pPr>
      <w:bookmarkStart w:id="17" w:name="_Toc122239677"/>
      <w:bookmarkStart w:id="18" w:name="_Toc193285279"/>
      <w:bookmarkStart w:id="19" w:name="_Toc193285636"/>
      <w:bookmarkStart w:id="20" w:name="_Toc193285671"/>
      <w:bookmarkStart w:id="21" w:name="_Toc193285876"/>
      <w:bookmarkStart w:id="22" w:name="_Toc193286013"/>
      <w:bookmarkStart w:id="23" w:name="_Toc193295655"/>
      <w:bookmarkStart w:id="24" w:name="_Toc193295728"/>
      <w:bookmarkStart w:id="25" w:name="_Toc194811935"/>
      <w:bookmarkStart w:id="26" w:name="_Toc292355008"/>
      <w:bookmarkStart w:id="27" w:name="_Toc77849880"/>
      <w:bookmarkStart w:id="28" w:name="_Toc79609895"/>
      <w:bookmarkStart w:id="29" w:name="_Toc467473441"/>
      <w:bookmarkStart w:id="30" w:name="_Toc467473973"/>
      <w:bookmarkStart w:id="31" w:name="_Toc467477712"/>
      <w:bookmarkStart w:id="32" w:name="_Toc467494866"/>
      <w:bookmarkStart w:id="33" w:name="_Toc467495236"/>
      <w:bookmarkStart w:id="34" w:name="_Toc468086042"/>
      <w:bookmarkStart w:id="35" w:name="_Toc498239150"/>
      <w:r w:rsidRPr="2B202F91">
        <w:rPr>
          <w:rFonts w:ascii="Times New Roman" w:hAnsi="Times New Roman"/>
          <w:sz w:val="22"/>
          <w:szCs w:val="22"/>
          <w:lang w:val="en-AU"/>
        </w:rPr>
        <w:t>Proposal</w:t>
      </w:r>
      <w:bookmarkEnd w:id="17"/>
      <w:bookmarkEnd w:id="18"/>
      <w:bookmarkEnd w:id="19"/>
      <w:bookmarkEnd w:id="20"/>
      <w:bookmarkEnd w:id="21"/>
      <w:bookmarkEnd w:id="22"/>
      <w:bookmarkEnd w:id="23"/>
      <w:bookmarkEnd w:id="24"/>
      <w:bookmarkEnd w:id="25"/>
      <w:bookmarkEnd w:id="26"/>
      <w:bookmarkEnd w:id="27"/>
      <w:bookmarkEnd w:id="28"/>
    </w:p>
    <w:p w14:paraId="76359B2D" w14:textId="77777777" w:rsidR="00410E30" w:rsidRPr="00DC7C74" w:rsidRDefault="6C933772" w:rsidP="3E57CBB0">
      <w:pPr>
        <w:spacing w:line="276" w:lineRule="auto"/>
        <w:rPr>
          <w:rFonts w:ascii="Times New Roman" w:hAnsi="Times New Roman"/>
          <w:lang w:val="en-AU"/>
        </w:rPr>
      </w:pPr>
      <w:r w:rsidRPr="3E57CBB0">
        <w:rPr>
          <w:rFonts w:ascii="Times New Roman" w:hAnsi="Times New Roman"/>
          <w:lang w:val="en-AU"/>
        </w:rPr>
        <w:t xml:space="preserve">This document specifies </w:t>
      </w:r>
      <w:r w:rsidR="2FADB92E" w:rsidRPr="3E57CBB0">
        <w:rPr>
          <w:rFonts w:ascii="Times New Roman" w:hAnsi="Times New Roman"/>
          <w:lang w:val="en-AU"/>
        </w:rPr>
        <w:t xml:space="preserve">the </w:t>
      </w:r>
      <w:r w:rsidR="01959AB4" w:rsidRPr="3E57CBB0">
        <w:rPr>
          <w:rFonts w:ascii="Times New Roman" w:hAnsi="Times New Roman"/>
          <w:lang w:val="en-AU"/>
        </w:rPr>
        <w:t>SWEN90007</w:t>
      </w:r>
      <w:r w:rsidR="6DFDFCFE" w:rsidRPr="3E57CBB0">
        <w:rPr>
          <w:rFonts w:ascii="Times New Roman" w:hAnsi="Times New Roman"/>
          <w:lang w:val="en-AU"/>
        </w:rPr>
        <w:t xml:space="preserve"> project</w:t>
      </w:r>
      <w:r w:rsidR="1C4F4E29" w:rsidRPr="3E57CBB0">
        <w:rPr>
          <w:rFonts w:ascii="Times New Roman" w:hAnsi="Times New Roman"/>
          <w:lang w:val="en-AU"/>
        </w:rPr>
        <w:t xml:space="preserve"> use cases</w:t>
      </w:r>
      <w:r w:rsidR="2F55B1C2" w:rsidRPr="3E57CBB0">
        <w:rPr>
          <w:rFonts w:ascii="Times New Roman" w:hAnsi="Times New Roman"/>
          <w:lang w:val="en-AU"/>
        </w:rPr>
        <w:t>,</w:t>
      </w:r>
      <w:r w:rsidR="71ED0B44" w:rsidRPr="3E57CBB0">
        <w:rPr>
          <w:rFonts w:ascii="Times New Roman" w:hAnsi="Times New Roman"/>
          <w:lang w:val="en-AU"/>
        </w:rPr>
        <w:t xml:space="preserve"> actors</w:t>
      </w:r>
      <w:r w:rsidRPr="3E57CBB0">
        <w:rPr>
          <w:rFonts w:ascii="Times New Roman" w:hAnsi="Times New Roman"/>
          <w:lang w:val="en-AU"/>
        </w:rPr>
        <w:t xml:space="preserve"> to be implemented</w:t>
      </w:r>
      <w:r w:rsidR="71ED0B44" w:rsidRPr="3E57CBB0">
        <w:rPr>
          <w:rFonts w:ascii="Times New Roman" w:hAnsi="Times New Roman"/>
          <w:lang w:val="en-AU"/>
        </w:rPr>
        <w:t>, and the system’s domain model.</w:t>
      </w:r>
    </w:p>
    <w:p w14:paraId="7DFF1A55" w14:textId="77777777" w:rsidR="00410E30" w:rsidRPr="00DC7C74" w:rsidRDefault="6C933772" w:rsidP="2B202F91">
      <w:pPr>
        <w:pStyle w:val="Heading2"/>
        <w:spacing w:before="60" w:line="276" w:lineRule="auto"/>
        <w:rPr>
          <w:rFonts w:ascii="Times New Roman" w:hAnsi="Times New Roman"/>
          <w:sz w:val="22"/>
          <w:szCs w:val="22"/>
          <w:lang w:val="en-US"/>
        </w:rPr>
      </w:pPr>
      <w:bookmarkStart w:id="36" w:name="_Toc122239678"/>
      <w:bookmarkStart w:id="37" w:name="_Toc193285280"/>
      <w:bookmarkStart w:id="38" w:name="_Toc193285637"/>
      <w:bookmarkStart w:id="39" w:name="_Toc193285672"/>
      <w:bookmarkStart w:id="40" w:name="_Toc193285877"/>
      <w:bookmarkStart w:id="41" w:name="_Toc193286014"/>
      <w:bookmarkStart w:id="42" w:name="_Toc193295656"/>
      <w:bookmarkStart w:id="43" w:name="_Toc193295729"/>
      <w:bookmarkStart w:id="44" w:name="_Toc194811936"/>
      <w:bookmarkStart w:id="45" w:name="_Toc292355009"/>
      <w:bookmarkStart w:id="46" w:name="_Toc77849881"/>
      <w:bookmarkStart w:id="47" w:name="_Toc79609896"/>
      <w:r w:rsidRPr="2B202F91">
        <w:rPr>
          <w:rFonts w:ascii="Times New Roman" w:hAnsi="Times New Roman"/>
          <w:sz w:val="22"/>
          <w:szCs w:val="22"/>
          <w:lang w:val="en-AU"/>
        </w:rPr>
        <w:t>Target Users</w:t>
      </w:r>
      <w:bookmarkEnd w:id="36"/>
      <w:bookmarkEnd w:id="37"/>
      <w:bookmarkEnd w:id="38"/>
      <w:bookmarkEnd w:id="39"/>
      <w:bookmarkEnd w:id="40"/>
      <w:bookmarkEnd w:id="41"/>
      <w:bookmarkEnd w:id="42"/>
      <w:bookmarkEnd w:id="43"/>
      <w:bookmarkEnd w:id="44"/>
      <w:bookmarkEnd w:id="45"/>
      <w:bookmarkEnd w:id="46"/>
      <w:bookmarkEnd w:id="47"/>
    </w:p>
    <w:p w14:paraId="7B234DAD" w14:textId="77777777" w:rsidR="00410E30" w:rsidRPr="00DC7C74" w:rsidRDefault="6C933772" w:rsidP="3E57CBB0">
      <w:pPr>
        <w:spacing w:line="276" w:lineRule="auto"/>
        <w:rPr>
          <w:rFonts w:ascii="Times New Roman" w:hAnsi="Times New Roman"/>
          <w:lang w:val="en-AU"/>
        </w:rPr>
      </w:pPr>
      <w:r w:rsidRPr="3E57CBB0">
        <w:rPr>
          <w:rFonts w:ascii="Times New Roman" w:hAnsi="Times New Roman"/>
          <w:lang w:val="en-AU"/>
        </w:rPr>
        <w:t xml:space="preserve">This document is mainly intended for </w:t>
      </w:r>
      <w:r w:rsidR="78FA229B" w:rsidRPr="3E57CBB0">
        <w:rPr>
          <w:rFonts w:ascii="Times New Roman" w:hAnsi="Times New Roman"/>
          <w:lang w:val="en-AU"/>
        </w:rPr>
        <w:t>SWEN90007 students and teaching team</w:t>
      </w:r>
      <w:r w:rsidRPr="3E57CBB0">
        <w:rPr>
          <w:rFonts w:ascii="Times New Roman" w:hAnsi="Times New Roman"/>
          <w:lang w:val="en-AU"/>
        </w:rPr>
        <w:t>.</w:t>
      </w:r>
    </w:p>
    <w:p w14:paraId="0A31D2CF" w14:textId="409974C0" w:rsidR="00410E30" w:rsidRPr="00DC7C74" w:rsidRDefault="5C496412" w:rsidP="2B202F91">
      <w:pPr>
        <w:pStyle w:val="Heading2"/>
        <w:spacing w:before="60" w:line="276" w:lineRule="auto"/>
        <w:rPr>
          <w:rFonts w:ascii="Times New Roman" w:hAnsi="Times New Roman"/>
          <w:sz w:val="22"/>
          <w:szCs w:val="22"/>
          <w:lang w:val="en-US"/>
        </w:rPr>
      </w:pPr>
      <w:bookmarkStart w:id="48" w:name="_Toc141253306"/>
      <w:bookmarkStart w:id="49" w:name="_Toc193285281"/>
      <w:bookmarkStart w:id="50" w:name="_Toc193285638"/>
      <w:bookmarkStart w:id="51" w:name="_Toc193285673"/>
      <w:bookmarkStart w:id="52" w:name="_Toc193285878"/>
      <w:bookmarkStart w:id="53" w:name="_Toc193286015"/>
      <w:bookmarkStart w:id="54" w:name="_Toc193295657"/>
      <w:bookmarkStart w:id="55" w:name="_Toc193295730"/>
      <w:bookmarkStart w:id="56" w:name="_Toc194811937"/>
      <w:bookmarkStart w:id="57" w:name="_Toc292355010"/>
      <w:bookmarkStart w:id="58" w:name="_Toc77849882"/>
      <w:bookmarkStart w:id="59" w:name="_Toc79609897"/>
      <w:bookmarkEnd w:id="29"/>
      <w:bookmarkEnd w:id="30"/>
      <w:bookmarkEnd w:id="31"/>
      <w:bookmarkEnd w:id="32"/>
      <w:bookmarkEnd w:id="33"/>
      <w:bookmarkEnd w:id="34"/>
      <w:bookmarkEnd w:id="35"/>
      <w:r w:rsidRPr="79F33DC0">
        <w:rPr>
          <w:rFonts w:ascii="Times New Roman" w:hAnsi="Times New Roman"/>
          <w:sz w:val="22"/>
          <w:szCs w:val="22"/>
          <w:lang w:val="en-AU"/>
        </w:rPr>
        <w:t>Assumptions, c</w:t>
      </w:r>
      <w:r w:rsidR="6C933772" w:rsidRPr="79F33DC0">
        <w:rPr>
          <w:rFonts w:ascii="Times New Roman" w:hAnsi="Times New Roman"/>
          <w:sz w:val="22"/>
          <w:szCs w:val="22"/>
          <w:lang w:val="en-AU"/>
        </w:rPr>
        <w:t xml:space="preserve">onventions, </w:t>
      </w:r>
      <w:r w:rsidR="5480375C" w:rsidRPr="79F33DC0">
        <w:rPr>
          <w:rFonts w:ascii="Times New Roman" w:hAnsi="Times New Roman"/>
          <w:sz w:val="22"/>
          <w:szCs w:val="22"/>
          <w:lang w:val="en-AU"/>
        </w:rPr>
        <w:t>terms,</w:t>
      </w:r>
      <w:r w:rsidR="6C933772" w:rsidRPr="79F33DC0">
        <w:rPr>
          <w:rFonts w:ascii="Times New Roman" w:hAnsi="Times New Roman"/>
          <w:sz w:val="22"/>
          <w:szCs w:val="22"/>
          <w:lang w:val="en-AU"/>
        </w:rPr>
        <w:t xml:space="preserve"> and abbreviations</w:t>
      </w:r>
      <w:bookmarkEnd w:id="48"/>
      <w:bookmarkEnd w:id="49"/>
      <w:bookmarkEnd w:id="50"/>
      <w:bookmarkEnd w:id="51"/>
      <w:bookmarkEnd w:id="52"/>
      <w:bookmarkEnd w:id="53"/>
      <w:bookmarkEnd w:id="54"/>
      <w:bookmarkEnd w:id="55"/>
      <w:bookmarkEnd w:id="56"/>
      <w:bookmarkEnd w:id="57"/>
      <w:bookmarkEnd w:id="58"/>
      <w:bookmarkEnd w:id="59"/>
    </w:p>
    <w:p w14:paraId="7993395F" w14:textId="77777777" w:rsidR="00410E30" w:rsidRPr="00DC7C74" w:rsidRDefault="6C933772" w:rsidP="3E57CBB0">
      <w:pPr>
        <w:spacing w:line="276" w:lineRule="auto"/>
        <w:rPr>
          <w:rFonts w:ascii="Times New Roman" w:hAnsi="Times New Roman"/>
          <w:lang w:val="en-AU"/>
        </w:rPr>
      </w:pPr>
      <w:r w:rsidRPr="3E57CBB0">
        <w:rPr>
          <w:rFonts w:ascii="Times New Roman" w:hAnsi="Times New Roman"/>
          <w:lang w:val="en-AU"/>
        </w:rPr>
        <w:t>This section explains the concept of some important terms that will be used throughout</w:t>
      </w:r>
      <w:r w:rsidRPr="3E57CBB0">
        <w:rPr>
          <w:rFonts w:ascii="Times New Roman" w:hAnsi="Times New Roman"/>
          <w:sz w:val="20"/>
          <w:lang w:val="en-AU"/>
        </w:rPr>
        <w:t xml:space="preserve"> </w:t>
      </w:r>
      <w:r w:rsidRPr="3E57CBB0">
        <w:rPr>
          <w:rFonts w:ascii="Times New Roman" w:hAnsi="Times New Roman"/>
          <w:lang w:val="en-AU"/>
        </w:rPr>
        <w:t xml:space="preserve">this document. These terms are detailed alphabetically in the following table.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6520"/>
      </w:tblGrid>
      <w:tr w:rsidR="00A676C5" w:rsidRPr="00DC7C74" w14:paraId="672F6D42" w14:textId="77777777" w:rsidTr="7CD5399C">
        <w:tc>
          <w:tcPr>
            <w:tcW w:w="2552" w:type="dxa"/>
            <w:shd w:val="clear" w:color="auto" w:fill="FFFFFF" w:themeFill="background1"/>
          </w:tcPr>
          <w:p w14:paraId="0CEB4B25" w14:textId="77777777" w:rsidR="00A676C5" w:rsidRPr="00DC7C74" w:rsidRDefault="783BAB9D" w:rsidP="2B202F91">
            <w:pPr>
              <w:pStyle w:val="PSCTabelaCabecalho"/>
              <w:spacing w:line="276" w:lineRule="auto"/>
              <w:rPr>
                <w:rFonts w:ascii="Times New Roman" w:hAnsi="Times New Roman"/>
                <w:sz w:val="22"/>
                <w:szCs w:val="22"/>
                <w:lang w:val="en-AU"/>
              </w:rPr>
            </w:pPr>
            <w:bookmarkStart w:id="60" w:name="_Toc4412843"/>
            <w:bookmarkStart w:id="61" w:name="_Toc136838812"/>
            <w:bookmarkStart w:id="62" w:name="_Ref471394537"/>
            <w:bookmarkStart w:id="63" w:name="_Toc467473442"/>
            <w:bookmarkStart w:id="64" w:name="_Toc467473974"/>
            <w:bookmarkStart w:id="65" w:name="_Toc467477713"/>
            <w:bookmarkStart w:id="66" w:name="_Toc467494867"/>
            <w:bookmarkStart w:id="67" w:name="_Toc467495237"/>
            <w:bookmarkStart w:id="68" w:name="_Toc468086045"/>
            <w:bookmarkStart w:id="69" w:name="_Toc498239185"/>
            <w:r w:rsidRPr="2B202F91">
              <w:rPr>
                <w:rFonts w:ascii="Times New Roman" w:hAnsi="Times New Roman"/>
                <w:sz w:val="22"/>
                <w:szCs w:val="22"/>
                <w:lang w:val="en-AU"/>
              </w:rPr>
              <w:t>Term</w:t>
            </w:r>
          </w:p>
        </w:tc>
        <w:tc>
          <w:tcPr>
            <w:tcW w:w="6520" w:type="dxa"/>
            <w:shd w:val="clear" w:color="auto" w:fill="FFFFFF" w:themeFill="background1"/>
          </w:tcPr>
          <w:p w14:paraId="513D93E2" w14:textId="77777777" w:rsidR="00A676C5" w:rsidRPr="00DC7C74" w:rsidRDefault="783BAB9D" w:rsidP="2B202F91">
            <w:pPr>
              <w:pStyle w:val="PSCTabelaCabecalho"/>
              <w:spacing w:line="276" w:lineRule="auto"/>
              <w:rPr>
                <w:rFonts w:ascii="Times New Roman" w:hAnsi="Times New Roman"/>
                <w:sz w:val="22"/>
                <w:szCs w:val="22"/>
                <w:lang w:val="en-AU"/>
              </w:rPr>
            </w:pPr>
            <w:r w:rsidRPr="2B202F91">
              <w:rPr>
                <w:rFonts w:ascii="Times New Roman" w:hAnsi="Times New Roman"/>
                <w:sz w:val="22"/>
                <w:szCs w:val="22"/>
                <w:lang w:val="en-AU"/>
              </w:rPr>
              <w:t>Description</w:t>
            </w:r>
          </w:p>
        </w:tc>
      </w:tr>
      <w:tr w:rsidR="2B202F91" w14:paraId="4A67562E" w14:textId="77777777" w:rsidTr="7CD5399C">
        <w:tc>
          <w:tcPr>
            <w:tcW w:w="2552" w:type="dxa"/>
            <w:shd w:val="clear" w:color="auto" w:fill="FFFFFF" w:themeFill="background1"/>
          </w:tcPr>
          <w:p w14:paraId="1B4E5367" w14:textId="40DD3D73" w:rsidR="2CDF031C" w:rsidRDefault="2CDF031C" w:rsidP="2B202F91">
            <w:pPr>
              <w:pStyle w:val="PSCTabelaCabecalho"/>
              <w:spacing w:line="276" w:lineRule="auto"/>
              <w:rPr>
                <w:rFonts w:ascii="Times New Roman" w:hAnsi="Times New Roman"/>
                <w:b w:val="0"/>
                <w:sz w:val="22"/>
                <w:szCs w:val="22"/>
                <w:lang w:val="en-AU"/>
              </w:rPr>
            </w:pPr>
            <w:r w:rsidRPr="2B202F91">
              <w:rPr>
                <w:rFonts w:ascii="Times New Roman" w:hAnsi="Times New Roman"/>
                <w:b w:val="0"/>
                <w:sz w:val="22"/>
                <w:szCs w:val="22"/>
                <w:lang w:val="en-AU"/>
              </w:rPr>
              <w:t>Flight</w:t>
            </w:r>
          </w:p>
        </w:tc>
        <w:tc>
          <w:tcPr>
            <w:tcW w:w="6520" w:type="dxa"/>
            <w:shd w:val="clear" w:color="auto" w:fill="FFFFFF" w:themeFill="background1"/>
          </w:tcPr>
          <w:p w14:paraId="22FF0108" w14:textId="72FA8CC4" w:rsidR="5EA0ED5C" w:rsidRDefault="5EA0ED5C" w:rsidP="7CD5399C">
            <w:pPr>
              <w:pStyle w:val="PSCTabelaCabecalho"/>
              <w:spacing w:line="276" w:lineRule="auto"/>
              <w:rPr>
                <w:rFonts w:ascii="Times New Roman" w:hAnsi="Times New Roman"/>
                <w:b w:val="0"/>
                <w:sz w:val="22"/>
                <w:szCs w:val="22"/>
                <w:lang w:val="en-AU"/>
              </w:rPr>
            </w:pPr>
            <w:r w:rsidRPr="7CD5399C">
              <w:rPr>
                <w:rFonts w:ascii="Times New Roman" w:hAnsi="Times New Roman"/>
                <w:b w:val="0"/>
                <w:sz w:val="22"/>
                <w:szCs w:val="22"/>
                <w:lang w:val="en-AU"/>
              </w:rPr>
              <w:t xml:space="preserve">A flight is a trip involving a single airline and </w:t>
            </w:r>
            <w:r w:rsidR="5A567B54" w:rsidRPr="7CD5399C">
              <w:rPr>
                <w:rFonts w:ascii="Times New Roman" w:hAnsi="Times New Roman"/>
                <w:b w:val="0"/>
                <w:sz w:val="22"/>
                <w:szCs w:val="22"/>
                <w:lang w:val="en-AU"/>
              </w:rPr>
              <w:t>airplane type</w:t>
            </w:r>
            <w:r w:rsidRPr="7CD5399C">
              <w:rPr>
                <w:rFonts w:ascii="Times New Roman" w:hAnsi="Times New Roman"/>
                <w:b w:val="0"/>
                <w:sz w:val="22"/>
                <w:szCs w:val="22"/>
                <w:lang w:val="en-AU"/>
              </w:rPr>
              <w:t xml:space="preserve"> that can contain multiple stopover airports between the origin and destination airports.</w:t>
            </w:r>
            <w:r w:rsidR="35DDFF02" w:rsidRPr="7CD5399C">
              <w:rPr>
                <w:rFonts w:ascii="Times New Roman" w:hAnsi="Times New Roman"/>
                <w:b w:val="0"/>
                <w:sz w:val="22"/>
                <w:szCs w:val="22"/>
                <w:lang w:val="en-AU"/>
              </w:rPr>
              <w:t xml:space="preserve"> </w:t>
            </w:r>
          </w:p>
          <w:p w14:paraId="1CD53ED8" w14:textId="126466D3" w:rsidR="29E7D499" w:rsidRDefault="59E1051B" w:rsidP="57B8D2EB">
            <w:pPr>
              <w:pStyle w:val="PSCTabelaCabecalho"/>
              <w:spacing w:line="276" w:lineRule="auto"/>
              <w:rPr>
                <w:rFonts w:ascii="Times New Roman" w:hAnsi="Times New Roman"/>
                <w:b w:val="0"/>
                <w:sz w:val="22"/>
                <w:szCs w:val="22"/>
                <w:lang w:val="en-AU"/>
              </w:rPr>
            </w:pPr>
            <w:r w:rsidRPr="1110D767">
              <w:rPr>
                <w:rFonts w:ascii="Times New Roman" w:hAnsi="Times New Roman"/>
                <w:b w:val="0"/>
                <w:sz w:val="22"/>
                <w:szCs w:val="22"/>
                <w:lang w:val="en-AU"/>
              </w:rPr>
              <w:t>A r</w:t>
            </w:r>
            <w:r w:rsidR="35DDFF02" w:rsidRPr="1110D767">
              <w:rPr>
                <w:rFonts w:ascii="Times New Roman" w:hAnsi="Times New Roman"/>
                <w:b w:val="0"/>
                <w:sz w:val="22"/>
                <w:szCs w:val="22"/>
                <w:lang w:val="en-AU"/>
              </w:rPr>
              <w:t xml:space="preserve">eturn flight </w:t>
            </w:r>
            <w:r w:rsidR="60D0C89A" w:rsidRPr="1110D767">
              <w:rPr>
                <w:rFonts w:ascii="Times New Roman" w:hAnsi="Times New Roman"/>
                <w:b w:val="0"/>
                <w:sz w:val="22"/>
                <w:szCs w:val="22"/>
                <w:lang w:val="en-AU"/>
              </w:rPr>
              <w:t xml:space="preserve">is another trip that </w:t>
            </w:r>
            <w:r w:rsidR="35DDFF02" w:rsidRPr="1110D767">
              <w:rPr>
                <w:rFonts w:ascii="Times New Roman" w:hAnsi="Times New Roman"/>
                <w:b w:val="0"/>
                <w:sz w:val="22"/>
                <w:szCs w:val="22"/>
                <w:lang w:val="en-AU"/>
              </w:rPr>
              <w:t>will be booked using the same airline and airport</w:t>
            </w:r>
            <w:r w:rsidR="0187AE9D" w:rsidRPr="1110D767">
              <w:rPr>
                <w:rFonts w:ascii="Times New Roman" w:hAnsi="Times New Roman"/>
                <w:b w:val="0"/>
                <w:sz w:val="22"/>
                <w:szCs w:val="22"/>
                <w:lang w:val="en-AU"/>
              </w:rPr>
              <w:t>s (including stopovers), but with a flipped itinerary.</w:t>
            </w:r>
          </w:p>
          <w:p w14:paraId="21430A31" w14:textId="30F68C7C" w:rsidR="29E7D499" w:rsidRDefault="29E7D499" w:rsidP="57B8D2EB">
            <w:pPr>
              <w:pStyle w:val="PSCTabelaCabecalho"/>
              <w:spacing w:line="276" w:lineRule="auto"/>
              <w:rPr>
                <w:bCs/>
                <w:lang w:val="en-AU"/>
              </w:rPr>
            </w:pPr>
          </w:p>
          <w:p w14:paraId="72D43321" w14:textId="57E0FA55" w:rsidR="29E7D499" w:rsidRDefault="6D0FE62C" w:rsidP="57B8D2EB">
            <w:pPr>
              <w:pStyle w:val="PSCTabelaCabecalho"/>
              <w:spacing w:line="276" w:lineRule="auto"/>
              <w:rPr>
                <w:bCs/>
                <w:lang w:val="en-AU"/>
              </w:rPr>
            </w:pPr>
            <w:r w:rsidRPr="57B8D2EB">
              <w:rPr>
                <w:rFonts w:ascii="Times New Roman" w:hAnsi="Times New Roman"/>
                <w:b w:val="0"/>
                <w:sz w:val="22"/>
                <w:szCs w:val="22"/>
                <w:lang w:val="en-AU"/>
              </w:rPr>
              <w:t>Example: Return flight with Airline A from Melbourne to Jakarta, through 1 stopover in Singapore</w:t>
            </w:r>
          </w:p>
          <w:p w14:paraId="1FFABC0B" w14:textId="5A0158A8" w:rsidR="29E7D499" w:rsidRDefault="79A8D04A" w:rsidP="1110D767">
            <w:pPr>
              <w:pStyle w:val="PSCTabelaCabecalho"/>
              <w:spacing w:line="276" w:lineRule="auto"/>
              <w:rPr>
                <w:lang w:val="en-AU"/>
              </w:rPr>
            </w:pPr>
            <w:r w:rsidRPr="1110D767">
              <w:rPr>
                <w:rFonts w:ascii="Times New Roman" w:hAnsi="Times New Roman"/>
                <w:b w:val="0"/>
                <w:sz w:val="22"/>
                <w:szCs w:val="22"/>
                <w:lang w:val="en-AU"/>
              </w:rPr>
              <w:t xml:space="preserve">Original flight = </w:t>
            </w:r>
            <w:r w:rsidR="0187AE9D" w:rsidRPr="1110D767">
              <w:rPr>
                <w:rFonts w:ascii="Times New Roman" w:hAnsi="Times New Roman"/>
                <w:b w:val="0"/>
                <w:sz w:val="22"/>
                <w:szCs w:val="22"/>
                <w:lang w:val="en-AU"/>
              </w:rPr>
              <w:t>MEL -&gt; SIN -&gt; CGK using Airline A</w:t>
            </w:r>
          </w:p>
          <w:p w14:paraId="29222D6F" w14:textId="587EDEA0" w:rsidR="29E7D499" w:rsidRDefault="24EF4870" w:rsidP="1110D767">
            <w:pPr>
              <w:pStyle w:val="PSCTabelaCabecalho"/>
              <w:spacing w:line="276" w:lineRule="auto"/>
              <w:rPr>
                <w:rFonts w:ascii="Times New Roman" w:hAnsi="Times New Roman"/>
                <w:b w:val="0"/>
                <w:sz w:val="22"/>
                <w:szCs w:val="22"/>
                <w:lang w:val="en-AU"/>
              </w:rPr>
            </w:pPr>
            <w:r w:rsidRPr="1110D767">
              <w:rPr>
                <w:rFonts w:ascii="Times New Roman" w:hAnsi="Times New Roman"/>
                <w:b w:val="0"/>
                <w:sz w:val="22"/>
                <w:szCs w:val="22"/>
                <w:lang w:val="en-AU"/>
              </w:rPr>
              <w:t xml:space="preserve">Return flight = </w:t>
            </w:r>
            <w:r w:rsidR="0187AE9D" w:rsidRPr="1110D767">
              <w:rPr>
                <w:rFonts w:ascii="Times New Roman" w:hAnsi="Times New Roman"/>
                <w:b w:val="0"/>
                <w:sz w:val="22"/>
                <w:szCs w:val="22"/>
                <w:lang w:val="en-AU"/>
              </w:rPr>
              <w:t>CGK -&gt; SIN -&gt; MEL using Airline A</w:t>
            </w:r>
          </w:p>
        </w:tc>
      </w:tr>
      <w:tr w:rsidR="002B0275" w:rsidRPr="00DC7C74" w14:paraId="06C99957" w14:textId="77777777" w:rsidTr="7CD5399C">
        <w:tc>
          <w:tcPr>
            <w:tcW w:w="2552" w:type="dxa"/>
          </w:tcPr>
          <w:p w14:paraId="2386BDAF" w14:textId="5B076599" w:rsidR="002B0275" w:rsidRPr="00DC7C74" w:rsidRDefault="4FB38599" w:rsidP="2B202F91">
            <w:pPr>
              <w:spacing w:line="276" w:lineRule="auto"/>
              <w:rPr>
                <w:rFonts w:ascii="Times New Roman" w:hAnsi="Times New Roman"/>
                <w:szCs w:val="22"/>
                <w:lang w:val="en-AU"/>
              </w:rPr>
            </w:pPr>
            <w:r w:rsidRPr="2B202F91">
              <w:rPr>
                <w:rFonts w:ascii="Times New Roman" w:hAnsi="Times New Roman"/>
                <w:szCs w:val="22"/>
                <w:lang w:val="en-AU"/>
              </w:rPr>
              <w:t>URL</w:t>
            </w:r>
          </w:p>
        </w:tc>
        <w:tc>
          <w:tcPr>
            <w:tcW w:w="6520" w:type="dxa"/>
          </w:tcPr>
          <w:p w14:paraId="6C403AC6" w14:textId="28938F67" w:rsidR="002B0275" w:rsidRPr="00DC7C74" w:rsidRDefault="4FB38599" w:rsidP="2B202F91">
            <w:pPr>
              <w:spacing w:line="276" w:lineRule="auto"/>
              <w:rPr>
                <w:rFonts w:ascii="Times New Roman" w:hAnsi="Times New Roman"/>
                <w:szCs w:val="22"/>
                <w:lang w:val="en-AU"/>
              </w:rPr>
            </w:pPr>
            <w:r w:rsidRPr="2B202F91">
              <w:rPr>
                <w:rFonts w:ascii="Times New Roman" w:hAnsi="Times New Roman"/>
                <w:szCs w:val="22"/>
                <w:lang w:val="en-AU"/>
              </w:rPr>
              <w:t>Uniform Resource Locator</w:t>
            </w:r>
          </w:p>
        </w:tc>
      </w:tr>
      <w:tr w:rsidR="57B8D2EB" w14:paraId="4711141D" w14:textId="77777777" w:rsidTr="7CD5399C">
        <w:tc>
          <w:tcPr>
            <w:tcW w:w="2552" w:type="dxa"/>
          </w:tcPr>
          <w:p w14:paraId="749D87C6" w14:textId="5A1766DF" w:rsidR="4ECE63BC" w:rsidRDefault="4ECE63BC" w:rsidP="57B8D2EB">
            <w:pPr>
              <w:spacing w:line="276" w:lineRule="auto"/>
              <w:rPr>
                <w:szCs w:val="22"/>
                <w:lang w:val="en-AU"/>
              </w:rPr>
            </w:pPr>
            <w:r w:rsidRPr="57B8D2EB">
              <w:rPr>
                <w:szCs w:val="22"/>
                <w:lang w:val="en-AU"/>
              </w:rPr>
              <w:t>Username</w:t>
            </w:r>
          </w:p>
        </w:tc>
        <w:tc>
          <w:tcPr>
            <w:tcW w:w="6520" w:type="dxa"/>
          </w:tcPr>
          <w:p w14:paraId="5A74720C" w14:textId="0BF377EF" w:rsidR="4ECE63BC" w:rsidRDefault="4ECE63BC" w:rsidP="7CD5399C">
            <w:pPr>
              <w:spacing w:line="276" w:lineRule="auto"/>
              <w:rPr>
                <w:lang w:val="en-AU"/>
              </w:rPr>
            </w:pPr>
            <w:r w:rsidRPr="7CD5399C">
              <w:rPr>
                <w:lang w:val="en-AU"/>
              </w:rPr>
              <w:t>Equivalent to and interchangeable with Email</w:t>
            </w:r>
          </w:p>
        </w:tc>
      </w:tr>
    </w:tbl>
    <w:p w14:paraId="3C295849" w14:textId="19A92BA8" w:rsidR="2B202F91" w:rsidRDefault="2B202F91" w:rsidP="2B202F91">
      <w:pPr>
        <w:spacing w:line="276" w:lineRule="auto"/>
      </w:pPr>
    </w:p>
    <w:p w14:paraId="56EE48EE" w14:textId="77777777" w:rsidR="00410E30" w:rsidRPr="00DC7C74" w:rsidRDefault="00410E30" w:rsidP="3E57CBB0">
      <w:pPr>
        <w:spacing w:line="276" w:lineRule="auto"/>
        <w:rPr>
          <w:rFonts w:ascii="Times New Roman" w:hAnsi="Times New Roman"/>
          <w:sz w:val="20"/>
          <w:lang w:val="en-AU"/>
        </w:rPr>
      </w:pPr>
    </w:p>
    <w:p w14:paraId="687F5519" w14:textId="77777777" w:rsidR="00410E30" w:rsidRPr="00DC7C74" w:rsidRDefault="6C933772" w:rsidP="2B202F91">
      <w:pPr>
        <w:pStyle w:val="Heading1"/>
        <w:spacing w:before="60" w:after="60" w:line="276" w:lineRule="auto"/>
        <w:ind w:left="431" w:hanging="431"/>
        <w:rPr>
          <w:rFonts w:ascii="Times New Roman" w:hAnsi="Times New Roman"/>
          <w:szCs w:val="22"/>
        </w:rPr>
      </w:pPr>
      <w:bookmarkStart w:id="70" w:name="_Toc193285340"/>
      <w:bookmarkStart w:id="71" w:name="_Toc193285411"/>
      <w:bookmarkStart w:id="72" w:name="_Toc193285341"/>
      <w:bookmarkStart w:id="73" w:name="_Toc193285412"/>
      <w:bookmarkStart w:id="74" w:name="_Toc193285342"/>
      <w:bookmarkStart w:id="75" w:name="_Toc193285413"/>
      <w:bookmarkStart w:id="76" w:name="_Toc193285343"/>
      <w:bookmarkStart w:id="77" w:name="_Toc193285414"/>
      <w:bookmarkStart w:id="78" w:name="_Toc193285344"/>
      <w:bookmarkStart w:id="79" w:name="_Toc193285415"/>
      <w:bookmarkStart w:id="80" w:name="_Toc193285345"/>
      <w:bookmarkStart w:id="81" w:name="_Toc193285416"/>
      <w:bookmarkStart w:id="82" w:name="_Toc193285346"/>
      <w:bookmarkStart w:id="83" w:name="_Toc193285417"/>
      <w:bookmarkStart w:id="84" w:name="_Toc193285347"/>
      <w:bookmarkStart w:id="85" w:name="_Toc193285418"/>
      <w:bookmarkStart w:id="86" w:name="_Toc193285348"/>
      <w:bookmarkStart w:id="87" w:name="_Toc193285419"/>
      <w:bookmarkStart w:id="88" w:name="_Toc191465605"/>
      <w:bookmarkStart w:id="89" w:name="_Toc191468128"/>
      <w:bookmarkStart w:id="90" w:name="_Toc191699786"/>
      <w:bookmarkStart w:id="91" w:name="_Toc191699985"/>
      <w:bookmarkStart w:id="92" w:name="_Toc191700184"/>
      <w:bookmarkStart w:id="93" w:name="_Toc191700505"/>
      <w:bookmarkStart w:id="94" w:name="_Toc191700817"/>
      <w:bookmarkStart w:id="95" w:name="_Toc191701629"/>
      <w:bookmarkStart w:id="96" w:name="_Toc191703470"/>
      <w:bookmarkStart w:id="97" w:name="_Toc191703669"/>
      <w:bookmarkStart w:id="98" w:name="_Toc191704523"/>
      <w:bookmarkStart w:id="99" w:name="_Toc191711434"/>
      <w:bookmarkStart w:id="100" w:name="_Toc191788373"/>
      <w:bookmarkStart w:id="101" w:name="_Toc191791388"/>
      <w:bookmarkStart w:id="102" w:name="_Toc191798631"/>
      <w:bookmarkStart w:id="103" w:name="_Toc191798830"/>
      <w:bookmarkStart w:id="104" w:name="_Toc191799029"/>
      <w:bookmarkStart w:id="105" w:name="_Toc191799228"/>
      <w:bookmarkStart w:id="106" w:name="_Toc191799427"/>
      <w:bookmarkStart w:id="107" w:name="_Toc191982846"/>
      <w:bookmarkStart w:id="108" w:name="_Toc192308659"/>
      <w:bookmarkStart w:id="109" w:name="_Toc192309343"/>
      <w:bookmarkStart w:id="110" w:name="_Toc192385998"/>
      <w:bookmarkStart w:id="111" w:name="_Toc192408434"/>
      <w:bookmarkStart w:id="112" w:name="_Toc191465606"/>
      <w:bookmarkStart w:id="113" w:name="_Toc191468129"/>
      <w:bookmarkStart w:id="114" w:name="_Toc191699787"/>
      <w:bookmarkStart w:id="115" w:name="_Toc191699986"/>
      <w:bookmarkStart w:id="116" w:name="_Toc191700185"/>
      <w:bookmarkStart w:id="117" w:name="_Toc191700506"/>
      <w:bookmarkStart w:id="118" w:name="_Toc191700818"/>
      <w:bookmarkStart w:id="119" w:name="_Toc191701630"/>
      <w:bookmarkStart w:id="120" w:name="_Toc191703471"/>
      <w:bookmarkStart w:id="121" w:name="_Toc191703670"/>
      <w:bookmarkStart w:id="122" w:name="_Toc191704524"/>
      <w:bookmarkStart w:id="123" w:name="_Toc191711435"/>
      <w:bookmarkStart w:id="124" w:name="_Toc191788374"/>
      <w:bookmarkStart w:id="125" w:name="_Toc191791389"/>
      <w:bookmarkStart w:id="126" w:name="_Toc191798632"/>
      <w:bookmarkStart w:id="127" w:name="_Toc191798831"/>
      <w:bookmarkStart w:id="128" w:name="_Toc191799030"/>
      <w:bookmarkStart w:id="129" w:name="_Toc191799229"/>
      <w:bookmarkStart w:id="130" w:name="_Toc191799428"/>
      <w:bookmarkStart w:id="131" w:name="_Toc191982847"/>
      <w:bookmarkStart w:id="132" w:name="_Toc192308660"/>
      <w:bookmarkStart w:id="133" w:name="_Toc192309344"/>
      <w:bookmarkStart w:id="134" w:name="_Toc192385999"/>
      <w:bookmarkStart w:id="135" w:name="_Toc192408435"/>
      <w:bookmarkStart w:id="136" w:name="_Toc191465607"/>
      <w:bookmarkStart w:id="137" w:name="_Toc191468130"/>
      <w:bookmarkStart w:id="138" w:name="_Toc191699788"/>
      <w:bookmarkStart w:id="139" w:name="_Toc191699987"/>
      <w:bookmarkStart w:id="140" w:name="_Toc191700186"/>
      <w:bookmarkStart w:id="141" w:name="_Toc191700507"/>
      <w:bookmarkStart w:id="142" w:name="_Toc191700819"/>
      <w:bookmarkStart w:id="143" w:name="_Toc191701631"/>
      <w:bookmarkStart w:id="144" w:name="_Toc191703472"/>
      <w:bookmarkStart w:id="145" w:name="_Toc191703671"/>
      <w:bookmarkStart w:id="146" w:name="_Toc191704525"/>
      <w:bookmarkStart w:id="147" w:name="_Toc191711436"/>
      <w:bookmarkStart w:id="148" w:name="_Toc191788375"/>
      <w:bookmarkStart w:id="149" w:name="_Toc191791390"/>
      <w:bookmarkStart w:id="150" w:name="_Toc191798633"/>
      <w:bookmarkStart w:id="151" w:name="_Toc191798832"/>
      <w:bookmarkStart w:id="152" w:name="_Toc191799031"/>
      <w:bookmarkStart w:id="153" w:name="_Toc191799230"/>
      <w:bookmarkStart w:id="154" w:name="_Toc191799429"/>
      <w:bookmarkStart w:id="155" w:name="_Toc191982848"/>
      <w:bookmarkStart w:id="156" w:name="_Toc192308661"/>
      <w:bookmarkStart w:id="157" w:name="_Toc192309345"/>
      <w:bookmarkStart w:id="158" w:name="_Toc192386000"/>
      <w:bookmarkStart w:id="159" w:name="_Toc192408436"/>
      <w:bookmarkStart w:id="160" w:name="_Toc145910635"/>
      <w:bookmarkStart w:id="161" w:name="_Toc193599693"/>
      <w:bookmarkStart w:id="162" w:name="_Toc292355011"/>
      <w:bookmarkStart w:id="163" w:name="_Toc77849883"/>
      <w:bookmarkStart w:id="164" w:name="_Toc79609898"/>
      <w:bookmarkStart w:id="165" w:name="_Toc193285639"/>
      <w:bookmarkStart w:id="166" w:name="_Toc193285674"/>
      <w:bookmarkStart w:id="167" w:name="_Toc193285879"/>
      <w:bookmarkStart w:id="168" w:name="_Toc193295658"/>
      <w:bookmarkStart w:id="169" w:name="_Toc193295731"/>
      <w:bookmarkEnd w:id="60"/>
      <w:bookmarkEnd w:id="61"/>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2B202F91">
        <w:rPr>
          <w:rFonts w:ascii="Times New Roman" w:hAnsi="Times New Roman"/>
          <w:szCs w:val="22"/>
          <w:lang w:val="en-AU"/>
        </w:rPr>
        <w:t>Actors</w:t>
      </w:r>
      <w:bookmarkEnd w:id="160"/>
      <w:bookmarkEnd w:id="161"/>
      <w:bookmarkEnd w:id="162"/>
      <w:bookmarkEnd w:id="163"/>
      <w:bookmarkEnd w:id="164"/>
      <w:r w:rsidRPr="2B202F91">
        <w:rPr>
          <w:rFonts w:ascii="Times New Roman" w:hAnsi="Times New Roman"/>
          <w:szCs w:val="22"/>
          <w:lang w:val="en-AU"/>
        </w:rPr>
        <w:t xml:space="preserve"> </w:t>
      </w:r>
    </w:p>
    <w:p w14:paraId="2908EB2C" w14:textId="77777777" w:rsidR="00410E30" w:rsidRPr="00DC7C74" w:rsidRDefault="00410E30" w:rsidP="3E57CBB0">
      <w:pPr>
        <w:pStyle w:val="PSCComentarioTemplate"/>
        <w:spacing w:line="276" w:lineRule="auto"/>
        <w:rPr>
          <w:rFonts w:ascii="Times New Roman" w:hAnsi="Times New Roman"/>
          <w:sz w:val="20"/>
          <w:lang w:val="en-A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6520"/>
      </w:tblGrid>
      <w:tr w:rsidR="00410E30" w:rsidRPr="00DC7C74" w14:paraId="09ADAF70" w14:textId="77777777" w:rsidTr="57B8D2EB">
        <w:tc>
          <w:tcPr>
            <w:tcW w:w="2552" w:type="dxa"/>
            <w:shd w:val="clear" w:color="auto" w:fill="FFFFFF" w:themeFill="background1"/>
          </w:tcPr>
          <w:p w14:paraId="179502A9" w14:textId="30DCA035" w:rsidR="00410E30" w:rsidRPr="00DC7C74" w:rsidRDefault="6C933772" w:rsidP="3E57CBB0">
            <w:pPr>
              <w:pStyle w:val="PSCTabelaCabecalho"/>
              <w:spacing w:line="276" w:lineRule="auto"/>
              <w:rPr>
                <w:rFonts w:ascii="Times New Roman" w:hAnsi="Times New Roman"/>
                <w:bCs/>
                <w:sz w:val="22"/>
                <w:szCs w:val="22"/>
                <w:lang w:val="en-AU"/>
              </w:rPr>
            </w:pPr>
            <w:r w:rsidRPr="3E57CBB0">
              <w:rPr>
                <w:rFonts w:ascii="Times New Roman" w:hAnsi="Times New Roman"/>
                <w:bCs/>
                <w:sz w:val="22"/>
                <w:szCs w:val="22"/>
                <w:lang w:val="en-AU"/>
              </w:rPr>
              <w:t>Actor</w:t>
            </w:r>
          </w:p>
        </w:tc>
        <w:tc>
          <w:tcPr>
            <w:tcW w:w="6520" w:type="dxa"/>
            <w:shd w:val="clear" w:color="auto" w:fill="FFFFFF" w:themeFill="background1"/>
          </w:tcPr>
          <w:p w14:paraId="3684F335" w14:textId="77777777" w:rsidR="00410E30" w:rsidRPr="00DC7C74" w:rsidRDefault="6C933772" w:rsidP="3E57CBB0">
            <w:pPr>
              <w:pStyle w:val="PSCTabelaCabecalho"/>
              <w:spacing w:line="276" w:lineRule="auto"/>
              <w:rPr>
                <w:rFonts w:ascii="Times New Roman" w:hAnsi="Times New Roman"/>
                <w:bCs/>
                <w:sz w:val="22"/>
                <w:szCs w:val="22"/>
                <w:lang w:val="en-AU"/>
              </w:rPr>
            </w:pPr>
            <w:r w:rsidRPr="3E57CBB0">
              <w:rPr>
                <w:rFonts w:ascii="Times New Roman" w:hAnsi="Times New Roman"/>
                <w:bCs/>
                <w:sz w:val="22"/>
                <w:szCs w:val="22"/>
                <w:lang w:val="en-AU"/>
              </w:rPr>
              <w:t>Description</w:t>
            </w:r>
          </w:p>
        </w:tc>
      </w:tr>
      <w:tr w:rsidR="00745F85" w:rsidRPr="00DC7C74" w14:paraId="5E7B172C" w14:textId="77777777" w:rsidTr="57B8D2EB">
        <w:tc>
          <w:tcPr>
            <w:tcW w:w="2552" w:type="dxa"/>
          </w:tcPr>
          <w:p w14:paraId="14AF6D6E" w14:textId="0C199EB2" w:rsidR="00745F85" w:rsidRPr="00DC7C74" w:rsidRDefault="747DEB98" w:rsidP="3E57CBB0">
            <w:pPr>
              <w:spacing w:line="276" w:lineRule="auto"/>
              <w:rPr>
                <w:rFonts w:ascii="Times New Roman" w:hAnsi="Times New Roman"/>
                <w:lang w:val="en-AU"/>
              </w:rPr>
            </w:pPr>
            <w:r w:rsidRPr="3E57CBB0">
              <w:rPr>
                <w:rFonts w:ascii="Times New Roman" w:hAnsi="Times New Roman"/>
                <w:lang w:val="en-AU"/>
              </w:rPr>
              <w:t>Administrator</w:t>
            </w:r>
          </w:p>
        </w:tc>
        <w:tc>
          <w:tcPr>
            <w:tcW w:w="6520" w:type="dxa"/>
          </w:tcPr>
          <w:p w14:paraId="33419994" w14:textId="0E18009E" w:rsidR="00745F85" w:rsidRPr="00DC7C74" w:rsidRDefault="590D5CF8" w:rsidP="3E57CBB0">
            <w:pPr>
              <w:spacing w:line="276" w:lineRule="auto"/>
              <w:rPr>
                <w:rFonts w:ascii="Times New Roman" w:hAnsi="Times New Roman"/>
                <w:i/>
                <w:iCs/>
                <w:lang w:val="en-AU"/>
              </w:rPr>
            </w:pPr>
            <w:r w:rsidRPr="3E57CBB0">
              <w:rPr>
                <w:rFonts w:ascii="Times New Roman" w:hAnsi="Times New Roman"/>
                <w:i/>
                <w:iCs/>
                <w:lang w:val="en-AU"/>
              </w:rPr>
              <w:t xml:space="preserve">An individual who is responsible for managing the application, which includes adding airlines </w:t>
            </w:r>
            <w:r w:rsidR="6B4772B3" w:rsidRPr="3E57CBB0">
              <w:rPr>
                <w:rFonts w:ascii="Times New Roman" w:hAnsi="Times New Roman"/>
                <w:i/>
                <w:iCs/>
                <w:lang w:val="en-AU"/>
              </w:rPr>
              <w:t xml:space="preserve">and airports </w:t>
            </w:r>
            <w:r w:rsidRPr="3E57CBB0">
              <w:rPr>
                <w:rFonts w:ascii="Times New Roman" w:hAnsi="Times New Roman"/>
                <w:i/>
                <w:iCs/>
                <w:lang w:val="en-AU"/>
              </w:rPr>
              <w:t>to the system and aggregating flights.</w:t>
            </w:r>
          </w:p>
        </w:tc>
      </w:tr>
      <w:tr w:rsidR="00C655FB" w:rsidRPr="00DC7C74" w14:paraId="15E93CC4" w14:textId="77777777" w:rsidTr="57B8D2EB">
        <w:tc>
          <w:tcPr>
            <w:tcW w:w="2552" w:type="dxa"/>
          </w:tcPr>
          <w:p w14:paraId="26CE6591" w14:textId="4CE70F95" w:rsidR="00C655FB" w:rsidRPr="00DC7C74" w:rsidRDefault="35F42645" w:rsidP="3E57CBB0">
            <w:pPr>
              <w:spacing w:line="276" w:lineRule="auto"/>
              <w:rPr>
                <w:rFonts w:ascii="Times New Roman" w:hAnsi="Times New Roman"/>
                <w:szCs w:val="22"/>
                <w:lang w:val="en-AU"/>
              </w:rPr>
            </w:pPr>
            <w:r w:rsidRPr="3E57CBB0">
              <w:rPr>
                <w:rFonts w:ascii="Times New Roman" w:hAnsi="Times New Roman"/>
                <w:lang w:val="en-AU"/>
              </w:rPr>
              <w:t>Airline</w:t>
            </w:r>
          </w:p>
        </w:tc>
        <w:tc>
          <w:tcPr>
            <w:tcW w:w="6520" w:type="dxa"/>
          </w:tcPr>
          <w:p w14:paraId="06D4D1E2" w14:textId="2D07C93E" w:rsidR="00C655FB" w:rsidRPr="00DC7C74" w:rsidRDefault="0F7C3568" w:rsidP="57B8D2EB">
            <w:pPr>
              <w:spacing w:line="276" w:lineRule="auto"/>
              <w:rPr>
                <w:rFonts w:ascii="Times New Roman" w:hAnsi="Times New Roman"/>
                <w:i/>
                <w:iCs/>
                <w:lang w:val="en-AU"/>
              </w:rPr>
            </w:pPr>
            <w:r w:rsidRPr="57B8D2EB">
              <w:rPr>
                <w:rFonts w:ascii="Times New Roman" w:hAnsi="Times New Roman"/>
                <w:i/>
                <w:iCs/>
                <w:lang w:val="en-AU"/>
              </w:rPr>
              <w:t xml:space="preserve">An </w:t>
            </w:r>
            <w:r w:rsidR="60C1EDF9" w:rsidRPr="57B8D2EB">
              <w:rPr>
                <w:rFonts w:ascii="Times New Roman" w:hAnsi="Times New Roman"/>
                <w:i/>
                <w:iCs/>
                <w:lang w:val="en-AU"/>
              </w:rPr>
              <w:t>entity</w:t>
            </w:r>
            <w:r w:rsidRPr="57B8D2EB">
              <w:rPr>
                <w:rFonts w:ascii="Times New Roman" w:hAnsi="Times New Roman"/>
                <w:i/>
                <w:iCs/>
                <w:lang w:val="en-AU"/>
              </w:rPr>
              <w:t xml:space="preserve"> who is responsible for adding, </w:t>
            </w:r>
            <w:r w:rsidR="08426DEE" w:rsidRPr="57B8D2EB">
              <w:rPr>
                <w:rFonts w:ascii="Times New Roman" w:hAnsi="Times New Roman"/>
                <w:i/>
                <w:iCs/>
                <w:lang w:val="en-AU"/>
              </w:rPr>
              <w:t>removing,</w:t>
            </w:r>
            <w:r w:rsidRPr="57B8D2EB">
              <w:rPr>
                <w:rFonts w:ascii="Times New Roman" w:hAnsi="Times New Roman"/>
                <w:i/>
                <w:iCs/>
                <w:lang w:val="en-AU"/>
              </w:rPr>
              <w:t xml:space="preserve"> and modifying flights</w:t>
            </w:r>
            <w:r w:rsidR="7086940A" w:rsidRPr="57B8D2EB">
              <w:rPr>
                <w:rFonts w:ascii="Times New Roman" w:hAnsi="Times New Roman"/>
                <w:i/>
                <w:iCs/>
                <w:lang w:val="en-AU"/>
              </w:rPr>
              <w:t xml:space="preserve"> from their airline</w:t>
            </w:r>
            <w:r w:rsidRPr="57B8D2EB">
              <w:rPr>
                <w:rFonts w:ascii="Times New Roman" w:hAnsi="Times New Roman"/>
                <w:i/>
                <w:iCs/>
                <w:lang w:val="en-AU"/>
              </w:rPr>
              <w:t xml:space="preserve"> on the system.</w:t>
            </w:r>
          </w:p>
        </w:tc>
      </w:tr>
      <w:tr w:rsidR="00C21A40" w:rsidRPr="00DC7C74" w14:paraId="1EAA3CE1" w14:textId="77777777" w:rsidTr="57B8D2EB">
        <w:tc>
          <w:tcPr>
            <w:tcW w:w="2552" w:type="dxa"/>
          </w:tcPr>
          <w:p w14:paraId="7D7E2F66" w14:textId="714CC7E8" w:rsidR="00C21A40" w:rsidRPr="00DC7C74" w:rsidRDefault="69253522" w:rsidP="3E57CBB0">
            <w:pPr>
              <w:spacing w:line="276" w:lineRule="auto"/>
              <w:rPr>
                <w:rFonts w:ascii="Times New Roman" w:hAnsi="Times New Roman"/>
                <w:szCs w:val="22"/>
                <w:lang w:val="en-AU"/>
              </w:rPr>
            </w:pPr>
            <w:r w:rsidRPr="3E57CBB0">
              <w:rPr>
                <w:rFonts w:ascii="Times New Roman" w:hAnsi="Times New Roman"/>
                <w:lang w:val="en-AU"/>
              </w:rPr>
              <w:t>Customer</w:t>
            </w:r>
          </w:p>
        </w:tc>
        <w:tc>
          <w:tcPr>
            <w:tcW w:w="6520" w:type="dxa"/>
          </w:tcPr>
          <w:p w14:paraId="23527A01" w14:textId="50954E56" w:rsidR="00C21A40" w:rsidRPr="00DC7C74" w:rsidRDefault="18052A54" w:rsidP="3E57CBB0">
            <w:pPr>
              <w:spacing w:line="276" w:lineRule="auto"/>
              <w:rPr>
                <w:i/>
                <w:iCs/>
                <w:szCs w:val="22"/>
                <w:lang w:val="en-AU"/>
              </w:rPr>
            </w:pPr>
            <w:r w:rsidRPr="3E57CBB0">
              <w:rPr>
                <w:rFonts w:ascii="Times New Roman" w:hAnsi="Times New Roman"/>
                <w:i/>
                <w:iCs/>
                <w:lang w:val="en-AU"/>
              </w:rPr>
              <w:t>Individuals who use the application to search and book flights.</w:t>
            </w:r>
          </w:p>
        </w:tc>
      </w:tr>
    </w:tbl>
    <w:p w14:paraId="74869460" w14:textId="77777777" w:rsidR="00947DDA" w:rsidRPr="00DC7C74" w:rsidRDefault="00947DDA" w:rsidP="3E57CBB0">
      <w:pPr>
        <w:spacing w:line="276" w:lineRule="auto"/>
        <w:rPr>
          <w:rFonts w:ascii="Times New Roman" w:hAnsi="Times New Roman"/>
          <w:sz w:val="20"/>
          <w:lang w:val="en-AU"/>
        </w:rPr>
      </w:pPr>
      <w:bookmarkStart w:id="170" w:name="_Toc203444415"/>
      <w:bookmarkStart w:id="171" w:name="_Toc203467064"/>
      <w:bookmarkStart w:id="172" w:name="_Toc203470100"/>
      <w:bookmarkStart w:id="173" w:name="_Toc203444416"/>
      <w:bookmarkStart w:id="174" w:name="_Toc203467065"/>
      <w:bookmarkStart w:id="175" w:name="_Toc203470101"/>
      <w:bookmarkEnd w:id="170"/>
      <w:bookmarkEnd w:id="171"/>
      <w:bookmarkEnd w:id="172"/>
      <w:bookmarkEnd w:id="173"/>
      <w:bookmarkEnd w:id="174"/>
      <w:bookmarkEnd w:id="175"/>
    </w:p>
    <w:p w14:paraId="3E7D4F99" w14:textId="419ACB9E" w:rsidR="00C655FB" w:rsidRPr="00DC7C74" w:rsidRDefault="00D51692" w:rsidP="3E57CBB0">
      <w:pPr>
        <w:pStyle w:val="Heading1"/>
        <w:spacing w:before="60" w:after="60" w:line="276" w:lineRule="auto"/>
        <w:rPr>
          <w:rFonts w:ascii="Times New Roman" w:hAnsi="Times New Roman"/>
          <w:lang w:val="en-AU"/>
        </w:rPr>
      </w:pPr>
      <w:bookmarkStart w:id="176" w:name="_Toc203444420"/>
      <w:bookmarkStart w:id="177" w:name="_Toc203467069"/>
      <w:bookmarkStart w:id="178" w:name="_Toc203470105"/>
      <w:bookmarkEnd w:id="176"/>
      <w:bookmarkEnd w:id="177"/>
      <w:bookmarkEnd w:id="178"/>
      <w:r w:rsidRPr="3E57CBB0">
        <w:rPr>
          <w:rFonts w:ascii="Times New Roman" w:hAnsi="Times New Roman"/>
          <w:lang w:val="en-AU"/>
        </w:rPr>
        <w:br w:type="page"/>
      </w:r>
      <w:bookmarkStart w:id="179" w:name="_Toc79609899"/>
      <w:bookmarkEnd w:id="62"/>
      <w:bookmarkEnd w:id="63"/>
      <w:bookmarkEnd w:id="64"/>
      <w:bookmarkEnd w:id="65"/>
      <w:bookmarkEnd w:id="66"/>
      <w:bookmarkEnd w:id="67"/>
      <w:bookmarkEnd w:id="68"/>
      <w:bookmarkEnd w:id="69"/>
      <w:bookmarkEnd w:id="165"/>
      <w:bookmarkEnd w:id="166"/>
      <w:bookmarkEnd w:id="167"/>
      <w:bookmarkEnd w:id="168"/>
      <w:bookmarkEnd w:id="169"/>
      <w:r w:rsidR="27C2E379" w:rsidRPr="3E57CBB0">
        <w:rPr>
          <w:rFonts w:ascii="Times New Roman" w:hAnsi="Times New Roman"/>
          <w:lang w:val="en-AU"/>
        </w:rPr>
        <w:lastRenderedPageBreak/>
        <w:t>Use Case</w:t>
      </w:r>
      <w:bookmarkEnd w:id="179"/>
    </w:p>
    <w:p w14:paraId="525F795A" w14:textId="08F182D7" w:rsidR="00C655FB" w:rsidRPr="00DC7C74" w:rsidRDefault="414DAB73" w:rsidP="2B202F91">
      <w:pPr>
        <w:pStyle w:val="Heading2"/>
        <w:spacing w:line="276" w:lineRule="auto"/>
        <w:rPr>
          <w:sz w:val="22"/>
          <w:szCs w:val="22"/>
          <w:lang w:val="en-AU"/>
        </w:rPr>
      </w:pPr>
      <w:bookmarkStart w:id="180" w:name="_Toc285546297"/>
      <w:bookmarkStart w:id="181" w:name="_Toc292355012"/>
      <w:bookmarkStart w:id="182" w:name="_Toc77849884"/>
      <w:bookmarkStart w:id="183" w:name="_Toc79609900"/>
      <w:r w:rsidRPr="2B202F91">
        <w:rPr>
          <w:sz w:val="22"/>
          <w:szCs w:val="22"/>
          <w:lang w:val="en-AU"/>
        </w:rPr>
        <w:t>Use Case</w:t>
      </w:r>
      <w:r w:rsidR="0FD220CA" w:rsidRPr="2B202F91">
        <w:rPr>
          <w:sz w:val="22"/>
          <w:szCs w:val="22"/>
          <w:lang w:val="en-AU"/>
        </w:rPr>
        <w:t xml:space="preserve"> Diagram</w:t>
      </w:r>
      <w:bookmarkEnd w:id="180"/>
      <w:bookmarkEnd w:id="181"/>
      <w:bookmarkEnd w:id="182"/>
      <w:bookmarkEnd w:id="183"/>
    </w:p>
    <w:p w14:paraId="6B725B4C" w14:textId="235E4E15" w:rsidR="3E57CBB0" w:rsidRDefault="3E57CBB0" w:rsidP="2B202F91">
      <w:pPr>
        <w:spacing w:line="276" w:lineRule="auto"/>
        <w:rPr>
          <w:lang w:val="en-AU"/>
        </w:rPr>
      </w:pPr>
    </w:p>
    <w:p w14:paraId="6F8597B5" w14:textId="4B689287" w:rsidR="546FC56C" w:rsidRDefault="0396B629" w:rsidP="3E57CBB0">
      <w:pPr>
        <w:spacing w:line="276" w:lineRule="auto"/>
      </w:pPr>
      <w:bookmarkStart w:id="184" w:name="_Toc77849885"/>
      <w:r>
        <w:rPr>
          <w:noProof/>
        </w:rPr>
        <w:lastRenderedPageBreak/>
        <w:drawing>
          <wp:inline distT="0" distB="0" distL="0" distR="0" wp14:anchorId="1BE149ED" wp14:editId="371F15A1">
            <wp:extent cx="3455293" cy="8334374"/>
            <wp:effectExtent l="0" t="0" r="0" b="0"/>
            <wp:docPr id="1489769142" name="Picture 1489769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455293" cy="8334374"/>
                    </a:xfrm>
                    <a:prstGeom prst="rect">
                      <a:avLst/>
                    </a:prstGeom>
                  </pic:spPr>
                </pic:pic>
              </a:graphicData>
            </a:graphic>
          </wp:inline>
        </w:drawing>
      </w:r>
    </w:p>
    <w:p w14:paraId="0AF3D34E" w14:textId="5261EE6C" w:rsidR="61BD7201" w:rsidRDefault="61BD7201" w:rsidP="3E57CBB0">
      <w:pPr>
        <w:pStyle w:val="Heading2"/>
        <w:spacing w:before="60" w:line="276" w:lineRule="auto"/>
        <w:rPr>
          <w:sz w:val="22"/>
          <w:szCs w:val="22"/>
          <w:lang w:val="en-AU"/>
        </w:rPr>
      </w:pPr>
      <w:bookmarkStart w:id="185" w:name="_Toc79609901"/>
      <w:r w:rsidRPr="3E57CBB0">
        <w:rPr>
          <w:rFonts w:ascii="Times New Roman" w:hAnsi="Times New Roman"/>
          <w:sz w:val="22"/>
          <w:szCs w:val="22"/>
          <w:lang w:val="en-AU"/>
        </w:rPr>
        <w:lastRenderedPageBreak/>
        <w:t xml:space="preserve">Use Case 1: </w:t>
      </w:r>
      <w:r w:rsidR="40F2487F" w:rsidRPr="3E57CBB0">
        <w:rPr>
          <w:rFonts w:ascii="Times New Roman" w:hAnsi="Times New Roman"/>
          <w:sz w:val="22"/>
          <w:szCs w:val="22"/>
          <w:lang w:val="en-AU"/>
        </w:rPr>
        <w:t xml:space="preserve">Administrator </w:t>
      </w:r>
      <w:r w:rsidR="00FCCB9C" w:rsidRPr="3E57CBB0">
        <w:rPr>
          <w:rFonts w:ascii="Times New Roman" w:hAnsi="Times New Roman"/>
          <w:sz w:val="22"/>
          <w:szCs w:val="22"/>
          <w:lang w:val="en-AU"/>
        </w:rPr>
        <w:t>logs in</w:t>
      </w:r>
      <w:bookmarkEnd w:id="185"/>
    </w:p>
    <w:p w14:paraId="3914CDDD" w14:textId="3EEB809E" w:rsidR="61BD7201" w:rsidRDefault="61BD7201" w:rsidP="3E57CBB0">
      <w:pPr>
        <w:spacing w:line="276" w:lineRule="auto"/>
        <w:rPr>
          <w:szCs w:val="22"/>
          <w:lang w:val="en-AU"/>
        </w:rPr>
      </w:pPr>
      <w:r w:rsidRPr="3E57CBB0">
        <w:rPr>
          <w:b/>
          <w:bCs/>
          <w:szCs w:val="22"/>
          <w:lang w:val="en-AU"/>
        </w:rPr>
        <w:t>Actors</w:t>
      </w:r>
    </w:p>
    <w:p w14:paraId="26A410F9" w14:textId="219DD8CC" w:rsidR="239F92A4" w:rsidRDefault="239F92A4" w:rsidP="3E57CBB0">
      <w:pPr>
        <w:pStyle w:val="ListParagraph"/>
        <w:numPr>
          <w:ilvl w:val="0"/>
          <w:numId w:val="13"/>
        </w:numPr>
        <w:spacing w:line="276" w:lineRule="auto"/>
        <w:rPr>
          <w:rFonts w:eastAsia="Times" w:cs="Times"/>
          <w:szCs w:val="22"/>
          <w:lang w:val="en-AU"/>
        </w:rPr>
      </w:pPr>
      <w:r w:rsidRPr="3E57CBB0">
        <w:rPr>
          <w:szCs w:val="22"/>
          <w:lang w:val="en-AU"/>
        </w:rPr>
        <w:t>Administrator</w:t>
      </w:r>
    </w:p>
    <w:p w14:paraId="16B1F1EE" w14:textId="0F18E045" w:rsidR="393B1A69" w:rsidRDefault="393B1A69" w:rsidP="3E57CBB0">
      <w:pPr>
        <w:spacing w:line="276" w:lineRule="auto"/>
        <w:rPr>
          <w:szCs w:val="22"/>
          <w:lang w:val="en-AU"/>
        </w:rPr>
      </w:pPr>
      <w:r w:rsidRPr="3E57CBB0">
        <w:rPr>
          <w:b/>
          <w:bCs/>
          <w:szCs w:val="22"/>
          <w:lang w:val="en-AU"/>
        </w:rPr>
        <w:t>Preconditions</w:t>
      </w:r>
    </w:p>
    <w:p w14:paraId="4B58773D" w14:textId="04E69999" w:rsidR="393B1A69" w:rsidRDefault="393B1A69" w:rsidP="2B202F91">
      <w:pPr>
        <w:pStyle w:val="ListParagraph"/>
        <w:numPr>
          <w:ilvl w:val="0"/>
          <w:numId w:val="7"/>
        </w:numPr>
        <w:spacing w:line="276" w:lineRule="auto"/>
        <w:rPr>
          <w:rFonts w:ascii="Calibri" w:eastAsia="Calibri" w:hAnsi="Calibri" w:cs="Calibri"/>
          <w:lang w:val="en-AU"/>
        </w:rPr>
      </w:pPr>
      <w:r w:rsidRPr="2B202F91">
        <w:rPr>
          <w:lang w:val="en-AU"/>
        </w:rPr>
        <w:t>Account has already been created for the administrator</w:t>
      </w:r>
    </w:p>
    <w:p w14:paraId="10BBCFFF" w14:textId="2E93DBDE" w:rsidR="61BD7201" w:rsidRDefault="61BD7201" w:rsidP="3E57CBB0">
      <w:pPr>
        <w:spacing w:line="276" w:lineRule="auto"/>
        <w:rPr>
          <w:szCs w:val="22"/>
          <w:lang w:val="en-AU"/>
        </w:rPr>
      </w:pPr>
      <w:r w:rsidRPr="3E57CBB0">
        <w:rPr>
          <w:b/>
          <w:bCs/>
          <w:szCs w:val="22"/>
          <w:lang w:val="en-AU"/>
        </w:rPr>
        <w:t>Basic Flow</w:t>
      </w:r>
    </w:p>
    <w:p w14:paraId="099BAD4C" w14:textId="415DA5BE" w:rsidR="27A628D4" w:rsidRDefault="27A628D4" w:rsidP="3E57CBB0">
      <w:pPr>
        <w:spacing w:line="276" w:lineRule="auto"/>
        <w:rPr>
          <w:szCs w:val="22"/>
          <w:lang w:val="en-AU"/>
        </w:rPr>
      </w:pPr>
      <w:r w:rsidRPr="3E57CBB0">
        <w:rPr>
          <w:szCs w:val="22"/>
          <w:lang w:val="en-AU"/>
        </w:rPr>
        <w:t xml:space="preserve">Administrator </w:t>
      </w:r>
      <w:r w:rsidR="12A292DE" w:rsidRPr="3E57CBB0">
        <w:rPr>
          <w:szCs w:val="22"/>
          <w:lang w:val="en-AU"/>
        </w:rPr>
        <w:t>enters the website URL for the travel booking application</w:t>
      </w:r>
      <w:r w:rsidR="69CEE041" w:rsidRPr="3E57CBB0">
        <w:rPr>
          <w:szCs w:val="22"/>
          <w:lang w:val="en-AU"/>
        </w:rPr>
        <w:t>, which directs them to the application home page.</w:t>
      </w:r>
      <w:r w:rsidR="0D1937B7" w:rsidRPr="3E57CBB0">
        <w:rPr>
          <w:szCs w:val="22"/>
          <w:lang w:val="en-AU"/>
        </w:rPr>
        <w:t xml:space="preserve"> Then they click on the </w:t>
      </w:r>
      <w:r w:rsidR="5FEBA7FF" w:rsidRPr="3E57CBB0">
        <w:rPr>
          <w:szCs w:val="22"/>
          <w:lang w:val="en-AU"/>
        </w:rPr>
        <w:t>L</w:t>
      </w:r>
      <w:r w:rsidR="0D1937B7" w:rsidRPr="3E57CBB0">
        <w:rPr>
          <w:szCs w:val="22"/>
          <w:lang w:val="en-AU"/>
        </w:rPr>
        <w:t xml:space="preserve">ogin </w:t>
      </w:r>
      <w:r w:rsidR="288D0960" w:rsidRPr="3E57CBB0">
        <w:rPr>
          <w:szCs w:val="22"/>
          <w:lang w:val="en-AU"/>
        </w:rPr>
        <w:t>opti</w:t>
      </w:r>
      <w:r w:rsidR="0D1937B7" w:rsidRPr="3E57CBB0">
        <w:rPr>
          <w:szCs w:val="22"/>
          <w:lang w:val="en-AU"/>
        </w:rPr>
        <w:t xml:space="preserve">on </w:t>
      </w:r>
      <w:r w:rsidR="1F320557" w:rsidRPr="3E57CBB0">
        <w:rPr>
          <w:szCs w:val="22"/>
          <w:lang w:val="en-AU"/>
        </w:rPr>
        <w:t xml:space="preserve">in the navigation bar </w:t>
      </w:r>
      <w:r w:rsidR="0D1937B7" w:rsidRPr="3E57CBB0">
        <w:rPr>
          <w:szCs w:val="22"/>
          <w:lang w:val="en-AU"/>
        </w:rPr>
        <w:t>and are presented with</w:t>
      </w:r>
      <w:r w:rsidR="0DB724E8" w:rsidRPr="3E57CBB0">
        <w:rPr>
          <w:szCs w:val="22"/>
          <w:lang w:val="en-AU"/>
        </w:rPr>
        <w:t xml:space="preserve"> the</w:t>
      </w:r>
      <w:r w:rsidR="0D1937B7" w:rsidRPr="3E57CBB0">
        <w:rPr>
          <w:szCs w:val="22"/>
          <w:lang w:val="en-AU"/>
        </w:rPr>
        <w:t xml:space="preserve"> </w:t>
      </w:r>
      <w:r w:rsidR="000A9B5D" w:rsidRPr="3E57CBB0">
        <w:rPr>
          <w:szCs w:val="22"/>
          <w:lang w:val="en-AU"/>
        </w:rPr>
        <w:t>email and password text fields</w:t>
      </w:r>
      <w:r w:rsidR="3355EF99" w:rsidRPr="3E57CBB0">
        <w:rPr>
          <w:szCs w:val="22"/>
          <w:lang w:val="en-AU"/>
        </w:rPr>
        <w:t xml:space="preserve">, where they </w:t>
      </w:r>
      <w:r w:rsidR="7B968152" w:rsidRPr="3E57CBB0">
        <w:rPr>
          <w:szCs w:val="22"/>
          <w:lang w:val="en-AU"/>
        </w:rPr>
        <w:t xml:space="preserve">then </w:t>
      </w:r>
      <w:r w:rsidR="3355EF99" w:rsidRPr="3E57CBB0">
        <w:rPr>
          <w:szCs w:val="22"/>
          <w:lang w:val="en-AU"/>
        </w:rPr>
        <w:t>enter their login credentials.</w:t>
      </w:r>
      <w:r w:rsidR="7AA46E22" w:rsidRPr="3E57CBB0">
        <w:rPr>
          <w:szCs w:val="22"/>
          <w:lang w:val="en-AU"/>
        </w:rPr>
        <w:t xml:space="preserve"> </w:t>
      </w:r>
      <w:r w:rsidR="6147A768" w:rsidRPr="3E57CBB0">
        <w:rPr>
          <w:szCs w:val="22"/>
          <w:lang w:val="en-AU"/>
        </w:rPr>
        <w:t>Finally,</w:t>
      </w:r>
      <w:r w:rsidR="7AA46E22" w:rsidRPr="3E57CBB0">
        <w:rPr>
          <w:szCs w:val="22"/>
          <w:lang w:val="en-AU"/>
        </w:rPr>
        <w:t xml:space="preserve"> upon clicking the Login button, they are presented with the Administrator dashboard</w:t>
      </w:r>
      <w:r w:rsidR="271A0EBE" w:rsidRPr="3E57CBB0">
        <w:rPr>
          <w:szCs w:val="22"/>
          <w:lang w:val="en-AU"/>
        </w:rPr>
        <w:t xml:space="preserve"> page</w:t>
      </w:r>
      <w:r w:rsidR="7AA46E22" w:rsidRPr="3E57CBB0">
        <w:rPr>
          <w:szCs w:val="22"/>
          <w:lang w:val="en-AU"/>
        </w:rPr>
        <w:t>, which contain</w:t>
      </w:r>
      <w:r w:rsidR="2A0AAD56" w:rsidRPr="3E57CBB0">
        <w:rPr>
          <w:szCs w:val="22"/>
          <w:lang w:val="en-AU"/>
        </w:rPr>
        <w:t>s</w:t>
      </w:r>
      <w:r w:rsidR="7AA46E22" w:rsidRPr="3E57CBB0">
        <w:rPr>
          <w:szCs w:val="22"/>
          <w:lang w:val="en-AU"/>
        </w:rPr>
        <w:t xml:space="preserve"> Administrator-only actions </w:t>
      </w:r>
      <w:r w:rsidR="4A3EBD57" w:rsidRPr="3E57CBB0">
        <w:rPr>
          <w:szCs w:val="22"/>
          <w:lang w:val="en-AU"/>
        </w:rPr>
        <w:t>such as managing airports and airlines.</w:t>
      </w:r>
    </w:p>
    <w:p w14:paraId="739A63D7" w14:textId="43AC6193" w:rsidR="33C42F54" w:rsidRDefault="33C42F54" w:rsidP="3E57CBB0">
      <w:pPr>
        <w:pStyle w:val="Heading2"/>
        <w:spacing w:before="60" w:line="276" w:lineRule="auto"/>
        <w:rPr>
          <w:rFonts w:ascii="Times New Roman" w:hAnsi="Times New Roman"/>
          <w:sz w:val="22"/>
          <w:szCs w:val="22"/>
          <w:lang w:val="en-US"/>
        </w:rPr>
      </w:pPr>
      <w:bookmarkStart w:id="186" w:name="_Toc79609902"/>
      <w:r w:rsidRPr="3E57CBB0">
        <w:rPr>
          <w:rFonts w:ascii="Times New Roman" w:hAnsi="Times New Roman"/>
          <w:sz w:val="22"/>
          <w:szCs w:val="22"/>
          <w:lang w:val="en-AU"/>
        </w:rPr>
        <w:t xml:space="preserve">Use Case </w:t>
      </w:r>
      <w:r w:rsidR="1C984096" w:rsidRPr="3E57CBB0">
        <w:rPr>
          <w:rFonts w:ascii="Times New Roman" w:hAnsi="Times New Roman"/>
          <w:sz w:val="22"/>
          <w:szCs w:val="22"/>
          <w:lang w:val="en-AU"/>
        </w:rPr>
        <w:t>2</w:t>
      </w:r>
      <w:r w:rsidRPr="3E57CBB0">
        <w:rPr>
          <w:rFonts w:ascii="Times New Roman" w:hAnsi="Times New Roman"/>
          <w:sz w:val="22"/>
          <w:szCs w:val="22"/>
          <w:lang w:val="en-AU"/>
        </w:rPr>
        <w:t xml:space="preserve">: Administrator creates </w:t>
      </w:r>
      <w:r w:rsidR="782C257B" w:rsidRPr="3E57CBB0">
        <w:rPr>
          <w:rFonts w:ascii="Times New Roman" w:hAnsi="Times New Roman"/>
          <w:sz w:val="22"/>
          <w:szCs w:val="22"/>
          <w:lang w:val="en-AU"/>
        </w:rPr>
        <w:t>A</w:t>
      </w:r>
      <w:r w:rsidRPr="3E57CBB0">
        <w:rPr>
          <w:rFonts w:ascii="Times New Roman" w:hAnsi="Times New Roman"/>
          <w:sz w:val="22"/>
          <w:szCs w:val="22"/>
          <w:lang w:val="en-AU"/>
        </w:rPr>
        <w:t>irport</w:t>
      </w:r>
      <w:bookmarkEnd w:id="186"/>
    </w:p>
    <w:p w14:paraId="67A362DA" w14:textId="5CD07B05" w:rsidR="17B3AF10" w:rsidRDefault="17B3AF10" w:rsidP="3E57CBB0">
      <w:pPr>
        <w:spacing w:line="276" w:lineRule="auto"/>
        <w:rPr>
          <w:rFonts w:ascii="Times New Roman" w:hAnsi="Times New Roman"/>
          <w:b/>
          <w:bCs/>
          <w:szCs w:val="22"/>
          <w:lang w:val="en-AU"/>
        </w:rPr>
      </w:pPr>
      <w:r w:rsidRPr="3E57CBB0">
        <w:rPr>
          <w:rFonts w:ascii="Times New Roman" w:hAnsi="Times New Roman"/>
          <w:b/>
          <w:bCs/>
          <w:szCs w:val="22"/>
          <w:lang w:val="en-AU"/>
        </w:rPr>
        <w:t>Actors</w:t>
      </w:r>
    </w:p>
    <w:p w14:paraId="42BE7E32" w14:textId="79EF31C7" w:rsidR="09CFA52C" w:rsidRDefault="09CFA52C" w:rsidP="3E57CBB0">
      <w:pPr>
        <w:pStyle w:val="ListParagraph"/>
        <w:numPr>
          <w:ilvl w:val="0"/>
          <w:numId w:val="31"/>
        </w:numPr>
        <w:spacing w:line="276" w:lineRule="auto"/>
        <w:rPr>
          <w:rFonts w:ascii="Times New Roman" w:hAnsi="Times New Roman"/>
          <w:szCs w:val="22"/>
          <w:lang w:val="en-US"/>
        </w:rPr>
      </w:pPr>
      <w:r w:rsidRPr="3E57CBB0">
        <w:rPr>
          <w:rFonts w:ascii="Times New Roman" w:hAnsi="Times New Roman"/>
          <w:szCs w:val="22"/>
          <w:lang w:val="en-AU"/>
        </w:rPr>
        <w:t>Administrator</w:t>
      </w:r>
    </w:p>
    <w:p w14:paraId="3DF1A017" w14:textId="162713A5" w:rsidR="17B3AF10" w:rsidRDefault="17B3AF10" w:rsidP="3E57CBB0">
      <w:pPr>
        <w:spacing w:line="276" w:lineRule="auto"/>
        <w:rPr>
          <w:rFonts w:ascii="Times New Roman" w:hAnsi="Times New Roman"/>
          <w:b/>
          <w:bCs/>
          <w:szCs w:val="22"/>
          <w:lang w:val="en-AU"/>
        </w:rPr>
      </w:pPr>
      <w:r w:rsidRPr="3E57CBB0">
        <w:rPr>
          <w:rFonts w:ascii="Times New Roman" w:hAnsi="Times New Roman"/>
          <w:b/>
          <w:bCs/>
          <w:szCs w:val="22"/>
          <w:lang w:val="en-AU"/>
        </w:rPr>
        <w:t>Basic Flow</w:t>
      </w:r>
    </w:p>
    <w:p w14:paraId="2F032043" w14:textId="65023000" w:rsidR="283E1931" w:rsidRDefault="283E1931" w:rsidP="3E57CBB0">
      <w:pPr>
        <w:spacing w:line="276" w:lineRule="auto"/>
        <w:rPr>
          <w:szCs w:val="22"/>
          <w:lang w:val="en-AU"/>
        </w:rPr>
      </w:pPr>
      <w:r w:rsidRPr="3E57CBB0">
        <w:rPr>
          <w:szCs w:val="22"/>
          <w:lang w:val="en-AU"/>
        </w:rPr>
        <w:t>Administrator logs into system</w:t>
      </w:r>
      <w:r w:rsidR="3F8C4F08" w:rsidRPr="3E57CBB0">
        <w:rPr>
          <w:szCs w:val="22"/>
          <w:lang w:val="en-AU"/>
        </w:rPr>
        <w:t xml:space="preserve"> and selects option to create a new </w:t>
      </w:r>
      <w:r w:rsidR="713B0C33" w:rsidRPr="3E57CBB0">
        <w:rPr>
          <w:szCs w:val="22"/>
          <w:lang w:val="en-AU"/>
        </w:rPr>
        <w:t>a</w:t>
      </w:r>
      <w:r w:rsidR="3F8C4F08" w:rsidRPr="3E57CBB0">
        <w:rPr>
          <w:szCs w:val="22"/>
          <w:lang w:val="en-AU"/>
        </w:rPr>
        <w:t xml:space="preserve">irport, </w:t>
      </w:r>
      <w:r w:rsidR="37C1ABA2" w:rsidRPr="3E57CBB0">
        <w:rPr>
          <w:szCs w:val="22"/>
          <w:lang w:val="en-AU"/>
        </w:rPr>
        <w:t xml:space="preserve">inputs airport name, short name and </w:t>
      </w:r>
      <w:r w:rsidR="39BBEB05" w:rsidRPr="3E57CBB0">
        <w:rPr>
          <w:szCs w:val="22"/>
          <w:lang w:val="en-AU"/>
        </w:rPr>
        <w:t>location</w:t>
      </w:r>
      <w:r w:rsidR="118C256B" w:rsidRPr="3E57CBB0">
        <w:rPr>
          <w:szCs w:val="22"/>
          <w:lang w:val="en-AU"/>
        </w:rPr>
        <w:t xml:space="preserve"> and</w:t>
      </w:r>
      <w:r w:rsidR="39BBEB05" w:rsidRPr="3E57CBB0">
        <w:rPr>
          <w:szCs w:val="22"/>
          <w:lang w:val="en-AU"/>
        </w:rPr>
        <w:t xml:space="preserve"> selects create</w:t>
      </w:r>
      <w:r w:rsidR="3F0C5E4F" w:rsidRPr="3E57CBB0">
        <w:rPr>
          <w:szCs w:val="22"/>
          <w:lang w:val="en-AU"/>
        </w:rPr>
        <w:t xml:space="preserve">. If the </w:t>
      </w:r>
      <w:r w:rsidR="4AE59DEA" w:rsidRPr="3E57CBB0">
        <w:rPr>
          <w:szCs w:val="22"/>
          <w:lang w:val="en-AU"/>
        </w:rPr>
        <w:t xml:space="preserve">airport </w:t>
      </w:r>
      <w:r w:rsidR="11E593E7" w:rsidRPr="3E57CBB0">
        <w:rPr>
          <w:szCs w:val="22"/>
          <w:lang w:val="en-AU"/>
        </w:rPr>
        <w:t xml:space="preserve">does not already </w:t>
      </w:r>
      <w:r w:rsidR="5C232EB7" w:rsidRPr="3E57CBB0">
        <w:rPr>
          <w:szCs w:val="22"/>
          <w:lang w:val="en-AU"/>
        </w:rPr>
        <w:t>exist,</w:t>
      </w:r>
      <w:r w:rsidR="11E593E7" w:rsidRPr="3E57CBB0">
        <w:rPr>
          <w:szCs w:val="22"/>
          <w:lang w:val="en-AU"/>
        </w:rPr>
        <w:t xml:space="preserve"> then the input is persisted in the system</w:t>
      </w:r>
      <w:r w:rsidR="779466E0" w:rsidRPr="3E57CBB0">
        <w:rPr>
          <w:szCs w:val="22"/>
          <w:lang w:val="en-AU"/>
        </w:rPr>
        <w:t xml:space="preserve"> and a success message is shown</w:t>
      </w:r>
      <w:r w:rsidR="11E593E7" w:rsidRPr="3E57CBB0">
        <w:rPr>
          <w:szCs w:val="22"/>
          <w:lang w:val="en-AU"/>
        </w:rPr>
        <w:t>. Alternatively</w:t>
      </w:r>
      <w:r w:rsidR="01A86C0A" w:rsidRPr="3E57CBB0">
        <w:rPr>
          <w:szCs w:val="22"/>
          <w:lang w:val="en-AU"/>
        </w:rPr>
        <w:t>,</w:t>
      </w:r>
      <w:r w:rsidR="11E593E7" w:rsidRPr="3E57CBB0">
        <w:rPr>
          <w:szCs w:val="22"/>
          <w:lang w:val="en-AU"/>
        </w:rPr>
        <w:t xml:space="preserve"> if the airport</w:t>
      </w:r>
      <w:r w:rsidR="31EA2202" w:rsidRPr="3E57CBB0">
        <w:rPr>
          <w:szCs w:val="22"/>
          <w:lang w:val="en-AU"/>
        </w:rPr>
        <w:t xml:space="preserve"> </w:t>
      </w:r>
      <w:r w:rsidR="4AE59DEA" w:rsidRPr="3E57CBB0">
        <w:rPr>
          <w:szCs w:val="22"/>
          <w:lang w:val="en-AU"/>
        </w:rPr>
        <w:t xml:space="preserve">already exists </w:t>
      </w:r>
      <w:r w:rsidR="747C8E9F" w:rsidRPr="3E57CBB0">
        <w:rPr>
          <w:szCs w:val="22"/>
          <w:lang w:val="en-AU"/>
        </w:rPr>
        <w:t>an error is shown to the Administrator.</w:t>
      </w:r>
    </w:p>
    <w:p w14:paraId="34EED48D" w14:textId="51D9BCF2" w:rsidR="00E4968F" w:rsidRDefault="00E4968F" w:rsidP="3E57CBB0">
      <w:pPr>
        <w:pStyle w:val="Heading2"/>
        <w:spacing w:before="60" w:line="276" w:lineRule="auto"/>
        <w:rPr>
          <w:bCs/>
          <w:color w:val="000000" w:themeColor="text1"/>
          <w:sz w:val="22"/>
          <w:szCs w:val="22"/>
          <w:lang w:val="en-US"/>
        </w:rPr>
      </w:pPr>
      <w:bookmarkStart w:id="187" w:name="_Toc79609903"/>
      <w:r w:rsidRPr="3E57CBB0">
        <w:rPr>
          <w:rFonts w:ascii="Times New Roman" w:hAnsi="Times New Roman"/>
          <w:sz w:val="22"/>
          <w:szCs w:val="22"/>
          <w:lang w:val="en-AU"/>
        </w:rPr>
        <w:t xml:space="preserve">Use Case </w:t>
      </w:r>
      <w:r w:rsidR="7774CAF7" w:rsidRPr="3E57CBB0">
        <w:rPr>
          <w:rFonts w:ascii="Times New Roman" w:hAnsi="Times New Roman"/>
          <w:sz w:val="22"/>
          <w:szCs w:val="22"/>
          <w:lang w:val="en-AU"/>
        </w:rPr>
        <w:t>3</w:t>
      </w:r>
      <w:r w:rsidRPr="3E57CBB0">
        <w:rPr>
          <w:rFonts w:ascii="Times New Roman" w:hAnsi="Times New Roman"/>
          <w:sz w:val="22"/>
          <w:szCs w:val="22"/>
          <w:lang w:val="en-AU"/>
        </w:rPr>
        <w:t xml:space="preserve">: Administrator </w:t>
      </w:r>
      <w:r w:rsidR="78D8BE6D" w:rsidRPr="3E57CBB0">
        <w:rPr>
          <w:rFonts w:ascii="Times New Roman" w:hAnsi="Times New Roman"/>
          <w:sz w:val="22"/>
          <w:szCs w:val="22"/>
          <w:lang w:val="en-AU"/>
        </w:rPr>
        <w:t>disables</w:t>
      </w:r>
      <w:r w:rsidRPr="3E57CBB0">
        <w:rPr>
          <w:rFonts w:ascii="Times New Roman" w:hAnsi="Times New Roman"/>
          <w:sz w:val="22"/>
          <w:szCs w:val="22"/>
          <w:lang w:val="en-AU"/>
        </w:rPr>
        <w:t xml:space="preserve"> Airport</w:t>
      </w:r>
      <w:bookmarkEnd w:id="187"/>
    </w:p>
    <w:p w14:paraId="7FD8534D" w14:textId="6CD52049" w:rsidR="00E4968F" w:rsidRDefault="00E4968F" w:rsidP="3E57CBB0">
      <w:pPr>
        <w:spacing w:line="276" w:lineRule="auto"/>
        <w:rPr>
          <w:szCs w:val="22"/>
          <w:lang w:val="en-AU"/>
        </w:rPr>
      </w:pPr>
      <w:r w:rsidRPr="3E57CBB0">
        <w:rPr>
          <w:b/>
          <w:bCs/>
          <w:szCs w:val="22"/>
          <w:lang w:val="en-AU"/>
        </w:rPr>
        <w:t>Actors</w:t>
      </w:r>
    </w:p>
    <w:p w14:paraId="05A8195C" w14:textId="18426C7B" w:rsidR="00E4968F" w:rsidRDefault="00E4968F" w:rsidP="3E57CBB0">
      <w:pPr>
        <w:pStyle w:val="ListParagraph"/>
        <w:numPr>
          <w:ilvl w:val="0"/>
          <w:numId w:val="17"/>
        </w:numPr>
        <w:spacing w:line="276" w:lineRule="auto"/>
        <w:rPr>
          <w:rFonts w:eastAsia="Times" w:cs="Times"/>
          <w:szCs w:val="22"/>
          <w:lang w:val="en-US"/>
        </w:rPr>
      </w:pPr>
      <w:r w:rsidRPr="3E57CBB0">
        <w:rPr>
          <w:szCs w:val="22"/>
          <w:lang w:val="en-AU"/>
        </w:rPr>
        <w:t>Administrator</w:t>
      </w:r>
    </w:p>
    <w:p w14:paraId="20F54891" w14:textId="02AC1865" w:rsidR="635D1768" w:rsidRDefault="635D1768" w:rsidP="3E57CBB0">
      <w:pPr>
        <w:spacing w:line="276" w:lineRule="auto"/>
        <w:rPr>
          <w:rFonts w:ascii="Times New Roman" w:hAnsi="Times New Roman"/>
          <w:b/>
          <w:bCs/>
          <w:szCs w:val="22"/>
          <w:lang w:val="en-AU"/>
        </w:rPr>
      </w:pPr>
      <w:r w:rsidRPr="3E57CBB0">
        <w:rPr>
          <w:rFonts w:ascii="Times New Roman" w:hAnsi="Times New Roman"/>
          <w:b/>
          <w:bCs/>
          <w:szCs w:val="22"/>
          <w:lang w:val="en-AU"/>
        </w:rPr>
        <w:t>Preconditions</w:t>
      </w:r>
    </w:p>
    <w:p w14:paraId="4A7F91AE" w14:textId="4C22AE06" w:rsidR="635D1768" w:rsidRDefault="635D1768" w:rsidP="3E57CBB0">
      <w:pPr>
        <w:pStyle w:val="ListParagraph"/>
        <w:numPr>
          <w:ilvl w:val="0"/>
          <w:numId w:val="8"/>
        </w:numPr>
        <w:spacing w:line="276" w:lineRule="auto"/>
        <w:rPr>
          <w:rFonts w:ascii="Calibri" w:eastAsia="Calibri" w:hAnsi="Calibri" w:cs="Calibri"/>
          <w:szCs w:val="22"/>
          <w:lang w:val="en-AU"/>
        </w:rPr>
      </w:pPr>
      <w:r w:rsidRPr="3E57CBB0">
        <w:rPr>
          <w:szCs w:val="22"/>
          <w:lang w:val="en-AU"/>
        </w:rPr>
        <w:t>Airport currently exists</w:t>
      </w:r>
      <w:r w:rsidR="57C60DAB" w:rsidRPr="3E57CBB0">
        <w:rPr>
          <w:szCs w:val="22"/>
          <w:lang w:val="en-AU"/>
        </w:rPr>
        <w:t xml:space="preserve"> and not disabled</w:t>
      </w:r>
      <w:r w:rsidRPr="3E57CBB0">
        <w:rPr>
          <w:szCs w:val="22"/>
          <w:lang w:val="en-AU"/>
        </w:rPr>
        <w:t xml:space="preserve"> in the system</w:t>
      </w:r>
    </w:p>
    <w:p w14:paraId="0123359E" w14:textId="162713A5" w:rsidR="6E4A765C" w:rsidRDefault="6E4A765C" w:rsidP="3E57CBB0">
      <w:pPr>
        <w:spacing w:line="276" w:lineRule="auto"/>
        <w:rPr>
          <w:rFonts w:ascii="Times New Roman" w:hAnsi="Times New Roman"/>
          <w:b/>
          <w:bCs/>
          <w:szCs w:val="22"/>
          <w:lang w:val="en-AU"/>
        </w:rPr>
      </w:pPr>
      <w:r w:rsidRPr="3E57CBB0">
        <w:rPr>
          <w:rFonts w:ascii="Times New Roman" w:hAnsi="Times New Roman"/>
          <w:b/>
          <w:bCs/>
          <w:szCs w:val="22"/>
          <w:lang w:val="en-AU"/>
        </w:rPr>
        <w:t>Basic Flow</w:t>
      </w:r>
    </w:p>
    <w:p w14:paraId="3D3732DC" w14:textId="540A20B0" w:rsidR="6E4A765C" w:rsidRDefault="6E4A765C" w:rsidP="3E57CBB0">
      <w:pPr>
        <w:spacing w:line="276" w:lineRule="auto"/>
        <w:rPr>
          <w:szCs w:val="22"/>
          <w:lang w:val="en-AU"/>
        </w:rPr>
      </w:pPr>
      <w:r w:rsidRPr="3E57CBB0">
        <w:rPr>
          <w:szCs w:val="22"/>
          <w:lang w:val="en-AU"/>
        </w:rPr>
        <w:t xml:space="preserve">Administrator logs into system and selects an existing airport and selects </w:t>
      </w:r>
      <w:r w:rsidR="74151D59" w:rsidRPr="3E57CBB0">
        <w:rPr>
          <w:szCs w:val="22"/>
          <w:lang w:val="en-AU"/>
        </w:rPr>
        <w:t>disable</w:t>
      </w:r>
      <w:r w:rsidR="350AF3A9" w:rsidRPr="3E57CBB0">
        <w:rPr>
          <w:szCs w:val="22"/>
          <w:lang w:val="en-AU"/>
        </w:rPr>
        <w:t xml:space="preserve"> and a success message is shown to the Administrator.</w:t>
      </w:r>
      <w:r w:rsidR="71F1E12D" w:rsidRPr="3E57CBB0">
        <w:rPr>
          <w:szCs w:val="22"/>
          <w:lang w:val="en-AU"/>
        </w:rPr>
        <w:t xml:space="preserve"> Airlines can no longer create flights such that the disabled airport acts as the origin, stopover, or destination airport.</w:t>
      </w:r>
    </w:p>
    <w:p w14:paraId="4931E25C" w14:textId="3C1D3F20" w:rsidR="7BD6D46B" w:rsidRDefault="7BD6D46B" w:rsidP="3E57CBB0">
      <w:pPr>
        <w:pStyle w:val="Heading2"/>
        <w:spacing w:before="60" w:line="276" w:lineRule="auto"/>
        <w:rPr>
          <w:rFonts w:ascii="Times New Roman" w:hAnsi="Times New Roman"/>
          <w:bCs/>
          <w:sz w:val="22"/>
          <w:szCs w:val="22"/>
          <w:lang w:val="en-US"/>
        </w:rPr>
      </w:pPr>
      <w:bookmarkStart w:id="188" w:name="_Toc79609904"/>
      <w:r w:rsidRPr="3E57CBB0">
        <w:rPr>
          <w:rFonts w:ascii="Times New Roman" w:hAnsi="Times New Roman"/>
          <w:sz w:val="22"/>
          <w:szCs w:val="22"/>
          <w:lang w:val="en-AU"/>
        </w:rPr>
        <w:t xml:space="preserve">Use Case </w:t>
      </w:r>
      <w:r w:rsidR="47AF7B2E" w:rsidRPr="3E57CBB0">
        <w:rPr>
          <w:rFonts w:ascii="Times New Roman" w:hAnsi="Times New Roman"/>
          <w:sz w:val="22"/>
          <w:szCs w:val="22"/>
          <w:lang w:val="en-AU"/>
        </w:rPr>
        <w:t>4</w:t>
      </w:r>
      <w:r w:rsidRPr="3E57CBB0">
        <w:rPr>
          <w:rFonts w:ascii="Times New Roman" w:hAnsi="Times New Roman"/>
          <w:sz w:val="22"/>
          <w:szCs w:val="22"/>
          <w:lang w:val="en-AU"/>
        </w:rPr>
        <w:t>: Administrator creates Airline</w:t>
      </w:r>
      <w:bookmarkEnd w:id="188"/>
    </w:p>
    <w:p w14:paraId="4DF08C9F" w14:textId="5CD07B05" w:rsidR="1FA8EB8E" w:rsidRDefault="1FA8EB8E" w:rsidP="3E57CBB0">
      <w:pPr>
        <w:spacing w:line="276" w:lineRule="auto"/>
        <w:rPr>
          <w:rFonts w:ascii="Times New Roman" w:hAnsi="Times New Roman"/>
          <w:b/>
          <w:bCs/>
          <w:szCs w:val="22"/>
          <w:lang w:val="en-AU"/>
        </w:rPr>
      </w:pPr>
      <w:r w:rsidRPr="3E57CBB0">
        <w:rPr>
          <w:rFonts w:ascii="Times New Roman" w:hAnsi="Times New Roman"/>
          <w:b/>
          <w:bCs/>
          <w:szCs w:val="22"/>
          <w:lang w:val="en-AU"/>
        </w:rPr>
        <w:t>Actors</w:t>
      </w:r>
    </w:p>
    <w:p w14:paraId="5886C335" w14:textId="79EF31C7" w:rsidR="1FA8EB8E" w:rsidRDefault="1FA8EB8E" w:rsidP="3E57CBB0">
      <w:pPr>
        <w:pStyle w:val="ListParagraph"/>
        <w:numPr>
          <w:ilvl w:val="0"/>
          <w:numId w:val="19"/>
        </w:numPr>
        <w:spacing w:line="276" w:lineRule="auto"/>
        <w:rPr>
          <w:rFonts w:ascii="Times New Roman" w:hAnsi="Times New Roman"/>
          <w:szCs w:val="22"/>
          <w:lang w:val="en-US"/>
        </w:rPr>
      </w:pPr>
      <w:r w:rsidRPr="3E57CBB0">
        <w:rPr>
          <w:rFonts w:ascii="Times New Roman" w:hAnsi="Times New Roman"/>
          <w:szCs w:val="22"/>
          <w:lang w:val="en-AU"/>
        </w:rPr>
        <w:t>Administrator</w:t>
      </w:r>
    </w:p>
    <w:p w14:paraId="042BF9BD" w14:textId="70C051F3" w:rsidR="1FA8EB8E" w:rsidRDefault="1FA8EB8E" w:rsidP="3E57CBB0">
      <w:pPr>
        <w:spacing w:line="276" w:lineRule="auto"/>
        <w:rPr>
          <w:rFonts w:ascii="Times New Roman" w:hAnsi="Times New Roman"/>
          <w:b/>
          <w:bCs/>
          <w:szCs w:val="22"/>
          <w:lang w:val="en-AU"/>
        </w:rPr>
      </w:pPr>
      <w:r w:rsidRPr="3E57CBB0">
        <w:rPr>
          <w:rFonts w:ascii="Times New Roman" w:hAnsi="Times New Roman"/>
          <w:b/>
          <w:bCs/>
          <w:szCs w:val="22"/>
          <w:lang w:val="en-AU"/>
        </w:rPr>
        <w:t>Basic Flow</w:t>
      </w:r>
    </w:p>
    <w:p w14:paraId="72FC821C" w14:textId="0202C8A2" w:rsidR="50CC9FEA" w:rsidRDefault="7F8BCF3D" w:rsidP="1110D767">
      <w:pPr>
        <w:spacing w:line="276" w:lineRule="auto"/>
        <w:rPr>
          <w:lang w:val="en-AU"/>
        </w:rPr>
      </w:pPr>
      <w:r w:rsidRPr="1110D767">
        <w:rPr>
          <w:lang w:val="en-AU"/>
        </w:rPr>
        <w:t>Administrator logs into system and selects to create a new Airline. The administrator inputs the Airline name</w:t>
      </w:r>
      <w:r w:rsidR="381B57BA" w:rsidRPr="1110D767">
        <w:rPr>
          <w:lang w:val="en-AU"/>
        </w:rPr>
        <w:t>, Airline code</w:t>
      </w:r>
      <w:r w:rsidRPr="1110D767">
        <w:rPr>
          <w:lang w:val="en-AU"/>
        </w:rPr>
        <w:t xml:space="preserve"> and the email address and name of the Airline user account and selects create. If the Airline does not already exist, the Airline details and Airline user account is persisted by the system and a success message is shown to the Administrator. If the Airline already exists, then an error message is shown to the Administrator.</w:t>
      </w:r>
    </w:p>
    <w:p w14:paraId="283585B0" w14:textId="0A0DF2A2" w:rsidR="1110D767" w:rsidRDefault="1110D767" w:rsidP="1110D767">
      <w:pPr>
        <w:spacing w:line="276" w:lineRule="auto"/>
        <w:rPr>
          <w:szCs w:val="22"/>
          <w:lang w:val="en-AU"/>
        </w:rPr>
      </w:pPr>
    </w:p>
    <w:p w14:paraId="6C6DD13C" w14:textId="4A0292A2" w:rsidR="1110D767" w:rsidRDefault="1110D767" w:rsidP="1110D767">
      <w:pPr>
        <w:spacing w:line="276" w:lineRule="auto"/>
        <w:rPr>
          <w:szCs w:val="22"/>
          <w:lang w:val="en-AU"/>
        </w:rPr>
      </w:pPr>
    </w:p>
    <w:p w14:paraId="3F82B01B" w14:textId="31F32E00" w:rsidR="1110D767" w:rsidRDefault="1110D767" w:rsidP="1110D767">
      <w:pPr>
        <w:spacing w:line="276" w:lineRule="auto"/>
        <w:rPr>
          <w:szCs w:val="22"/>
          <w:lang w:val="en-AU"/>
        </w:rPr>
      </w:pPr>
    </w:p>
    <w:p w14:paraId="740D2F5C" w14:textId="0BEA1110" w:rsidR="1110D767" w:rsidRDefault="1110D767" w:rsidP="1110D767">
      <w:pPr>
        <w:spacing w:line="276" w:lineRule="auto"/>
        <w:rPr>
          <w:szCs w:val="22"/>
          <w:lang w:val="en-AU"/>
        </w:rPr>
      </w:pPr>
    </w:p>
    <w:p w14:paraId="22E55991" w14:textId="7EF5FEEC" w:rsidR="1110D767" w:rsidRDefault="1110D767" w:rsidP="1110D767">
      <w:pPr>
        <w:spacing w:line="276" w:lineRule="auto"/>
        <w:rPr>
          <w:szCs w:val="22"/>
          <w:lang w:val="en-AU"/>
        </w:rPr>
      </w:pPr>
    </w:p>
    <w:p w14:paraId="0CC364FF" w14:textId="72CFB598" w:rsidR="58809BC7" w:rsidRDefault="58809BC7" w:rsidP="3E57CBB0">
      <w:pPr>
        <w:pStyle w:val="Heading2"/>
        <w:spacing w:before="60" w:line="276" w:lineRule="auto"/>
        <w:rPr>
          <w:sz w:val="22"/>
          <w:szCs w:val="22"/>
          <w:lang w:val="en-AU"/>
        </w:rPr>
      </w:pPr>
      <w:bookmarkStart w:id="189" w:name="_Toc79609905"/>
      <w:r w:rsidRPr="3E57CBB0">
        <w:rPr>
          <w:rFonts w:ascii="Times New Roman" w:hAnsi="Times New Roman"/>
          <w:sz w:val="22"/>
          <w:szCs w:val="22"/>
          <w:lang w:val="en-AU"/>
        </w:rPr>
        <w:t xml:space="preserve">Use Case </w:t>
      </w:r>
      <w:r w:rsidR="6E406917" w:rsidRPr="3E57CBB0">
        <w:rPr>
          <w:rFonts w:ascii="Times New Roman" w:hAnsi="Times New Roman"/>
          <w:sz w:val="22"/>
          <w:szCs w:val="22"/>
          <w:lang w:val="en-AU"/>
        </w:rPr>
        <w:t>5</w:t>
      </w:r>
      <w:r w:rsidRPr="3E57CBB0">
        <w:rPr>
          <w:rFonts w:ascii="Times New Roman" w:hAnsi="Times New Roman"/>
          <w:sz w:val="22"/>
          <w:szCs w:val="22"/>
          <w:lang w:val="en-AU"/>
        </w:rPr>
        <w:t>: Administrator searches for Airline</w:t>
      </w:r>
      <w:bookmarkEnd w:id="189"/>
    </w:p>
    <w:p w14:paraId="41D90F1F" w14:textId="5CD07B05" w:rsidR="08A3527A" w:rsidRDefault="08A3527A" w:rsidP="3E57CBB0">
      <w:pPr>
        <w:spacing w:line="276" w:lineRule="auto"/>
        <w:rPr>
          <w:rFonts w:ascii="Times New Roman" w:hAnsi="Times New Roman"/>
          <w:b/>
          <w:bCs/>
          <w:szCs w:val="22"/>
          <w:lang w:val="en-AU"/>
        </w:rPr>
      </w:pPr>
      <w:r w:rsidRPr="3E57CBB0">
        <w:rPr>
          <w:rFonts w:ascii="Times New Roman" w:hAnsi="Times New Roman"/>
          <w:b/>
          <w:bCs/>
          <w:szCs w:val="22"/>
          <w:lang w:val="en-AU"/>
        </w:rPr>
        <w:t>Actors</w:t>
      </w:r>
    </w:p>
    <w:p w14:paraId="27C6098A" w14:textId="79EF31C7" w:rsidR="08A3527A" w:rsidRDefault="08A3527A" w:rsidP="3E57CBB0">
      <w:pPr>
        <w:pStyle w:val="ListParagraph"/>
        <w:numPr>
          <w:ilvl w:val="0"/>
          <w:numId w:val="14"/>
        </w:numPr>
        <w:spacing w:line="276" w:lineRule="auto"/>
        <w:rPr>
          <w:rFonts w:ascii="Times New Roman" w:hAnsi="Times New Roman"/>
          <w:szCs w:val="22"/>
          <w:lang w:val="en-US"/>
        </w:rPr>
      </w:pPr>
      <w:r w:rsidRPr="3E57CBB0">
        <w:rPr>
          <w:rFonts w:ascii="Times New Roman" w:hAnsi="Times New Roman"/>
          <w:szCs w:val="22"/>
          <w:lang w:val="en-AU"/>
        </w:rPr>
        <w:t>Administrator</w:t>
      </w:r>
    </w:p>
    <w:p w14:paraId="0CF394C4" w14:textId="70C051F3" w:rsidR="08A3527A" w:rsidRDefault="08A3527A" w:rsidP="3E57CBB0">
      <w:pPr>
        <w:spacing w:line="276" w:lineRule="auto"/>
        <w:rPr>
          <w:rFonts w:ascii="Times New Roman" w:hAnsi="Times New Roman"/>
          <w:b/>
          <w:bCs/>
          <w:szCs w:val="22"/>
          <w:lang w:val="en-AU"/>
        </w:rPr>
      </w:pPr>
      <w:r w:rsidRPr="3E57CBB0">
        <w:rPr>
          <w:rFonts w:ascii="Times New Roman" w:hAnsi="Times New Roman"/>
          <w:b/>
          <w:bCs/>
          <w:szCs w:val="22"/>
          <w:lang w:val="en-AU"/>
        </w:rPr>
        <w:t>Basic Flow</w:t>
      </w:r>
    </w:p>
    <w:p w14:paraId="6EAA60DF" w14:textId="35421776" w:rsidR="1D6F483F" w:rsidRDefault="1D6F483F" w:rsidP="57B8D2EB">
      <w:pPr>
        <w:spacing w:line="276" w:lineRule="auto"/>
        <w:rPr>
          <w:lang w:val="en-AU"/>
        </w:rPr>
      </w:pPr>
      <w:r w:rsidRPr="57B8D2EB">
        <w:rPr>
          <w:lang w:val="en-AU"/>
        </w:rPr>
        <w:t xml:space="preserve">Administrator </w:t>
      </w:r>
      <w:r w:rsidR="2DB16ECC" w:rsidRPr="57B8D2EB">
        <w:rPr>
          <w:lang w:val="en-AU"/>
        </w:rPr>
        <w:t>logs into system, selects the search bar,</w:t>
      </w:r>
      <w:r w:rsidR="24C0438D" w:rsidRPr="57B8D2EB">
        <w:rPr>
          <w:lang w:val="en-AU"/>
        </w:rPr>
        <w:t xml:space="preserve"> and inputs the</w:t>
      </w:r>
      <w:r w:rsidR="29A1BC1B" w:rsidRPr="57B8D2EB">
        <w:rPr>
          <w:lang w:val="en-AU"/>
        </w:rPr>
        <w:t xml:space="preserve"> name of the</w:t>
      </w:r>
      <w:r w:rsidR="24C0438D" w:rsidRPr="57B8D2EB">
        <w:rPr>
          <w:lang w:val="en-AU"/>
        </w:rPr>
        <w:t xml:space="preserve"> Airline they are searching for</w:t>
      </w:r>
      <w:r w:rsidR="3F64DB84" w:rsidRPr="57B8D2EB">
        <w:rPr>
          <w:lang w:val="en-AU"/>
        </w:rPr>
        <w:t xml:space="preserve">. </w:t>
      </w:r>
      <w:r w:rsidR="0AD4CA96" w:rsidRPr="57B8D2EB">
        <w:rPr>
          <w:lang w:val="en-AU"/>
        </w:rPr>
        <w:t>I</w:t>
      </w:r>
      <w:r w:rsidR="7A8886FE" w:rsidRPr="57B8D2EB">
        <w:rPr>
          <w:lang w:val="en-AU"/>
        </w:rPr>
        <w:t>f there are no airlines in the system</w:t>
      </w:r>
      <w:r w:rsidR="6A9605D8" w:rsidRPr="57B8D2EB">
        <w:rPr>
          <w:lang w:val="en-AU"/>
        </w:rPr>
        <w:t xml:space="preserve"> or if no airlines match the search query</w:t>
      </w:r>
      <w:r w:rsidR="6396E16A" w:rsidRPr="57B8D2EB">
        <w:rPr>
          <w:lang w:val="en-AU"/>
        </w:rPr>
        <w:t>, then the list is empty.</w:t>
      </w:r>
    </w:p>
    <w:p w14:paraId="67EB46F1" w14:textId="0FDC9DB9" w:rsidR="68D52FFF" w:rsidRDefault="68D52FFF" w:rsidP="3E57CBB0">
      <w:pPr>
        <w:pStyle w:val="Heading2"/>
        <w:spacing w:before="60" w:line="276" w:lineRule="auto"/>
        <w:rPr>
          <w:sz w:val="22"/>
          <w:szCs w:val="22"/>
          <w:lang w:val="en-US"/>
        </w:rPr>
      </w:pPr>
      <w:bookmarkStart w:id="190" w:name="_Toc79609906"/>
      <w:r w:rsidRPr="2E84F7E9">
        <w:rPr>
          <w:rFonts w:ascii="Times New Roman" w:hAnsi="Times New Roman"/>
          <w:sz w:val="22"/>
          <w:szCs w:val="22"/>
          <w:lang w:val="en-AU"/>
        </w:rPr>
        <w:t xml:space="preserve">Use Case </w:t>
      </w:r>
      <w:r w:rsidR="37F799F4" w:rsidRPr="2E84F7E9">
        <w:rPr>
          <w:rFonts w:ascii="Times New Roman" w:hAnsi="Times New Roman"/>
          <w:sz w:val="22"/>
          <w:szCs w:val="22"/>
          <w:lang w:val="en-AU"/>
        </w:rPr>
        <w:t>6</w:t>
      </w:r>
      <w:r w:rsidRPr="2E84F7E9">
        <w:rPr>
          <w:rFonts w:ascii="Times New Roman" w:hAnsi="Times New Roman"/>
          <w:sz w:val="22"/>
          <w:szCs w:val="22"/>
          <w:lang w:val="en-AU"/>
        </w:rPr>
        <w:t>: Administrator removes Airline</w:t>
      </w:r>
      <w:bookmarkEnd w:id="190"/>
    </w:p>
    <w:p w14:paraId="5F13C346" w14:textId="6008059B" w:rsidR="68D52FFF" w:rsidRDefault="68D52FFF" w:rsidP="3E57CBB0">
      <w:pPr>
        <w:spacing w:line="276" w:lineRule="auto"/>
        <w:rPr>
          <w:szCs w:val="22"/>
          <w:lang w:val="en-AU"/>
        </w:rPr>
      </w:pPr>
      <w:r w:rsidRPr="3E57CBB0">
        <w:rPr>
          <w:b/>
          <w:bCs/>
          <w:szCs w:val="22"/>
          <w:lang w:val="en-AU"/>
        </w:rPr>
        <w:t>Actors</w:t>
      </w:r>
    </w:p>
    <w:p w14:paraId="6FC011AF" w14:textId="0E724B7B" w:rsidR="68D52FFF" w:rsidRDefault="68D52FFF" w:rsidP="3E57CBB0">
      <w:pPr>
        <w:pStyle w:val="ListParagraph"/>
        <w:numPr>
          <w:ilvl w:val="0"/>
          <w:numId w:val="16"/>
        </w:numPr>
        <w:spacing w:line="276" w:lineRule="auto"/>
        <w:rPr>
          <w:rFonts w:eastAsia="Times" w:cs="Times"/>
          <w:szCs w:val="22"/>
          <w:lang w:val="en-US"/>
        </w:rPr>
      </w:pPr>
      <w:r w:rsidRPr="3E57CBB0">
        <w:rPr>
          <w:szCs w:val="22"/>
          <w:lang w:val="en-AU"/>
        </w:rPr>
        <w:t>Administrator</w:t>
      </w:r>
    </w:p>
    <w:p w14:paraId="1EEC1D03" w14:textId="57DE26F4" w:rsidR="00497C02" w:rsidRDefault="00497C02" w:rsidP="3E57CBB0">
      <w:pPr>
        <w:spacing w:line="276" w:lineRule="auto"/>
        <w:rPr>
          <w:b/>
          <w:bCs/>
          <w:szCs w:val="22"/>
          <w:lang w:val="en-AU"/>
        </w:rPr>
      </w:pPr>
      <w:r w:rsidRPr="3E57CBB0">
        <w:rPr>
          <w:b/>
          <w:bCs/>
          <w:szCs w:val="22"/>
          <w:lang w:val="en-AU"/>
        </w:rPr>
        <w:t>Preconditions</w:t>
      </w:r>
    </w:p>
    <w:p w14:paraId="17E0FF67" w14:textId="2376FB62" w:rsidR="00497C02" w:rsidRDefault="00497C02" w:rsidP="3E57CBB0">
      <w:pPr>
        <w:pStyle w:val="ListParagraph"/>
        <w:numPr>
          <w:ilvl w:val="0"/>
          <w:numId w:val="9"/>
        </w:numPr>
        <w:spacing w:line="276" w:lineRule="auto"/>
        <w:rPr>
          <w:rFonts w:ascii="Calibri" w:eastAsia="Calibri" w:hAnsi="Calibri" w:cs="Calibri"/>
          <w:szCs w:val="22"/>
          <w:lang w:val="en-AU"/>
        </w:rPr>
      </w:pPr>
      <w:r w:rsidRPr="3E57CBB0">
        <w:rPr>
          <w:szCs w:val="22"/>
          <w:lang w:val="en-AU"/>
        </w:rPr>
        <w:t xml:space="preserve">Administrator </w:t>
      </w:r>
      <w:r w:rsidR="7F54B7F4" w:rsidRPr="3E57CBB0">
        <w:rPr>
          <w:szCs w:val="22"/>
          <w:lang w:val="en-AU"/>
        </w:rPr>
        <w:t xml:space="preserve">is logged in and </w:t>
      </w:r>
      <w:r w:rsidRPr="3E57CBB0">
        <w:rPr>
          <w:szCs w:val="22"/>
          <w:lang w:val="en-AU"/>
        </w:rPr>
        <w:t>has searched for airlines</w:t>
      </w:r>
      <w:r w:rsidR="2DB68512" w:rsidRPr="3E57CBB0">
        <w:rPr>
          <w:szCs w:val="22"/>
          <w:lang w:val="en-AU"/>
        </w:rPr>
        <w:t>,</w:t>
      </w:r>
      <w:r w:rsidRPr="3E57CBB0">
        <w:rPr>
          <w:szCs w:val="22"/>
          <w:lang w:val="en-AU"/>
        </w:rPr>
        <w:t xml:space="preserve"> </w:t>
      </w:r>
      <w:r w:rsidR="3FB4F537" w:rsidRPr="3E57CBB0">
        <w:rPr>
          <w:szCs w:val="22"/>
          <w:lang w:val="en-AU"/>
        </w:rPr>
        <w:t xml:space="preserve">such that </w:t>
      </w:r>
      <w:r w:rsidRPr="3E57CBB0">
        <w:rPr>
          <w:szCs w:val="22"/>
          <w:lang w:val="en-AU"/>
        </w:rPr>
        <w:t>the results are available</w:t>
      </w:r>
    </w:p>
    <w:p w14:paraId="5E9AD62E" w14:textId="77FB189F" w:rsidR="68D52FFF" w:rsidRDefault="68D52FFF" w:rsidP="3E57CBB0">
      <w:pPr>
        <w:spacing w:line="276" w:lineRule="auto"/>
        <w:rPr>
          <w:b/>
          <w:bCs/>
          <w:szCs w:val="22"/>
          <w:lang w:val="en-AU"/>
        </w:rPr>
      </w:pPr>
      <w:r w:rsidRPr="3E57CBB0">
        <w:rPr>
          <w:b/>
          <w:bCs/>
          <w:szCs w:val="22"/>
          <w:lang w:val="en-AU"/>
        </w:rPr>
        <w:t>Basic Flow</w:t>
      </w:r>
    </w:p>
    <w:p w14:paraId="351BF53F" w14:textId="7823C599" w:rsidR="35BB57EA" w:rsidRDefault="35BB57EA" w:rsidP="2B202F91">
      <w:pPr>
        <w:spacing w:line="276" w:lineRule="auto"/>
        <w:rPr>
          <w:lang w:val="en-AU"/>
        </w:rPr>
      </w:pPr>
      <w:r w:rsidRPr="02F672B3">
        <w:rPr>
          <w:lang w:val="en-AU"/>
        </w:rPr>
        <w:t xml:space="preserve">Administrator selects </w:t>
      </w:r>
      <w:r w:rsidR="7E1EFEFB" w:rsidRPr="02F672B3">
        <w:rPr>
          <w:lang w:val="en-AU"/>
        </w:rPr>
        <w:t xml:space="preserve">an Airline </w:t>
      </w:r>
      <w:r w:rsidR="5EDDD1E5" w:rsidRPr="02F672B3">
        <w:rPr>
          <w:lang w:val="en-AU"/>
        </w:rPr>
        <w:t>from the search results</w:t>
      </w:r>
      <w:r w:rsidRPr="02F672B3">
        <w:rPr>
          <w:lang w:val="en-AU"/>
        </w:rPr>
        <w:t xml:space="preserve">. </w:t>
      </w:r>
      <w:r w:rsidR="4AD74A02" w:rsidRPr="02F672B3">
        <w:rPr>
          <w:lang w:val="en-AU"/>
        </w:rPr>
        <w:t xml:space="preserve">The administrator is presented with a page containing </w:t>
      </w:r>
      <w:r w:rsidR="205D7AF7" w:rsidRPr="02F672B3">
        <w:rPr>
          <w:lang w:val="en-AU"/>
        </w:rPr>
        <w:t xml:space="preserve">a remove </w:t>
      </w:r>
      <w:r w:rsidR="50DCBF22" w:rsidRPr="02F672B3">
        <w:rPr>
          <w:lang w:val="en-AU"/>
        </w:rPr>
        <w:t xml:space="preserve">option </w:t>
      </w:r>
      <w:r w:rsidR="205D7AF7" w:rsidRPr="02F672B3">
        <w:rPr>
          <w:lang w:val="en-AU"/>
        </w:rPr>
        <w:t xml:space="preserve">and </w:t>
      </w:r>
      <w:r w:rsidR="4AD74A02" w:rsidRPr="02F672B3">
        <w:rPr>
          <w:lang w:val="en-AU"/>
        </w:rPr>
        <w:t>the details of the airline</w:t>
      </w:r>
      <w:r w:rsidR="66E0CFA8" w:rsidRPr="02F672B3">
        <w:rPr>
          <w:lang w:val="en-AU"/>
        </w:rPr>
        <w:t>,</w:t>
      </w:r>
      <w:r w:rsidR="79F36A8C" w:rsidRPr="02F672B3">
        <w:rPr>
          <w:lang w:val="en-AU"/>
        </w:rPr>
        <w:t xml:space="preserve"> which</w:t>
      </w:r>
      <w:r w:rsidR="66E0CFA8" w:rsidRPr="02F672B3">
        <w:rPr>
          <w:lang w:val="en-AU"/>
        </w:rPr>
        <w:t xml:space="preserve"> in</w:t>
      </w:r>
      <w:r w:rsidR="70604A13" w:rsidRPr="02F672B3">
        <w:rPr>
          <w:lang w:val="en-AU"/>
        </w:rPr>
        <w:t xml:space="preserve">cludes the </w:t>
      </w:r>
      <w:r w:rsidR="66E0CFA8" w:rsidRPr="02F672B3">
        <w:rPr>
          <w:lang w:val="en-AU"/>
        </w:rPr>
        <w:t>airline name</w:t>
      </w:r>
      <w:r w:rsidR="31DDBC6A" w:rsidRPr="02F672B3">
        <w:rPr>
          <w:lang w:val="en-AU"/>
        </w:rPr>
        <w:t xml:space="preserve"> and </w:t>
      </w:r>
      <w:r w:rsidR="66E0CFA8" w:rsidRPr="02F672B3">
        <w:rPr>
          <w:lang w:val="en-AU"/>
        </w:rPr>
        <w:t>code, the email address and name of the airline’s user account,</w:t>
      </w:r>
      <w:r w:rsidR="76A15AA8" w:rsidRPr="02F672B3">
        <w:rPr>
          <w:lang w:val="en-AU"/>
        </w:rPr>
        <w:t xml:space="preserve"> and a list of the airline</w:t>
      </w:r>
      <w:r w:rsidR="2032F64F" w:rsidRPr="02F672B3">
        <w:rPr>
          <w:lang w:val="en-AU"/>
        </w:rPr>
        <w:t>s</w:t>
      </w:r>
      <w:r w:rsidR="76A15AA8" w:rsidRPr="02F672B3">
        <w:rPr>
          <w:lang w:val="en-AU"/>
        </w:rPr>
        <w:t xml:space="preserve"> </w:t>
      </w:r>
      <w:r w:rsidR="4CFE9FDA" w:rsidRPr="02F672B3">
        <w:rPr>
          <w:lang w:val="en-AU"/>
        </w:rPr>
        <w:t>ongoing</w:t>
      </w:r>
      <w:r w:rsidR="76A15AA8" w:rsidRPr="02F672B3">
        <w:rPr>
          <w:lang w:val="en-AU"/>
        </w:rPr>
        <w:t xml:space="preserve"> or future flights</w:t>
      </w:r>
      <w:r w:rsidR="4AD74A02" w:rsidRPr="02F672B3">
        <w:rPr>
          <w:lang w:val="en-AU"/>
        </w:rPr>
        <w:t>.</w:t>
      </w:r>
      <w:r w:rsidR="3194CFA6" w:rsidRPr="02F672B3">
        <w:rPr>
          <w:lang w:val="en-AU"/>
        </w:rPr>
        <w:t xml:space="preserve"> </w:t>
      </w:r>
      <w:r w:rsidR="665C476F" w:rsidRPr="02F672B3">
        <w:rPr>
          <w:lang w:val="en-AU"/>
        </w:rPr>
        <w:t xml:space="preserve">The remove option </w:t>
      </w:r>
      <w:r w:rsidR="574E0465" w:rsidRPr="02F672B3">
        <w:rPr>
          <w:lang w:val="en-AU"/>
        </w:rPr>
        <w:t xml:space="preserve">is only enabled </w:t>
      </w:r>
      <w:r w:rsidR="05E5637D" w:rsidRPr="02F672B3">
        <w:rPr>
          <w:lang w:val="en-AU"/>
        </w:rPr>
        <w:t xml:space="preserve">if the Airline does not </w:t>
      </w:r>
      <w:r w:rsidRPr="02F672B3">
        <w:rPr>
          <w:lang w:val="en-AU"/>
        </w:rPr>
        <w:t xml:space="preserve">have any </w:t>
      </w:r>
      <w:r w:rsidR="4CFE9FDA" w:rsidRPr="02F672B3">
        <w:rPr>
          <w:lang w:val="en-AU"/>
        </w:rPr>
        <w:t>ongoing</w:t>
      </w:r>
      <w:r w:rsidRPr="02F672B3">
        <w:rPr>
          <w:lang w:val="en-AU"/>
        </w:rPr>
        <w:t xml:space="preserve"> or future flights.</w:t>
      </w:r>
      <w:r w:rsidR="0D462610" w:rsidRPr="02F672B3">
        <w:rPr>
          <w:lang w:val="en-AU"/>
        </w:rPr>
        <w:t xml:space="preserve"> </w:t>
      </w:r>
      <w:r w:rsidR="5AEDDB7E" w:rsidRPr="02F672B3">
        <w:rPr>
          <w:lang w:val="en-AU"/>
        </w:rPr>
        <w:t xml:space="preserve">Then </w:t>
      </w:r>
      <w:r w:rsidR="32AB3167" w:rsidRPr="02F672B3">
        <w:rPr>
          <w:lang w:val="en-AU"/>
        </w:rPr>
        <w:t>the administrator clicks the remove o</w:t>
      </w:r>
      <w:r w:rsidR="504FFBE9" w:rsidRPr="02F672B3">
        <w:rPr>
          <w:lang w:val="en-AU"/>
        </w:rPr>
        <w:t>ption</w:t>
      </w:r>
      <w:r w:rsidR="5B5B4E99" w:rsidRPr="02F672B3">
        <w:rPr>
          <w:lang w:val="en-AU"/>
        </w:rPr>
        <w:t>, and the airline user account is disabled</w:t>
      </w:r>
      <w:r w:rsidR="36A58E5F" w:rsidRPr="02F672B3">
        <w:rPr>
          <w:lang w:val="en-AU"/>
        </w:rPr>
        <w:t xml:space="preserve"> </w:t>
      </w:r>
      <w:r w:rsidR="5B5B4E99" w:rsidRPr="02F672B3">
        <w:rPr>
          <w:lang w:val="en-AU"/>
        </w:rPr>
        <w:t xml:space="preserve"> </w:t>
      </w:r>
    </w:p>
    <w:p w14:paraId="43748A3F" w14:textId="7F110D5D" w:rsidR="4FE0F00A" w:rsidRDefault="4FE0F00A" w:rsidP="3E57CBB0">
      <w:pPr>
        <w:pStyle w:val="Heading2"/>
        <w:spacing w:before="60" w:line="276" w:lineRule="auto"/>
        <w:rPr>
          <w:color w:val="000000" w:themeColor="text1"/>
          <w:sz w:val="22"/>
          <w:szCs w:val="22"/>
          <w:lang w:val="en-AU"/>
        </w:rPr>
      </w:pPr>
      <w:bookmarkStart w:id="191" w:name="_Toc79609907"/>
      <w:r w:rsidRPr="2E84F7E9">
        <w:rPr>
          <w:rFonts w:ascii="Times New Roman" w:hAnsi="Times New Roman"/>
          <w:sz w:val="22"/>
          <w:szCs w:val="22"/>
          <w:lang w:val="en-AU"/>
        </w:rPr>
        <w:t xml:space="preserve">Use Case </w:t>
      </w:r>
      <w:r w:rsidR="22224A02" w:rsidRPr="2E84F7E9">
        <w:rPr>
          <w:rFonts w:ascii="Times New Roman" w:hAnsi="Times New Roman"/>
          <w:sz w:val="22"/>
          <w:szCs w:val="22"/>
          <w:lang w:val="en-AU"/>
        </w:rPr>
        <w:t>7</w:t>
      </w:r>
      <w:r w:rsidRPr="2E84F7E9">
        <w:rPr>
          <w:rFonts w:ascii="Times New Roman" w:hAnsi="Times New Roman"/>
          <w:sz w:val="22"/>
          <w:szCs w:val="22"/>
          <w:lang w:val="en-AU"/>
        </w:rPr>
        <w:t>: Airline logs in</w:t>
      </w:r>
      <w:bookmarkEnd w:id="191"/>
    </w:p>
    <w:p w14:paraId="238829F4" w14:textId="3CF731F9" w:rsidR="2F4A8A05" w:rsidRDefault="2F4A8A05" w:rsidP="3E57CBB0">
      <w:pPr>
        <w:spacing w:line="276" w:lineRule="auto"/>
        <w:rPr>
          <w:szCs w:val="22"/>
          <w:lang w:val="en-AU"/>
        </w:rPr>
      </w:pPr>
      <w:r w:rsidRPr="3E57CBB0">
        <w:rPr>
          <w:b/>
          <w:bCs/>
          <w:szCs w:val="22"/>
          <w:lang w:val="en-AU"/>
        </w:rPr>
        <w:t>Actors</w:t>
      </w:r>
    </w:p>
    <w:p w14:paraId="63E8786A" w14:textId="6390664F" w:rsidR="2F4A8A05" w:rsidRDefault="2F4A8A05" w:rsidP="3E57CBB0">
      <w:pPr>
        <w:pStyle w:val="ListParagraph"/>
        <w:numPr>
          <w:ilvl w:val="0"/>
          <w:numId w:val="6"/>
        </w:numPr>
        <w:spacing w:line="276" w:lineRule="auto"/>
        <w:rPr>
          <w:rFonts w:eastAsia="Times" w:cs="Times"/>
          <w:szCs w:val="22"/>
          <w:lang w:val="en-AU"/>
        </w:rPr>
      </w:pPr>
      <w:r w:rsidRPr="3E57CBB0">
        <w:rPr>
          <w:szCs w:val="22"/>
          <w:lang w:val="en-AU"/>
        </w:rPr>
        <w:t>Airline</w:t>
      </w:r>
    </w:p>
    <w:p w14:paraId="2E705C67" w14:textId="3CF731F9" w:rsidR="2F4A8A05" w:rsidRDefault="2F4A8A05" w:rsidP="3E57CBB0">
      <w:pPr>
        <w:spacing w:line="276" w:lineRule="auto"/>
        <w:rPr>
          <w:szCs w:val="22"/>
          <w:lang w:val="en-AU"/>
        </w:rPr>
      </w:pPr>
      <w:r w:rsidRPr="3E57CBB0">
        <w:rPr>
          <w:b/>
          <w:bCs/>
          <w:szCs w:val="22"/>
          <w:lang w:val="en-AU"/>
        </w:rPr>
        <w:t>Preconditions</w:t>
      </w:r>
    </w:p>
    <w:p w14:paraId="09095DEF" w14:textId="15C4DEA6" w:rsidR="2F4A8A05" w:rsidRDefault="2F4A8A05" w:rsidP="2B202F91">
      <w:pPr>
        <w:pStyle w:val="ListParagraph"/>
        <w:numPr>
          <w:ilvl w:val="0"/>
          <w:numId w:val="7"/>
        </w:numPr>
        <w:spacing w:line="276" w:lineRule="auto"/>
        <w:rPr>
          <w:rFonts w:ascii="Calibri" w:eastAsia="Calibri" w:hAnsi="Calibri" w:cs="Calibri"/>
          <w:lang w:val="en-AU"/>
        </w:rPr>
      </w:pPr>
      <w:r w:rsidRPr="2B202F91">
        <w:rPr>
          <w:lang w:val="en-AU"/>
        </w:rPr>
        <w:t>Account has already been created for the airline</w:t>
      </w:r>
    </w:p>
    <w:p w14:paraId="761C1F8E" w14:textId="3CF731F9" w:rsidR="2F4A8A05" w:rsidRDefault="2F4A8A05" w:rsidP="3E57CBB0">
      <w:pPr>
        <w:spacing w:line="276" w:lineRule="auto"/>
        <w:rPr>
          <w:szCs w:val="22"/>
          <w:lang w:val="en-AU"/>
        </w:rPr>
      </w:pPr>
      <w:r w:rsidRPr="3E57CBB0">
        <w:rPr>
          <w:b/>
          <w:bCs/>
          <w:szCs w:val="22"/>
          <w:lang w:val="en-AU"/>
        </w:rPr>
        <w:t>Basic Flow</w:t>
      </w:r>
    </w:p>
    <w:p w14:paraId="24EE4507" w14:textId="13717280" w:rsidR="2F4A8A05" w:rsidRDefault="2F4A8A05" w:rsidP="3E57CBB0">
      <w:pPr>
        <w:spacing w:line="276" w:lineRule="auto"/>
        <w:rPr>
          <w:szCs w:val="22"/>
          <w:lang w:val="en-AU"/>
        </w:rPr>
      </w:pPr>
      <w:r w:rsidRPr="3E57CBB0">
        <w:rPr>
          <w:szCs w:val="22"/>
          <w:lang w:val="en-AU"/>
        </w:rPr>
        <w:t>Airline enters the website URL for the travel booking application, which directs them to the application home page. Then they click on the Login option in the navigation bar and are presented with the email and password text fields, where they then enter their login credentials. Finally, upon clicking the Login button, they are presented with the A</w:t>
      </w:r>
      <w:r w:rsidR="48E1B54E" w:rsidRPr="3E57CBB0">
        <w:rPr>
          <w:szCs w:val="22"/>
          <w:lang w:val="en-AU"/>
        </w:rPr>
        <w:t>irline dashboard</w:t>
      </w:r>
      <w:r w:rsidRPr="3E57CBB0">
        <w:rPr>
          <w:szCs w:val="22"/>
          <w:lang w:val="en-AU"/>
        </w:rPr>
        <w:t xml:space="preserve">, which contains </w:t>
      </w:r>
      <w:r w:rsidR="06EFC087" w:rsidRPr="3E57CBB0">
        <w:rPr>
          <w:szCs w:val="22"/>
          <w:lang w:val="en-AU"/>
        </w:rPr>
        <w:t>Airline</w:t>
      </w:r>
      <w:r w:rsidRPr="3E57CBB0">
        <w:rPr>
          <w:szCs w:val="22"/>
          <w:lang w:val="en-AU"/>
        </w:rPr>
        <w:t xml:space="preserve">-only actions such as managing </w:t>
      </w:r>
      <w:r w:rsidR="58093523" w:rsidRPr="3E57CBB0">
        <w:rPr>
          <w:szCs w:val="22"/>
          <w:lang w:val="en-AU"/>
        </w:rPr>
        <w:t>flight</w:t>
      </w:r>
      <w:r w:rsidRPr="3E57CBB0">
        <w:rPr>
          <w:szCs w:val="22"/>
          <w:lang w:val="en-AU"/>
        </w:rPr>
        <w:t>s.</w:t>
      </w:r>
    </w:p>
    <w:p w14:paraId="69629F49" w14:textId="36B90EDA" w:rsidR="71ED0B44" w:rsidRDefault="71ED0B44" w:rsidP="3E57CBB0">
      <w:pPr>
        <w:pStyle w:val="Heading2"/>
        <w:spacing w:before="60" w:line="276" w:lineRule="auto"/>
        <w:rPr>
          <w:rFonts w:ascii="Times New Roman" w:hAnsi="Times New Roman"/>
          <w:color w:val="000000" w:themeColor="text1"/>
          <w:sz w:val="22"/>
          <w:szCs w:val="22"/>
          <w:lang w:val="en-US"/>
        </w:rPr>
      </w:pPr>
      <w:bookmarkStart w:id="192" w:name="_Toc79609908"/>
      <w:r w:rsidRPr="2E84F7E9">
        <w:rPr>
          <w:rFonts w:ascii="Times New Roman" w:hAnsi="Times New Roman"/>
          <w:sz w:val="22"/>
          <w:szCs w:val="22"/>
          <w:lang w:val="en-AU"/>
        </w:rPr>
        <w:t>Use C</w:t>
      </w:r>
      <w:r w:rsidR="7A433D78" w:rsidRPr="2E84F7E9">
        <w:rPr>
          <w:rFonts w:ascii="Times New Roman" w:hAnsi="Times New Roman"/>
          <w:sz w:val="22"/>
          <w:szCs w:val="22"/>
          <w:lang w:val="en-AU"/>
        </w:rPr>
        <w:t>as</w:t>
      </w:r>
      <w:r w:rsidRPr="2E84F7E9">
        <w:rPr>
          <w:rFonts w:ascii="Times New Roman" w:hAnsi="Times New Roman"/>
          <w:sz w:val="22"/>
          <w:szCs w:val="22"/>
          <w:lang w:val="en-AU"/>
        </w:rPr>
        <w:t xml:space="preserve">e </w:t>
      </w:r>
      <w:r w:rsidR="2557594D" w:rsidRPr="2E84F7E9">
        <w:rPr>
          <w:rFonts w:ascii="Times New Roman" w:hAnsi="Times New Roman"/>
          <w:sz w:val="22"/>
          <w:szCs w:val="22"/>
          <w:lang w:val="en-AU"/>
        </w:rPr>
        <w:t>8</w:t>
      </w:r>
      <w:r w:rsidRPr="2E84F7E9">
        <w:rPr>
          <w:rFonts w:ascii="Times New Roman" w:hAnsi="Times New Roman"/>
          <w:sz w:val="22"/>
          <w:szCs w:val="22"/>
          <w:lang w:val="en-AU"/>
        </w:rPr>
        <w:t xml:space="preserve">: </w:t>
      </w:r>
      <w:bookmarkEnd w:id="184"/>
      <w:r w:rsidR="00F55640" w:rsidRPr="2E84F7E9">
        <w:rPr>
          <w:rFonts w:ascii="Times New Roman" w:hAnsi="Times New Roman"/>
          <w:sz w:val="22"/>
          <w:szCs w:val="22"/>
          <w:lang w:val="en-AU"/>
        </w:rPr>
        <w:t xml:space="preserve">Airline </w:t>
      </w:r>
      <w:r w:rsidR="54B0BF21" w:rsidRPr="2E84F7E9">
        <w:rPr>
          <w:rFonts w:ascii="Times New Roman" w:hAnsi="Times New Roman"/>
          <w:sz w:val="22"/>
          <w:szCs w:val="22"/>
          <w:lang w:val="en-AU"/>
        </w:rPr>
        <w:t>c</w:t>
      </w:r>
      <w:r w:rsidR="00F55640" w:rsidRPr="2E84F7E9">
        <w:rPr>
          <w:rFonts w:ascii="Times New Roman" w:hAnsi="Times New Roman"/>
          <w:sz w:val="22"/>
          <w:szCs w:val="22"/>
          <w:lang w:val="en-AU"/>
        </w:rPr>
        <w:t>reates Flight</w:t>
      </w:r>
      <w:bookmarkEnd w:id="192"/>
    </w:p>
    <w:p w14:paraId="1F29ADD8" w14:textId="5CD07B05" w:rsidR="324494F7" w:rsidRDefault="324494F7" w:rsidP="3E57CBB0">
      <w:pPr>
        <w:spacing w:line="276" w:lineRule="auto"/>
        <w:rPr>
          <w:rFonts w:ascii="Times New Roman" w:hAnsi="Times New Roman"/>
          <w:b/>
          <w:bCs/>
          <w:szCs w:val="22"/>
          <w:lang w:val="en-AU"/>
        </w:rPr>
      </w:pPr>
      <w:r w:rsidRPr="3E57CBB0">
        <w:rPr>
          <w:rFonts w:ascii="Times New Roman" w:hAnsi="Times New Roman"/>
          <w:b/>
          <w:bCs/>
          <w:szCs w:val="22"/>
          <w:lang w:val="en-AU"/>
        </w:rPr>
        <w:t>Actors</w:t>
      </w:r>
    </w:p>
    <w:p w14:paraId="2B77607D" w14:textId="72DC30B0" w:rsidR="44F2CEA6" w:rsidRDefault="44F2CEA6" w:rsidP="3E57CBB0">
      <w:pPr>
        <w:pStyle w:val="ListParagraph"/>
        <w:numPr>
          <w:ilvl w:val="0"/>
          <w:numId w:val="30"/>
        </w:numPr>
        <w:spacing w:line="276" w:lineRule="auto"/>
        <w:rPr>
          <w:rFonts w:ascii="Times New Roman" w:hAnsi="Times New Roman"/>
          <w:szCs w:val="22"/>
          <w:lang w:val="en-US"/>
        </w:rPr>
      </w:pPr>
      <w:r w:rsidRPr="3E57CBB0">
        <w:rPr>
          <w:rFonts w:ascii="Times New Roman" w:hAnsi="Times New Roman"/>
          <w:szCs w:val="22"/>
          <w:lang w:val="en-AU"/>
        </w:rPr>
        <w:t>Airline</w:t>
      </w:r>
    </w:p>
    <w:p w14:paraId="48371F89" w14:textId="1F71ACDD" w:rsidR="010A4EA2" w:rsidRDefault="010A4EA2" w:rsidP="3E57CBB0">
      <w:pPr>
        <w:spacing w:line="276" w:lineRule="auto"/>
        <w:rPr>
          <w:rFonts w:ascii="Times New Roman" w:hAnsi="Times New Roman"/>
          <w:b/>
          <w:bCs/>
          <w:szCs w:val="22"/>
          <w:lang w:val="en-AU"/>
        </w:rPr>
      </w:pPr>
      <w:r w:rsidRPr="3E57CBB0">
        <w:rPr>
          <w:rFonts w:ascii="Times New Roman" w:hAnsi="Times New Roman"/>
          <w:b/>
          <w:bCs/>
          <w:szCs w:val="22"/>
          <w:lang w:val="en-AU"/>
        </w:rPr>
        <w:t>Preconditions</w:t>
      </w:r>
    </w:p>
    <w:p w14:paraId="36B7E869" w14:textId="6FB1B0BF" w:rsidR="542AE4EA" w:rsidRDefault="542AE4EA" w:rsidP="3E57CBB0">
      <w:pPr>
        <w:pStyle w:val="ListParagraph"/>
        <w:numPr>
          <w:ilvl w:val="0"/>
          <w:numId w:val="12"/>
        </w:numPr>
        <w:spacing w:line="276" w:lineRule="auto"/>
        <w:rPr>
          <w:szCs w:val="22"/>
          <w:lang w:val="en-AU"/>
        </w:rPr>
      </w:pPr>
      <w:r w:rsidRPr="3E57CBB0">
        <w:rPr>
          <w:rFonts w:ascii="Times New Roman" w:hAnsi="Times New Roman"/>
          <w:szCs w:val="22"/>
          <w:lang w:val="en-AU"/>
        </w:rPr>
        <w:t>Airline has an existing account in the system</w:t>
      </w:r>
    </w:p>
    <w:p w14:paraId="1E7F6B9B" w14:textId="59CC4D68" w:rsidR="010A4EA2" w:rsidRDefault="010A4EA2" w:rsidP="3E57CBB0">
      <w:pPr>
        <w:pStyle w:val="ListParagraph"/>
        <w:numPr>
          <w:ilvl w:val="0"/>
          <w:numId w:val="12"/>
        </w:numPr>
        <w:spacing w:line="276" w:lineRule="auto"/>
        <w:rPr>
          <w:rFonts w:ascii="Calibri" w:eastAsia="Calibri" w:hAnsi="Calibri" w:cs="Calibri"/>
          <w:szCs w:val="22"/>
          <w:lang w:val="en-AU"/>
        </w:rPr>
      </w:pPr>
      <w:r w:rsidRPr="3E57CBB0">
        <w:rPr>
          <w:rFonts w:ascii="Times New Roman" w:hAnsi="Times New Roman"/>
          <w:szCs w:val="22"/>
          <w:lang w:val="en-AU"/>
        </w:rPr>
        <w:t>Origin</w:t>
      </w:r>
      <w:r w:rsidR="7B4AE942" w:rsidRPr="3E57CBB0">
        <w:rPr>
          <w:rFonts w:ascii="Times New Roman" w:hAnsi="Times New Roman"/>
          <w:szCs w:val="22"/>
          <w:lang w:val="en-AU"/>
        </w:rPr>
        <w:t xml:space="preserve"> </w:t>
      </w:r>
      <w:r w:rsidRPr="3E57CBB0">
        <w:rPr>
          <w:rFonts w:ascii="Times New Roman" w:hAnsi="Times New Roman"/>
          <w:szCs w:val="22"/>
          <w:lang w:val="en-AU"/>
        </w:rPr>
        <w:t>and destination airport</w:t>
      </w:r>
      <w:r w:rsidR="223F9681" w:rsidRPr="3E57CBB0">
        <w:rPr>
          <w:rFonts w:ascii="Times New Roman" w:hAnsi="Times New Roman"/>
          <w:szCs w:val="22"/>
          <w:lang w:val="en-AU"/>
        </w:rPr>
        <w:t xml:space="preserve"> </w:t>
      </w:r>
      <w:r w:rsidR="3198C350" w:rsidRPr="3E57CBB0">
        <w:rPr>
          <w:rFonts w:ascii="Times New Roman" w:hAnsi="Times New Roman"/>
          <w:szCs w:val="22"/>
          <w:lang w:val="en-AU"/>
        </w:rPr>
        <w:t>have been added into the system</w:t>
      </w:r>
    </w:p>
    <w:p w14:paraId="5F955730" w14:textId="162713A5" w:rsidR="324494F7" w:rsidRDefault="324494F7" w:rsidP="3E57CBB0">
      <w:pPr>
        <w:spacing w:line="276" w:lineRule="auto"/>
        <w:rPr>
          <w:rFonts w:ascii="Times New Roman" w:hAnsi="Times New Roman"/>
          <w:b/>
          <w:bCs/>
          <w:szCs w:val="22"/>
          <w:lang w:val="en-AU"/>
        </w:rPr>
      </w:pPr>
      <w:r w:rsidRPr="3E57CBB0">
        <w:rPr>
          <w:rFonts w:ascii="Times New Roman" w:hAnsi="Times New Roman"/>
          <w:b/>
          <w:bCs/>
          <w:szCs w:val="22"/>
          <w:lang w:val="en-AU"/>
        </w:rPr>
        <w:t>Basic Flow</w:t>
      </w:r>
    </w:p>
    <w:p w14:paraId="06CA76AE" w14:textId="3E3732F5" w:rsidR="28E0FC4B" w:rsidRDefault="0EB2EC77" w:rsidP="1110D767">
      <w:pPr>
        <w:spacing w:line="276" w:lineRule="auto"/>
        <w:rPr>
          <w:rFonts w:ascii="Times New Roman" w:hAnsi="Times New Roman"/>
          <w:lang w:val="en-AU"/>
        </w:rPr>
      </w:pPr>
      <w:r w:rsidRPr="1110D767">
        <w:rPr>
          <w:rFonts w:ascii="Times New Roman" w:hAnsi="Times New Roman"/>
          <w:lang w:val="en-AU"/>
        </w:rPr>
        <w:t xml:space="preserve">Airline logs into system and </w:t>
      </w:r>
      <w:r w:rsidR="64445B12" w:rsidRPr="1110D767">
        <w:rPr>
          <w:rFonts w:ascii="Times New Roman" w:hAnsi="Times New Roman"/>
          <w:lang w:val="en-AU"/>
        </w:rPr>
        <w:t xml:space="preserve">selects the option to create a flight. Then they select the airplane </w:t>
      </w:r>
      <w:r w:rsidR="175B22EA" w:rsidRPr="1110D767">
        <w:rPr>
          <w:rFonts w:ascii="Times New Roman" w:hAnsi="Times New Roman"/>
          <w:lang w:val="en-AU"/>
        </w:rPr>
        <w:t xml:space="preserve">type for the flight, the origin airport, destination airport, </w:t>
      </w:r>
      <w:r w:rsidR="69E027A8" w:rsidRPr="1110D767">
        <w:rPr>
          <w:rFonts w:ascii="Times New Roman" w:hAnsi="Times New Roman"/>
          <w:lang w:val="en-AU"/>
        </w:rPr>
        <w:t xml:space="preserve">departure time, and stopover airport(s) </w:t>
      </w:r>
      <w:r w:rsidR="4A229DE7" w:rsidRPr="1110D767">
        <w:rPr>
          <w:rFonts w:ascii="Times New Roman" w:hAnsi="Times New Roman"/>
          <w:lang w:val="en-AU"/>
        </w:rPr>
        <w:t>if applicable.</w:t>
      </w:r>
      <w:r w:rsidR="75E322CA" w:rsidRPr="1110D767">
        <w:rPr>
          <w:rFonts w:ascii="Times New Roman" w:hAnsi="Times New Roman"/>
          <w:lang w:val="en-AU"/>
        </w:rPr>
        <w:t xml:space="preserve"> They then click the Confirm button to finalise the flight, a success message is then shown to the Airline.</w:t>
      </w:r>
    </w:p>
    <w:p w14:paraId="01DEFC1D" w14:textId="31C5DC62" w:rsidR="1110D767" w:rsidRDefault="1110D767" w:rsidP="1110D767">
      <w:pPr>
        <w:spacing w:line="276" w:lineRule="auto"/>
        <w:rPr>
          <w:szCs w:val="22"/>
          <w:lang w:val="en-AU"/>
        </w:rPr>
      </w:pPr>
    </w:p>
    <w:p w14:paraId="2441218E" w14:textId="36AFC25C" w:rsidR="1110D767" w:rsidRDefault="1110D767" w:rsidP="1110D767">
      <w:pPr>
        <w:spacing w:line="276" w:lineRule="auto"/>
        <w:rPr>
          <w:szCs w:val="22"/>
          <w:lang w:val="en-AU"/>
        </w:rPr>
      </w:pPr>
    </w:p>
    <w:p w14:paraId="7D9A1547" w14:textId="2FA39897" w:rsidR="73E7401D" w:rsidRDefault="73E7401D" w:rsidP="3E57CBB0">
      <w:pPr>
        <w:pStyle w:val="Heading2"/>
        <w:spacing w:before="60" w:line="276" w:lineRule="auto"/>
        <w:rPr>
          <w:sz w:val="22"/>
          <w:szCs w:val="22"/>
          <w:lang w:val="en-US"/>
        </w:rPr>
      </w:pPr>
      <w:bookmarkStart w:id="193" w:name="_Toc79609909"/>
      <w:r w:rsidRPr="2E84F7E9">
        <w:rPr>
          <w:rFonts w:ascii="Times New Roman" w:hAnsi="Times New Roman"/>
          <w:sz w:val="22"/>
          <w:szCs w:val="22"/>
          <w:lang w:val="en-AU"/>
        </w:rPr>
        <w:t>Use</w:t>
      </w:r>
      <w:r w:rsidR="7B3BBCA0" w:rsidRPr="2E84F7E9">
        <w:rPr>
          <w:rFonts w:ascii="Times New Roman" w:hAnsi="Times New Roman"/>
          <w:sz w:val="22"/>
          <w:szCs w:val="22"/>
          <w:lang w:val="en-AU"/>
        </w:rPr>
        <w:t xml:space="preserve"> Case </w:t>
      </w:r>
      <w:r w:rsidR="7B66F5F6" w:rsidRPr="2E84F7E9">
        <w:rPr>
          <w:rFonts w:ascii="Times New Roman" w:hAnsi="Times New Roman"/>
          <w:sz w:val="22"/>
          <w:szCs w:val="22"/>
          <w:lang w:val="en-AU"/>
        </w:rPr>
        <w:t>9</w:t>
      </w:r>
      <w:r w:rsidR="7B3BBCA0" w:rsidRPr="2E84F7E9">
        <w:rPr>
          <w:rFonts w:ascii="Times New Roman" w:hAnsi="Times New Roman"/>
          <w:sz w:val="22"/>
          <w:szCs w:val="22"/>
          <w:lang w:val="en-AU"/>
        </w:rPr>
        <w:t>: Airline cancels Flight</w:t>
      </w:r>
      <w:bookmarkEnd w:id="193"/>
    </w:p>
    <w:p w14:paraId="1BAE14DA" w14:textId="5CD07B05" w:rsidR="547EBF62" w:rsidRDefault="547EBF62" w:rsidP="3E57CBB0">
      <w:pPr>
        <w:spacing w:line="276" w:lineRule="auto"/>
        <w:rPr>
          <w:rFonts w:ascii="Times New Roman" w:hAnsi="Times New Roman"/>
          <w:b/>
          <w:bCs/>
          <w:szCs w:val="22"/>
          <w:lang w:val="en-AU"/>
        </w:rPr>
      </w:pPr>
      <w:r w:rsidRPr="3E57CBB0">
        <w:rPr>
          <w:rFonts w:ascii="Times New Roman" w:hAnsi="Times New Roman"/>
          <w:b/>
          <w:bCs/>
          <w:szCs w:val="22"/>
          <w:lang w:val="en-AU"/>
        </w:rPr>
        <w:t>Actors</w:t>
      </w:r>
    </w:p>
    <w:p w14:paraId="2DE6AFDB" w14:textId="209A59DD" w:rsidR="547EBF62" w:rsidRDefault="547EBF62" w:rsidP="3E57CBB0">
      <w:pPr>
        <w:pStyle w:val="ListParagraph"/>
        <w:numPr>
          <w:ilvl w:val="0"/>
          <w:numId w:val="18"/>
        </w:numPr>
        <w:spacing w:line="276" w:lineRule="auto"/>
        <w:rPr>
          <w:rFonts w:ascii="Times New Roman" w:hAnsi="Times New Roman"/>
          <w:szCs w:val="22"/>
          <w:lang w:val="en-US"/>
        </w:rPr>
      </w:pPr>
      <w:r w:rsidRPr="3E57CBB0">
        <w:rPr>
          <w:rFonts w:ascii="Times New Roman" w:hAnsi="Times New Roman"/>
          <w:szCs w:val="22"/>
          <w:lang w:val="en-AU"/>
        </w:rPr>
        <w:t>Airline</w:t>
      </w:r>
    </w:p>
    <w:p w14:paraId="020226DF" w14:textId="51B8162C" w:rsidR="17356808" w:rsidRDefault="17356808" w:rsidP="3E57CBB0">
      <w:pPr>
        <w:pStyle w:val="ListParagraph"/>
        <w:numPr>
          <w:ilvl w:val="0"/>
          <w:numId w:val="18"/>
        </w:numPr>
        <w:spacing w:line="276" w:lineRule="auto"/>
        <w:rPr>
          <w:szCs w:val="22"/>
          <w:lang w:val="en-AU"/>
        </w:rPr>
      </w:pPr>
      <w:r w:rsidRPr="3E57CBB0">
        <w:rPr>
          <w:rFonts w:ascii="Times New Roman" w:hAnsi="Times New Roman"/>
          <w:szCs w:val="22"/>
          <w:lang w:val="en-AU"/>
        </w:rPr>
        <w:t>Customer</w:t>
      </w:r>
    </w:p>
    <w:p w14:paraId="2BBC7666" w14:textId="209A59DD" w:rsidR="43C5406B" w:rsidRDefault="43C5406B" w:rsidP="3E57CBB0">
      <w:pPr>
        <w:spacing w:line="276" w:lineRule="auto"/>
        <w:rPr>
          <w:rFonts w:ascii="Times New Roman" w:hAnsi="Times New Roman"/>
          <w:b/>
          <w:bCs/>
          <w:szCs w:val="22"/>
          <w:lang w:val="en-AU"/>
        </w:rPr>
      </w:pPr>
      <w:r w:rsidRPr="3E57CBB0">
        <w:rPr>
          <w:rFonts w:ascii="Times New Roman" w:hAnsi="Times New Roman"/>
          <w:b/>
          <w:bCs/>
          <w:szCs w:val="22"/>
          <w:lang w:val="en-AU"/>
        </w:rPr>
        <w:t>Preconditions</w:t>
      </w:r>
    </w:p>
    <w:p w14:paraId="6C217864" w14:textId="6DAF2930" w:rsidR="43C5406B" w:rsidRDefault="43C5406B" w:rsidP="3E57CBB0">
      <w:pPr>
        <w:pStyle w:val="ListParagraph"/>
        <w:numPr>
          <w:ilvl w:val="0"/>
          <w:numId w:val="12"/>
        </w:numPr>
        <w:spacing w:line="276" w:lineRule="auto"/>
        <w:rPr>
          <w:szCs w:val="22"/>
          <w:lang w:val="en-AU"/>
        </w:rPr>
      </w:pPr>
      <w:r w:rsidRPr="3E57CBB0">
        <w:rPr>
          <w:rFonts w:ascii="Times New Roman" w:hAnsi="Times New Roman"/>
          <w:szCs w:val="22"/>
          <w:lang w:val="en-AU"/>
        </w:rPr>
        <w:t>Airline has an existing account in the system</w:t>
      </w:r>
    </w:p>
    <w:p w14:paraId="487F6C8E" w14:textId="1E9D2AB5" w:rsidR="43C5406B" w:rsidRDefault="43C5406B" w:rsidP="3E57CBB0">
      <w:pPr>
        <w:pStyle w:val="ListParagraph"/>
        <w:numPr>
          <w:ilvl w:val="0"/>
          <w:numId w:val="12"/>
        </w:numPr>
        <w:spacing w:line="276" w:lineRule="auto"/>
        <w:rPr>
          <w:szCs w:val="22"/>
          <w:lang w:val="en-AU"/>
        </w:rPr>
      </w:pPr>
      <w:r w:rsidRPr="3E57CBB0">
        <w:rPr>
          <w:rFonts w:ascii="Times New Roman" w:hAnsi="Times New Roman"/>
          <w:szCs w:val="22"/>
          <w:lang w:val="en-AU"/>
        </w:rPr>
        <w:t>Airline has existing future flight(s) already in the system</w:t>
      </w:r>
    </w:p>
    <w:p w14:paraId="6D13D673" w14:textId="3F848749" w:rsidR="547EBF62" w:rsidRDefault="547EBF62" w:rsidP="3E57CBB0">
      <w:pPr>
        <w:spacing w:line="276" w:lineRule="auto"/>
        <w:rPr>
          <w:rFonts w:ascii="Times New Roman" w:hAnsi="Times New Roman"/>
          <w:b/>
          <w:bCs/>
          <w:szCs w:val="22"/>
          <w:lang w:val="en-AU"/>
        </w:rPr>
      </w:pPr>
      <w:r w:rsidRPr="3E57CBB0">
        <w:rPr>
          <w:rFonts w:ascii="Times New Roman" w:hAnsi="Times New Roman"/>
          <w:b/>
          <w:bCs/>
          <w:szCs w:val="22"/>
          <w:lang w:val="en-AU"/>
        </w:rPr>
        <w:t>Basic Flow</w:t>
      </w:r>
    </w:p>
    <w:p w14:paraId="2FCBE526" w14:textId="5B213371" w:rsidR="7B3BBCA0" w:rsidRDefault="7B3BBCA0" w:rsidP="2B202F91">
      <w:pPr>
        <w:spacing w:line="276" w:lineRule="auto"/>
        <w:rPr>
          <w:lang w:val="en-AU"/>
        </w:rPr>
      </w:pPr>
      <w:r w:rsidRPr="57B8D2EB">
        <w:rPr>
          <w:lang w:val="en-AU"/>
        </w:rPr>
        <w:t xml:space="preserve">Airline logs into system and selects </w:t>
      </w:r>
      <w:r w:rsidR="5D37522B" w:rsidRPr="57B8D2EB">
        <w:rPr>
          <w:lang w:val="en-AU"/>
        </w:rPr>
        <w:t>to view all</w:t>
      </w:r>
      <w:r w:rsidR="66344CAF" w:rsidRPr="57B8D2EB">
        <w:rPr>
          <w:lang w:val="en-AU"/>
        </w:rPr>
        <w:t xml:space="preserve"> </w:t>
      </w:r>
      <w:r w:rsidR="5D37522B" w:rsidRPr="57B8D2EB">
        <w:rPr>
          <w:lang w:val="en-AU"/>
        </w:rPr>
        <w:t xml:space="preserve">flights, </w:t>
      </w:r>
      <w:r w:rsidRPr="57B8D2EB">
        <w:rPr>
          <w:lang w:val="en-AU"/>
        </w:rPr>
        <w:t>the</w:t>
      </w:r>
      <w:r w:rsidR="33E29F04" w:rsidRPr="57B8D2EB">
        <w:rPr>
          <w:lang w:val="en-AU"/>
        </w:rPr>
        <w:t>y then select the</w:t>
      </w:r>
      <w:r w:rsidRPr="57B8D2EB">
        <w:rPr>
          <w:lang w:val="en-AU"/>
        </w:rPr>
        <w:t xml:space="preserve"> </w:t>
      </w:r>
      <w:r w:rsidR="362CC0AC" w:rsidRPr="57B8D2EB">
        <w:rPr>
          <w:lang w:val="en-AU"/>
        </w:rPr>
        <w:t>C</w:t>
      </w:r>
      <w:r w:rsidRPr="57B8D2EB">
        <w:rPr>
          <w:lang w:val="en-AU"/>
        </w:rPr>
        <w:t xml:space="preserve">ancel option for </w:t>
      </w:r>
      <w:r w:rsidR="7B582B3E" w:rsidRPr="57B8D2EB">
        <w:rPr>
          <w:lang w:val="en-AU"/>
        </w:rPr>
        <w:t>a</w:t>
      </w:r>
      <w:r w:rsidR="3FE9715A" w:rsidRPr="57B8D2EB">
        <w:rPr>
          <w:lang w:val="en-AU"/>
        </w:rPr>
        <w:t xml:space="preserve"> </w:t>
      </w:r>
      <w:r w:rsidR="65FF1B69" w:rsidRPr="57B8D2EB">
        <w:rPr>
          <w:lang w:val="en-AU"/>
        </w:rPr>
        <w:t xml:space="preserve">chosen </w:t>
      </w:r>
      <w:r w:rsidR="7B582B3E" w:rsidRPr="57B8D2EB">
        <w:rPr>
          <w:lang w:val="en-AU"/>
        </w:rPr>
        <w:t>flight</w:t>
      </w:r>
      <w:r w:rsidR="0AB8462F" w:rsidRPr="57B8D2EB">
        <w:rPr>
          <w:lang w:val="en-AU"/>
        </w:rPr>
        <w:t xml:space="preserve"> that is due to commence in the future</w:t>
      </w:r>
      <w:r w:rsidRPr="57B8D2EB">
        <w:rPr>
          <w:lang w:val="en-AU"/>
        </w:rPr>
        <w:t xml:space="preserve">. </w:t>
      </w:r>
      <w:r w:rsidR="77EC0D8B" w:rsidRPr="57B8D2EB">
        <w:rPr>
          <w:lang w:val="en-AU"/>
        </w:rPr>
        <w:t>The Cancel option for f</w:t>
      </w:r>
      <w:r w:rsidR="47D9AFAE" w:rsidRPr="57B8D2EB">
        <w:rPr>
          <w:lang w:val="en-AU"/>
        </w:rPr>
        <w:t xml:space="preserve">lights that are </w:t>
      </w:r>
      <w:r w:rsidR="4CFE9FDA" w:rsidRPr="57B8D2EB">
        <w:rPr>
          <w:lang w:val="en-AU"/>
        </w:rPr>
        <w:t>ongoing</w:t>
      </w:r>
      <w:r w:rsidR="47D9AFAE" w:rsidRPr="57B8D2EB">
        <w:rPr>
          <w:lang w:val="en-AU"/>
        </w:rPr>
        <w:t xml:space="preserve"> or have </w:t>
      </w:r>
      <w:r w:rsidR="5C71D793" w:rsidRPr="57B8D2EB">
        <w:rPr>
          <w:lang w:val="en-AU"/>
        </w:rPr>
        <w:t>run</w:t>
      </w:r>
      <w:r w:rsidR="5D42EFD9" w:rsidRPr="57B8D2EB">
        <w:rPr>
          <w:lang w:val="en-AU"/>
        </w:rPr>
        <w:t xml:space="preserve"> are disabled</w:t>
      </w:r>
      <w:r w:rsidR="47D9AFAE" w:rsidRPr="57B8D2EB">
        <w:rPr>
          <w:lang w:val="en-AU"/>
        </w:rPr>
        <w:t xml:space="preserve">. </w:t>
      </w:r>
      <w:r w:rsidRPr="57B8D2EB">
        <w:rPr>
          <w:lang w:val="en-AU"/>
        </w:rPr>
        <w:t>The</w:t>
      </w:r>
      <w:r w:rsidR="2CF4C9FC" w:rsidRPr="57B8D2EB">
        <w:rPr>
          <w:lang w:val="en-AU"/>
        </w:rPr>
        <w:t>y</w:t>
      </w:r>
      <w:r w:rsidRPr="57B8D2EB">
        <w:rPr>
          <w:lang w:val="en-AU"/>
        </w:rPr>
        <w:t xml:space="preserve"> the</w:t>
      </w:r>
      <w:r w:rsidR="1C7C3E7D" w:rsidRPr="57B8D2EB">
        <w:rPr>
          <w:lang w:val="en-AU"/>
        </w:rPr>
        <w:t>n</w:t>
      </w:r>
      <w:r w:rsidRPr="57B8D2EB">
        <w:rPr>
          <w:lang w:val="en-AU"/>
        </w:rPr>
        <w:t xml:space="preserve"> are presented with</w:t>
      </w:r>
      <w:r w:rsidR="647013D7" w:rsidRPr="57B8D2EB">
        <w:rPr>
          <w:lang w:val="en-AU"/>
        </w:rPr>
        <w:t xml:space="preserve"> </w:t>
      </w:r>
      <w:r w:rsidR="67148EB4" w:rsidRPr="57B8D2EB">
        <w:rPr>
          <w:lang w:val="en-AU"/>
        </w:rPr>
        <w:t xml:space="preserve">the details of the flight including the </w:t>
      </w:r>
      <w:r w:rsidR="3F5170C2" w:rsidRPr="57B8D2EB">
        <w:rPr>
          <w:lang w:val="en-AU"/>
        </w:rPr>
        <w:t>origin, stopover (if any), destination airport</w:t>
      </w:r>
      <w:r w:rsidR="7B828C56" w:rsidRPr="57B8D2EB">
        <w:rPr>
          <w:lang w:val="en-AU"/>
        </w:rPr>
        <w:t xml:space="preserve">s and the departure and arrival </w:t>
      </w:r>
      <w:r w:rsidR="72D57F8E" w:rsidRPr="57B8D2EB">
        <w:rPr>
          <w:lang w:val="en-AU"/>
        </w:rPr>
        <w:t>times from and to each airpor</w:t>
      </w:r>
      <w:r w:rsidR="7B828C56" w:rsidRPr="57B8D2EB">
        <w:rPr>
          <w:lang w:val="en-AU"/>
        </w:rPr>
        <w:t>t</w:t>
      </w:r>
      <w:r w:rsidR="67148EB4" w:rsidRPr="57B8D2EB">
        <w:rPr>
          <w:lang w:val="en-AU"/>
        </w:rPr>
        <w:t>, the seats that have been booked for the flight,</w:t>
      </w:r>
      <w:r w:rsidR="15DBF203" w:rsidRPr="57B8D2EB">
        <w:rPr>
          <w:lang w:val="en-AU"/>
        </w:rPr>
        <w:t xml:space="preserve"> an Edit </w:t>
      </w:r>
      <w:r w:rsidR="37C1B52E" w:rsidRPr="57B8D2EB">
        <w:rPr>
          <w:lang w:val="en-AU"/>
        </w:rPr>
        <w:t>button,</w:t>
      </w:r>
      <w:r w:rsidR="67148EB4" w:rsidRPr="57B8D2EB">
        <w:rPr>
          <w:lang w:val="en-AU"/>
        </w:rPr>
        <w:t xml:space="preserve"> </w:t>
      </w:r>
      <w:r w:rsidR="0BC1084A" w:rsidRPr="57B8D2EB">
        <w:rPr>
          <w:lang w:val="en-AU"/>
        </w:rPr>
        <w:t xml:space="preserve">and </w:t>
      </w:r>
      <w:r w:rsidR="67148EB4" w:rsidRPr="57B8D2EB">
        <w:rPr>
          <w:lang w:val="en-AU"/>
        </w:rPr>
        <w:t xml:space="preserve">a </w:t>
      </w:r>
      <w:r w:rsidR="1FA7950B" w:rsidRPr="57B8D2EB">
        <w:rPr>
          <w:lang w:val="en-AU"/>
        </w:rPr>
        <w:t>C</w:t>
      </w:r>
      <w:r w:rsidR="67148EB4" w:rsidRPr="57B8D2EB">
        <w:rPr>
          <w:lang w:val="en-AU"/>
        </w:rPr>
        <w:t xml:space="preserve">ancel button. </w:t>
      </w:r>
      <w:r w:rsidR="417797A5" w:rsidRPr="57B8D2EB">
        <w:rPr>
          <w:lang w:val="en-AU"/>
        </w:rPr>
        <w:t>Finally,</w:t>
      </w:r>
      <w:r w:rsidR="68409E93" w:rsidRPr="57B8D2EB">
        <w:rPr>
          <w:lang w:val="en-AU"/>
        </w:rPr>
        <w:t xml:space="preserve"> the Airline clicks </w:t>
      </w:r>
      <w:r w:rsidR="67148EB4" w:rsidRPr="57B8D2EB">
        <w:rPr>
          <w:lang w:val="en-AU"/>
        </w:rPr>
        <w:t xml:space="preserve">the </w:t>
      </w:r>
      <w:r w:rsidR="61CA8EEE" w:rsidRPr="57B8D2EB">
        <w:rPr>
          <w:lang w:val="en-AU"/>
        </w:rPr>
        <w:t>C</w:t>
      </w:r>
      <w:r w:rsidR="67148EB4" w:rsidRPr="57B8D2EB">
        <w:rPr>
          <w:lang w:val="en-AU"/>
        </w:rPr>
        <w:t>ancel button</w:t>
      </w:r>
      <w:r w:rsidR="4576D707" w:rsidRPr="57B8D2EB">
        <w:rPr>
          <w:lang w:val="en-AU"/>
        </w:rPr>
        <w:t xml:space="preserve"> to finalise the flight’s cancellation, a success message is shown to the Airline</w:t>
      </w:r>
      <w:r w:rsidR="12B47125" w:rsidRPr="57B8D2EB">
        <w:rPr>
          <w:lang w:val="en-AU"/>
        </w:rPr>
        <w:t xml:space="preserve"> and a notification email is sent to the customer</w:t>
      </w:r>
      <w:r w:rsidR="4576D707" w:rsidRPr="57B8D2EB">
        <w:rPr>
          <w:lang w:val="en-AU"/>
        </w:rPr>
        <w:t>.</w:t>
      </w:r>
    </w:p>
    <w:p w14:paraId="6626D4D5" w14:textId="4E32EDC6" w:rsidR="327E3ADE" w:rsidRDefault="327E3ADE" w:rsidP="3E57CBB0">
      <w:pPr>
        <w:pStyle w:val="Heading2"/>
        <w:spacing w:before="60" w:line="276" w:lineRule="auto"/>
        <w:rPr>
          <w:sz w:val="22"/>
          <w:szCs w:val="22"/>
          <w:lang w:val="en-AU"/>
        </w:rPr>
      </w:pPr>
      <w:bookmarkStart w:id="194" w:name="_Toc79609910"/>
      <w:r w:rsidRPr="57D730DF">
        <w:rPr>
          <w:rFonts w:ascii="Times New Roman" w:hAnsi="Times New Roman"/>
          <w:sz w:val="22"/>
          <w:szCs w:val="22"/>
          <w:lang w:val="en-AU"/>
        </w:rPr>
        <w:t>Use Case 1</w:t>
      </w:r>
      <w:r w:rsidR="7BEDC7FF" w:rsidRPr="57D730DF">
        <w:rPr>
          <w:rFonts w:ascii="Times New Roman" w:hAnsi="Times New Roman"/>
          <w:sz w:val="22"/>
          <w:szCs w:val="22"/>
          <w:lang w:val="en-AU"/>
        </w:rPr>
        <w:t>0</w:t>
      </w:r>
      <w:r w:rsidRPr="57D730DF">
        <w:rPr>
          <w:rFonts w:ascii="Times New Roman" w:hAnsi="Times New Roman"/>
          <w:sz w:val="22"/>
          <w:szCs w:val="22"/>
          <w:lang w:val="en-AU"/>
        </w:rPr>
        <w:t>: Airline edits Flight</w:t>
      </w:r>
      <w:bookmarkEnd w:id="194"/>
    </w:p>
    <w:p w14:paraId="40FBBCBC" w14:textId="3FC449DC" w:rsidR="327E3ADE" w:rsidRDefault="327E3ADE" w:rsidP="3E57CBB0">
      <w:pPr>
        <w:spacing w:line="276" w:lineRule="auto"/>
        <w:rPr>
          <w:szCs w:val="22"/>
          <w:lang w:val="en-AU"/>
        </w:rPr>
      </w:pPr>
      <w:r w:rsidRPr="3E57CBB0">
        <w:rPr>
          <w:b/>
          <w:bCs/>
          <w:szCs w:val="22"/>
          <w:lang w:val="en-AU"/>
        </w:rPr>
        <w:t>Actors</w:t>
      </w:r>
    </w:p>
    <w:p w14:paraId="75F1263B" w14:textId="54FBF010" w:rsidR="327E3ADE" w:rsidRDefault="327E3ADE" w:rsidP="3E57CBB0">
      <w:pPr>
        <w:pStyle w:val="ListParagraph"/>
        <w:numPr>
          <w:ilvl w:val="0"/>
          <w:numId w:val="15"/>
        </w:numPr>
        <w:spacing w:line="276" w:lineRule="auto"/>
        <w:rPr>
          <w:rFonts w:eastAsia="Times" w:cs="Times"/>
          <w:szCs w:val="22"/>
          <w:lang w:val="en-AU"/>
        </w:rPr>
      </w:pPr>
      <w:r w:rsidRPr="3E57CBB0">
        <w:rPr>
          <w:szCs w:val="22"/>
          <w:lang w:val="en-AU"/>
        </w:rPr>
        <w:t>Airline</w:t>
      </w:r>
    </w:p>
    <w:p w14:paraId="37E7DB2A" w14:textId="5632409F" w:rsidR="2847F03E" w:rsidRDefault="2847F03E" w:rsidP="3E57CBB0">
      <w:pPr>
        <w:pStyle w:val="ListParagraph"/>
        <w:numPr>
          <w:ilvl w:val="0"/>
          <w:numId w:val="15"/>
        </w:numPr>
        <w:spacing w:line="276" w:lineRule="auto"/>
        <w:rPr>
          <w:szCs w:val="22"/>
          <w:lang w:val="en-AU"/>
        </w:rPr>
      </w:pPr>
      <w:r w:rsidRPr="3E57CBB0">
        <w:rPr>
          <w:szCs w:val="22"/>
          <w:lang w:val="en-AU"/>
        </w:rPr>
        <w:t>Customer</w:t>
      </w:r>
    </w:p>
    <w:p w14:paraId="382CE399" w14:textId="43D71A10" w:rsidR="260F7A83" w:rsidRDefault="260F7A83" w:rsidP="3E57CBB0">
      <w:pPr>
        <w:spacing w:line="276" w:lineRule="auto"/>
        <w:rPr>
          <w:rFonts w:ascii="Times New Roman" w:hAnsi="Times New Roman"/>
          <w:b/>
          <w:bCs/>
          <w:szCs w:val="22"/>
          <w:lang w:val="en-AU"/>
        </w:rPr>
      </w:pPr>
      <w:r w:rsidRPr="3E57CBB0">
        <w:rPr>
          <w:rFonts w:ascii="Times New Roman" w:hAnsi="Times New Roman"/>
          <w:b/>
          <w:bCs/>
          <w:szCs w:val="22"/>
          <w:lang w:val="en-AU"/>
        </w:rPr>
        <w:t>Preconditions</w:t>
      </w:r>
    </w:p>
    <w:p w14:paraId="7FE692F5" w14:textId="668093B9" w:rsidR="260F7A83" w:rsidRDefault="260F7A83" w:rsidP="3E57CBB0">
      <w:pPr>
        <w:pStyle w:val="ListParagraph"/>
        <w:numPr>
          <w:ilvl w:val="0"/>
          <w:numId w:val="12"/>
        </w:numPr>
        <w:spacing w:line="276" w:lineRule="auto"/>
        <w:rPr>
          <w:szCs w:val="22"/>
          <w:lang w:val="en-AU"/>
        </w:rPr>
      </w:pPr>
      <w:r w:rsidRPr="3E57CBB0">
        <w:rPr>
          <w:rFonts w:ascii="Times New Roman" w:hAnsi="Times New Roman"/>
          <w:szCs w:val="22"/>
          <w:lang w:val="en-AU"/>
        </w:rPr>
        <w:t>Airline has an existing account in the system</w:t>
      </w:r>
    </w:p>
    <w:p w14:paraId="225C380E" w14:textId="61E4DBF9" w:rsidR="260F7A83" w:rsidRDefault="260F7A83" w:rsidP="3E57CBB0">
      <w:pPr>
        <w:pStyle w:val="ListParagraph"/>
        <w:numPr>
          <w:ilvl w:val="0"/>
          <w:numId w:val="12"/>
        </w:numPr>
        <w:spacing w:line="276" w:lineRule="auto"/>
        <w:rPr>
          <w:szCs w:val="22"/>
          <w:lang w:val="en-AU"/>
        </w:rPr>
      </w:pPr>
      <w:r w:rsidRPr="3E57CBB0">
        <w:rPr>
          <w:rFonts w:ascii="Times New Roman" w:hAnsi="Times New Roman"/>
          <w:szCs w:val="22"/>
          <w:lang w:val="en-AU"/>
        </w:rPr>
        <w:t>Airline has existing future flight(s) already in the system</w:t>
      </w:r>
    </w:p>
    <w:p w14:paraId="5920A513" w14:textId="2420E536" w:rsidR="327E3ADE" w:rsidRDefault="327E3ADE" w:rsidP="3E57CBB0">
      <w:pPr>
        <w:spacing w:line="276" w:lineRule="auto"/>
        <w:rPr>
          <w:szCs w:val="22"/>
          <w:lang w:val="en-AU"/>
        </w:rPr>
      </w:pPr>
      <w:r w:rsidRPr="3E57CBB0">
        <w:rPr>
          <w:b/>
          <w:bCs/>
          <w:szCs w:val="22"/>
          <w:lang w:val="en-AU"/>
        </w:rPr>
        <w:t>Basic Flow</w:t>
      </w:r>
    </w:p>
    <w:p w14:paraId="693CECE6" w14:textId="31E9A957" w:rsidR="06ACFDE6" w:rsidRDefault="06ACFDE6" w:rsidP="1110D767">
      <w:pPr>
        <w:spacing w:line="276" w:lineRule="auto"/>
        <w:rPr>
          <w:lang w:val="en-AU"/>
        </w:rPr>
      </w:pPr>
      <w:r w:rsidRPr="1110D767">
        <w:rPr>
          <w:lang w:val="en-AU"/>
        </w:rPr>
        <w:t xml:space="preserve">Airline logs into system and selects to view all flights, they then select the Edit option for a chosen flight that is due to commence in the future. The Edit option for flights that are </w:t>
      </w:r>
      <w:r w:rsidR="38223903" w:rsidRPr="1110D767">
        <w:rPr>
          <w:lang w:val="en-AU"/>
        </w:rPr>
        <w:t>ongoing</w:t>
      </w:r>
      <w:r w:rsidRPr="1110D767">
        <w:rPr>
          <w:lang w:val="en-AU"/>
        </w:rPr>
        <w:t xml:space="preserve"> or have run are disabled. They </w:t>
      </w:r>
      <w:r w:rsidR="6ED3D3B0" w:rsidRPr="1110D767">
        <w:rPr>
          <w:lang w:val="en-AU"/>
        </w:rPr>
        <w:t xml:space="preserve">then </w:t>
      </w:r>
      <w:r w:rsidRPr="1110D767">
        <w:rPr>
          <w:lang w:val="en-AU"/>
        </w:rPr>
        <w:t>are p</w:t>
      </w:r>
      <w:r w:rsidR="0801D99A" w:rsidRPr="1110D767">
        <w:rPr>
          <w:lang w:val="en-AU"/>
        </w:rPr>
        <w:t>resented wi</w:t>
      </w:r>
      <w:r w:rsidR="27F0D8F5" w:rsidRPr="1110D767">
        <w:rPr>
          <w:lang w:val="en-AU"/>
        </w:rPr>
        <w:t xml:space="preserve">th the details of the flight including the origin, stopover (if any), </w:t>
      </w:r>
      <w:r w:rsidR="017897F4" w:rsidRPr="1110D767">
        <w:rPr>
          <w:lang w:val="en-AU"/>
        </w:rPr>
        <w:t xml:space="preserve">destination airports and the departure and arrival times from and to each airport, </w:t>
      </w:r>
      <w:r w:rsidR="1B0449F6" w:rsidRPr="1110D767">
        <w:rPr>
          <w:lang w:val="en-AU"/>
        </w:rPr>
        <w:t xml:space="preserve">the seats that have been </w:t>
      </w:r>
      <w:r w:rsidR="0D285710" w:rsidRPr="1110D767">
        <w:rPr>
          <w:lang w:val="en-AU"/>
        </w:rPr>
        <w:t>booked for the flight,</w:t>
      </w:r>
      <w:r w:rsidR="4EF6EFA1" w:rsidRPr="1110D767">
        <w:rPr>
          <w:lang w:val="en-AU"/>
        </w:rPr>
        <w:t xml:space="preserve"> an Edit </w:t>
      </w:r>
      <w:r w:rsidR="59813DC2" w:rsidRPr="1110D767">
        <w:rPr>
          <w:lang w:val="en-AU"/>
        </w:rPr>
        <w:t>button,</w:t>
      </w:r>
      <w:r w:rsidR="4EF6EFA1" w:rsidRPr="1110D767">
        <w:rPr>
          <w:lang w:val="en-AU"/>
        </w:rPr>
        <w:t xml:space="preserve"> and a Cancel button</w:t>
      </w:r>
      <w:r w:rsidR="0D285710" w:rsidRPr="1110D767">
        <w:rPr>
          <w:lang w:val="en-AU"/>
        </w:rPr>
        <w:t xml:space="preserve">. </w:t>
      </w:r>
      <w:r w:rsidR="6DF46BD2" w:rsidRPr="1110D767">
        <w:rPr>
          <w:lang w:val="en-AU"/>
        </w:rPr>
        <w:t>T</w:t>
      </w:r>
      <w:r w:rsidR="0D285710" w:rsidRPr="1110D767">
        <w:rPr>
          <w:lang w:val="en-AU"/>
        </w:rPr>
        <w:t>he Airline the</w:t>
      </w:r>
      <w:r w:rsidR="57E6BAD3" w:rsidRPr="1110D767">
        <w:rPr>
          <w:lang w:val="en-AU"/>
        </w:rPr>
        <w:t>n clicks the Edit</w:t>
      </w:r>
      <w:r w:rsidR="0D285710" w:rsidRPr="1110D767">
        <w:rPr>
          <w:lang w:val="en-AU"/>
        </w:rPr>
        <w:t xml:space="preserve"> button to </w:t>
      </w:r>
      <w:r w:rsidR="7ACDF9A7" w:rsidRPr="1110D767">
        <w:rPr>
          <w:lang w:val="en-AU"/>
        </w:rPr>
        <w:t xml:space="preserve">initiate editing </w:t>
      </w:r>
      <w:r w:rsidR="0D285710" w:rsidRPr="1110D767">
        <w:rPr>
          <w:lang w:val="en-AU"/>
        </w:rPr>
        <w:t>the flight</w:t>
      </w:r>
      <w:r w:rsidR="6544DB81" w:rsidRPr="1110D767">
        <w:rPr>
          <w:lang w:val="en-AU"/>
        </w:rPr>
        <w:t>. They are then able to edit the time and/</w:t>
      </w:r>
      <w:r w:rsidR="107D73CA" w:rsidRPr="1110D767">
        <w:rPr>
          <w:lang w:val="en-AU"/>
        </w:rPr>
        <w:t>or date of the flights</w:t>
      </w:r>
      <w:r w:rsidR="656AF880" w:rsidRPr="1110D767">
        <w:rPr>
          <w:lang w:val="en-AU"/>
        </w:rPr>
        <w:t>. The Airline then clicks the Confirm button and a success message is shown if the change is possible</w:t>
      </w:r>
      <w:r w:rsidR="60755607" w:rsidRPr="1110D767">
        <w:rPr>
          <w:lang w:val="en-AU"/>
        </w:rPr>
        <w:t xml:space="preserve"> and a notification</w:t>
      </w:r>
      <w:r w:rsidR="4997B1EC" w:rsidRPr="1110D767">
        <w:rPr>
          <w:lang w:val="en-AU"/>
        </w:rPr>
        <w:t xml:space="preserve"> email</w:t>
      </w:r>
      <w:r w:rsidR="60755607" w:rsidRPr="1110D767">
        <w:rPr>
          <w:lang w:val="en-AU"/>
        </w:rPr>
        <w:t xml:space="preserve"> is sent to </w:t>
      </w:r>
      <w:r w:rsidR="1A6CD7B1" w:rsidRPr="1110D767">
        <w:rPr>
          <w:lang w:val="en-AU"/>
        </w:rPr>
        <w:t>the customer</w:t>
      </w:r>
      <w:r w:rsidR="656AF880" w:rsidRPr="1110D767">
        <w:rPr>
          <w:lang w:val="en-AU"/>
        </w:rPr>
        <w:t xml:space="preserve">, else </w:t>
      </w:r>
      <w:r w:rsidR="31702270" w:rsidRPr="1110D767">
        <w:rPr>
          <w:lang w:val="en-AU"/>
        </w:rPr>
        <w:t xml:space="preserve">an error message is shown if there is a clash with the use of the </w:t>
      </w:r>
      <w:r w:rsidR="0F88369D" w:rsidRPr="1110D767">
        <w:rPr>
          <w:lang w:val="en-AU"/>
        </w:rPr>
        <w:t>airplane.</w:t>
      </w:r>
    </w:p>
    <w:p w14:paraId="409EB22B" w14:textId="0984746E" w:rsidR="5B5137E7" w:rsidRDefault="5B5137E7" w:rsidP="2B202F91">
      <w:pPr>
        <w:pStyle w:val="Heading2"/>
        <w:spacing w:before="60" w:line="276" w:lineRule="auto"/>
        <w:rPr>
          <w:sz w:val="22"/>
          <w:szCs w:val="22"/>
          <w:lang w:val="en-AU"/>
        </w:rPr>
      </w:pPr>
      <w:bookmarkStart w:id="195" w:name="_Toc79609911"/>
      <w:r w:rsidRPr="1809B2F2">
        <w:rPr>
          <w:rFonts w:ascii="Times New Roman" w:hAnsi="Times New Roman"/>
          <w:sz w:val="22"/>
          <w:szCs w:val="22"/>
          <w:lang w:val="en-AU"/>
        </w:rPr>
        <w:t>Use Case 1</w:t>
      </w:r>
      <w:r w:rsidR="71C4F20F" w:rsidRPr="1809B2F2">
        <w:rPr>
          <w:rFonts w:ascii="Times New Roman" w:hAnsi="Times New Roman"/>
          <w:sz w:val="22"/>
          <w:szCs w:val="22"/>
          <w:lang w:val="en-AU"/>
        </w:rPr>
        <w:t>1</w:t>
      </w:r>
      <w:r w:rsidRPr="1809B2F2">
        <w:rPr>
          <w:rFonts w:ascii="Times New Roman" w:hAnsi="Times New Roman"/>
          <w:sz w:val="22"/>
          <w:szCs w:val="22"/>
          <w:lang w:val="en-AU"/>
        </w:rPr>
        <w:t>: Customer logs in</w:t>
      </w:r>
      <w:bookmarkEnd w:id="195"/>
    </w:p>
    <w:p w14:paraId="553E8039" w14:textId="3FDC4E0D" w:rsidR="5B5137E7" w:rsidRDefault="5B5137E7" w:rsidP="2B202F91">
      <w:pPr>
        <w:spacing w:line="276" w:lineRule="auto"/>
        <w:rPr>
          <w:szCs w:val="22"/>
          <w:lang w:val="en-AU"/>
        </w:rPr>
      </w:pPr>
      <w:r w:rsidRPr="2B202F91">
        <w:rPr>
          <w:b/>
          <w:bCs/>
          <w:szCs w:val="22"/>
          <w:lang w:val="en-AU"/>
        </w:rPr>
        <w:t>Actors</w:t>
      </w:r>
    </w:p>
    <w:p w14:paraId="6CFCAEBA" w14:textId="2EDB9FBD" w:rsidR="5B5137E7" w:rsidRDefault="5B5137E7" w:rsidP="2B202F91">
      <w:pPr>
        <w:pStyle w:val="ListParagraph"/>
        <w:numPr>
          <w:ilvl w:val="0"/>
          <w:numId w:val="2"/>
        </w:numPr>
        <w:spacing w:line="276" w:lineRule="auto"/>
        <w:rPr>
          <w:rFonts w:eastAsia="Times" w:cs="Times"/>
          <w:szCs w:val="22"/>
          <w:lang w:val="en-AU"/>
        </w:rPr>
      </w:pPr>
      <w:r w:rsidRPr="2B202F91">
        <w:rPr>
          <w:szCs w:val="22"/>
          <w:lang w:val="en-AU"/>
        </w:rPr>
        <w:t>Customer</w:t>
      </w:r>
    </w:p>
    <w:p w14:paraId="6C8B95E9" w14:textId="161D1BAF" w:rsidR="5B5137E7" w:rsidRDefault="5B5137E7" w:rsidP="2B202F91">
      <w:pPr>
        <w:spacing w:line="276" w:lineRule="auto"/>
        <w:rPr>
          <w:szCs w:val="22"/>
          <w:lang w:val="en-AU"/>
        </w:rPr>
      </w:pPr>
      <w:r w:rsidRPr="2B202F91">
        <w:rPr>
          <w:b/>
          <w:bCs/>
          <w:szCs w:val="22"/>
          <w:lang w:val="en-AU"/>
        </w:rPr>
        <w:t>Preconditions</w:t>
      </w:r>
    </w:p>
    <w:p w14:paraId="0570BF17" w14:textId="1B9744BC" w:rsidR="5B5137E7" w:rsidRDefault="5B5137E7" w:rsidP="2B202F91">
      <w:pPr>
        <w:pStyle w:val="ListParagraph"/>
        <w:numPr>
          <w:ilvl w:val="0"/>
          <w:numId w:val="1"/>
        </w:numPr>
        <w:spacing w:line="276" w:lineRule="auto"/>
        <w:rPr>
          <w:rFonts w:ascii="Calibri" w:eastAsia="Calibri" w:hAnsi="Calibri" w:cs="Calibri"/>
          <w:szCs w:val="22"/>
          <w:lang w:val="en-AU"/>
        </w:rPr>
      </w:pPr>
      <w:r w:rsidRPr="2B202F91">
        <w:rPr>
          <w:szCs w:val="22"/>
          <w:lang w:val="en-AU"/>
        </w:rPr>
        <w:t xml:space="preserve">Account has already been </w:t>
      </w:r>
      <w:r w:rsidR="1642F14A" w:rsidRPr="2B202F91">
        <w:rPr>
          <w:szCs w:val="22"/>
          <w:lang w:val="en-AU"/>
        </w:rPr>
        <w:t>created for the customer</w:t>
      </w:r>
    </w:p>
    <w:p w14:paraId="16ED73F4" w14:textId="23CFFC41" w:rsidR="5B5137E7" w:rsidRDefault="5B5137E7" w:rsidP="2B202F91">
      <w:pPr>
        <w:spacing w:line="276" w:lineRule="auto"/>
        <w:rPr>
          <w:szCs w:val="22"/>
          <w:lang w:val="en-AU"/>
        </w:rPr>
      </w:pPr>
      <w:r w:rsidRPr="2B202F91">
        <w:rPr>
          <w:b/>
          <w:bCs/>
          <w:szCs w:val="22"/>
          <w:lang w:val="en-AU"/>
        </w:rPr>
        <w:t>Basic Flow</w:t>
      </w:r>
    </w:p>
    <w:p w14:paraId="016C0D86" w14:textId="066A7AC0" w:rsidR="517BA684" w:rsidRDefault="517BA684" w:rsidP="2B202F91">
      <w:pPr>
        <w:spacing w:line="276" w:lineRule="auto"/>
        <w:rPr>
          <w:lang w:val="en-AU"/>
        </w:rPr>
      </w:pPr>
      <w:r w:rsidRPr="2B202F91">
        <w:rPr>
          <w:lang w:val="en-AU"/>
        </w:rPr>
        <w:t xml:space="preserve">Customer </w:t>
      </w:r>
      <w:r w:rsidR="5B5137E7" w:rsidRPr="2B202F91">
        <w:rPr>
          <w:lang w:val="en-AU"/>
        </w:rPr>
        <w:t xml:space="preserve">enters the website URL for the travel booking application, which directs them to the application home page. Then they click on the Login option in the navigation bar and are presented with </w:t>
      </w:r>
      <w:r w:rsidR="5B5137E7" w:rsidRPr="2B202F91">
        <w:rPr>
          <w:lang w:val="en-AU"/>
        </w:rPr>
        <w:lastRenderedPageBreak/>
        <w:t xml:space="preserve">the email and password text fields, where they then enter their login credentials. Finally, upon clicking the Login button, they are presented with the </w:t>
      </w:r>
      <w:r w:rsidR="31C8A56C" w:rsidRPr="2B202F91">
        <w:rPr>
          <w:lang w:val="en-AU"/>
        </w:rPr>
        <w:t xml:space="preserve">home page, which shows them search bar for </w:t>
      </w:r>
      <w:r w:rsidR="0DCF23E4" w:rsidRPr="2B202F91">
        <w:rPr>
          <w:lang w:val="en-AU"/>
        </w:rPr>
        <w:t>flights.</w:t>
      </w:r>
    </w:p>
    <w:p w14:paraId="4AB7B235" w14:textId="4DACCCAD" w:rsidR="2B202F91" w:rsidRDefault="2B202F91" w:rsidP="2B202F91">
      <w:pPr>
        <w:spacing w:line="276" w:lineRule="auto"/>
        <w:rPr>
          <w:b/>
          <w:bCs/>
          <w:szCs w:val="22"/>
          <w:lang w:val="en-AU"/>
        </w:rPr>
      </w:pPr>
    </w:p>
    <w:p w14:paraId="40BAFA08" w14:textId="61BDB742" w:rsidR="26360F3E" w:rsidRDefault="26360F3E" w:rsidP="3E57CBB0">
      <w:pPr>
        <w:pStyle w:val="Heading2"/>
        <w:spacing w:before="60" w:line="276" w:lineRule="auto"/>
        <w:rPr>
          <w:rFonts w:ascii="Times New Roman" w:hAnsi="Times New Roman"/>
          <w:sz w:val="22"/>
          <w:szCs w:val="22"/>
          <w:lang w:val="en-US"/>
        </w:rPr>
      </w:pPr>
      <w:bookmarkStart w:id="196" w:name="_Toc79609912"/>
      <w:r w:rsidRPr="1809B2F2">
        <w:rPr>
          <w:rFonts w:ascii="Times New Roman" w:hAnsi="Times New Roman"/>
          <w:sz w:val="22"/>
          <w:szCs w:val="22"/>
          <w:lang w:val="en-AU"/>
        </w:rPr>
        <w:t xml:space="preserve">Use Case </w:t>
      </w:r>
      <w:r w:rsidR="141B43C6" w:rsidRPr="1809B2F2">
        <w:rPr>
          <w:rFonts w:ascii="Times New Roman" w:hAnsi="Times New Roman"/>
          <w:sz w:val="22"/>
          <w:szCs w:val="22"/>
          <w:lang w:val="en-AU"/>
        </w:rPr>
        <w:t>1</w:t>
      </w:r>
      <w:r w:rsidR="23062522" w:rsidRPr="1809B2F2">
        <w:rPr>
          <w:rFonts w:ascii="Times New Roman" w:hAnsi="Times New Roman"/>
          <w:sz w:val="22"/>
          <w:szCs w:val="22"/>
          <w:lang w:val="en-AU"/>
        </w:rPr>
        <w:t>2</w:t>
      </w:r>
      <w:r w:rsidRPr="1809B2F2">
        <w:rPr>
          <w:rFonts w:ascii="Times New Roman" w:hAnsi="Times New Roman"/>
          <w:sz w:val="22"/>
          <w:szCs w:val="22"/>
          <w:lang w:val="en-AU"/>
        </w:rPr>
        <w:t>: Customer books Flight</w:t>
      </w:r>
      <w:bookmarkEnd w:id="196"/>
    </w:p>
    <w:p w14:paraId="32C1B64F" w14:textId="4F0154B6" w:rsidR="275F8591" w:rsidRDefault="275F8591" w:rsidP="3E57CBB0">
      <w:pPr>
        <w:spacing w:line="276" w:lineRule="auto"/>
        <w:rPr>
          <w:rFonts w:ascii="Times New Roman" w:hAnsi="Times New Roman"/>
          <w:b/>
          <w:bCs/>
          <w:szCs w:val="22"/>
          <w:lang w:val="en-AU"/>
        </w:rPr>
      </w:pPr>
      <w:r w:rsidRPr="3E57CBB0">
        <w:rPr>
          <w:rFonts w:ascii="Times New Roman" w:hAnsi="Times New Roman"/>
          <w:b/>
          <w:bCs/>
          <w:szCs w:val="22"/>
          <w:lang w:val="en-AU"/>
        </w:rPr>
        <w:t>Actors</w:t>
      </w:r>
    </w:p>
    <w:p w14:paraId="159E51B2" w14:textId="7A5F234D" w:rsidR="4B0613E1" w:rsidRDefault="4B0613E1" w:rsidP="3E57CBB0">
      <w:pPr>
        <w:pStyle w:val="ListParagraph"/>
        <w:numPr>
          <w:ilvl w:val="0"/>
          <w:numId w:val="29"/>
        </w:numPr>
        <w:spacing w:line="276" w:lineRule="auto"/>
        <w:rPr>
          <w:szCs w:val="22"/>
          <w:lang w:val="en-US"/>
        </w:rPr>
      </w:pPr>
      <w:r w:rsidRPr="3E57CBB0">
        <w:rPr>
          <w:rFonts w:ascii="Times New Roman" w:hAnsi="Times New Roman"/>
          <w:szCs w:val="22"/>
          <w:lang w:val="en-AU"/>
        </w:rPr>
        <w:t>Customer</w:t>
      </w:r>
    </w:p>
    <w:p w14:paraId="01FD32C7" w14:textId="029904A9" w:rsidR="4B0613E1" w:rsidRDefault="4B0613E1" w:rsidP="2B202F91">
      <w:pPr>
        <w:spacing w:line="276" w:lineRule="auto"/>
        <w:rPr>
          <w:b/>
          <w:bCs/>
          <w:lang w:val="en-AU"/>
        </w:rPr>
      </w:pPr>
      <w:r w:rsidRPr="2B202F91">
        <w:rPr>
          <w:b/>
          <w:bCs/>
          <w:lang w:val="en-AU"/>
        </w:rPr>
        <w:t>Precondition</w:t>
      </w:r>
    </w:p>
    <w:p w14:paraId="6E547E22" w14:textId="070379A9" w:rsidR="4B0613E1" w:rsidRDefault="4B0613E1" w:rsidP="3E57CBB0">
      <w:pPr>
        <w:pStyle w:val="ListParagraph"/>
        <w:numPr>
          <w:ilvl w:val="0"/>
          <w:numId w:val="10"/>
        </w:numPr>
        <w:spacing w:line="276" w:lineRule="auto"/>
        <w:rPr>
          <w:rFonts w:ascii="Calibri" w:eastAsia="Calibri" w:hAnsi="Calibri" w:cs="Calibri"/>
          <w:szCs w:val="22"/>
          <w:lang w:val="en-AU"/>
        </w:rPr>
      </w:pPr>
      <w:r w:rsidRPr="3E57CBB0">
        <w:rPr>
          <w:szCs w:val="22"/>
          <w:lang w:val="en-AU"/>
        </w:rPr>
        <w:t xml:space="preserve">Customer has searched </w:t>
      </w:r>
      <w:r w:rsidR="20FA752C" w:rsidRPr="3E57CBB0">
        <w:rPr>
          <w:szCs w:val="22"/>
          <w:lang w:val="en-AU"/>
        </w:rPr>
        <w:t>for flights and the results are available</w:t>
      </w:r>
    </w:p>
    <w:p w14:paraId="301885F6" w14:textId="1DB02A19" w:rsidR="2DFADBB8" w:rsidRDefault="2DFADBB8" w:rsidP="3E57CBB0">
      <w:pPr>
        <w:spacing w:line="276" w:lineRule="auto"/>
        <w:rPr>
          <w:rFonts w:ascii="Times New Roman" w:hAnsi="Times New Roman"/>
          <w:b/>
          <w:bCs/>
          <w:szCs w:val="22"/>
          <w:lang w:val="en-AU"/>
        </w:rPr>
      </w:pPr>
      <w:r w:rsidRPr="3E57CBB0">
        <w:rPr>
          <w:rFonts w:ascii="Times New Roman" w:hAnsi="Times New Roman"/>
          <w:b/>
          <w:bCs/>
          <w:szCs w:val="22"/>
          <w:lang w:val="en-AU"/>
        </w:rPr>
        <w:t>Basic Flow</w:t>
      </w:r>
    </w:p>
    <w:p w14:paraId="034E0401" w14:textId="165C5D13" w:rsidR="770E831D" w:rsidRDefault="770E831D" w:rsidP="2B202F91">
      <w:pPr>
        <w:spacing w:line="276" w:lineRule="auto"/>
        <w:rPr>
          <w:rFonts w:ascii="Times New Roman" w:hAnsi="Times New Roman"/>
          <w:lang w:val="en-AU"/>
        </w:rPr>
      </w:pPr>
      <w:r w:rsidRPr="2B202F91">
        <w:rPr>
          <w:rFonts w:ascii="Times New Roman" w:hAnsi="Times New Roman"/>
          <w:lang w:val="en-AU"/>
        </w:rPr>
        <w:t>Customer</w:t>
      </w:r>
      <w:r w:rsidR="7045B5F3" w:rsidRPr="2B202F91">
        <w:rPr>
          <w:rFonts w:ascii="Times New Roman" w:hAnsi="Times New Roman"/>
          <w:lang w:val="en-AU"/>
        </w:rPr>
        <w:t xml:space="preserve"> </w:t>
      </w:r>
      <w:r w:rsidR="6310EC80" w:rsidRPr="2B202F91">
        <w:rPr>
          <w:rFonts w:ascii="Times New Roman" w:hAnsi="Times New Roman"/>
          <w:lang w:val="en-AU"/>
        </w:rPr>
        <w:t xml:space="preserve">selects a flight from the search results, if the customer has </w:t>
      </w:r>
      <w:r w:rsidR="0777560E" w:rsidRPr="2B202F91">
        <w:rPr>
          <w:rFonts w:ascii="Times New Roman" w:hAnsi="Times New Roman"/>
          <w:lang w:val="en-AU"/>
        </w:rPr>
        <w:t xml:space="preserve">elected to search for return </w:t>
      </w:r>
      <w:r w:rsidR="4C9956C4" w:rsidRPr="2B202F91">
        <w:rPr>
          <w:rFonts w:ascii="Times New Roman" w:hAnsi="Times New Roman"/>
          <w:lang w:val="en-AU"/>
        </w:rPr>
        <w:t>flights,</w:t>
      </w:r>
      <w:r w:rsidR="0777560E" w:rsidRPr="2B202F91">
        <w:rPr>
          <w:rFonts w:ascii="Times New Roman" w:hAnsi="Times New Roman"/>
          <w:lang w:val="en-AU"/>
        </w:rPr>
        <w:t xml:space="preserve"> then the customer also selects a return flight from the return flight search results. </w:t>
      </w:r>
      <w:r w:rsidR="162B6204" w:rsidRPr="2B202F91">
        <w:rPr>
          <w:rFonts w:ascii="Times New Roman" w:hAnsi="Times New Roman"/>
          <w:lang w:val="en-AU"/>
        </w:rPr>
        <w:t xml:space="preserve">The customer is presented with a page to select their seats for </w:t>
      </w:r>
      <w:r w:rsidR="652BDC03" w:rsidRPr="2B202F91">
        <w:rPr>
          <w:rFonts w:ascii="Times New Roman" w:hAnsi="Times New Roman"/>
          <w:lang w:val="en-AU"/>
        </w:rPr>
        <w:t>each selected flight, the customer selects seats on each flight for each passenger</w:t>
      </w:r>
      <w:r w:rsidR="2F93C9CC" w:rsidRPr="2B202F91">
        <w:rPr>
          <w:rFonts w:ascii="Times New Roman" w:hAnsi="Times New Roman"/>
          <w:lang w:val="en-AU"/>
        </w:rPr>
        <w:t xml:space="preserve"> and selects </w:t>
      </w:r>
      <w:r w:rsidR="017B46D9" w:rsidRPr="2B202F91">
        <w:rPr>
          <w:rFonts w:ascii="Times New Roman" w:hAnsi="Times New Roman"/>
          <w:lang w:val="en-AU"/>
        </w:rPr>
        <w:t>done</w:t>
      </w:r>
      <w:r w:rsidR="162B6204" w:rsidRPr="2B202F91">
        <w:rPr>
          <w:rFonts w:ascii="Times New Roman" w:hAnsi="Times New Roman"/>
          <w:lang w:val="en-AU"/>
        </w:rPr>
        <w:t xml:space="preserve">. </w:t>
      </w:r>
      <w:r w:rsidR="0777560E" w:rsidRPr="2B202F91">
        <w:rPr>
          <w:rFonts w:ascii="Times New Roman" w:hAnsi="Times New Roman"/>
          <w:lang w:val="en-AU"/>
        </w:rPr>
        <w:t xml:space="preserve">The customer is presented with a </w:t>
      </w:r>
      <w:r w:rsidR="63F48C73" w:rsidRPr="2B202F91">
        <w:rPr>
          <w:rFonts w:ascii="Times New Roman" w:hAnsi="Times New Roman"/>
          <w:lang w:val="en-AU"/>
        </w:rPr>
        <w:t xml:space="preserve">page to input the details for each passenger, such as passenger name, </w:t>
      </w:r>
      <w:r w:rsidR="0DC12BEC" w:rsidRPr="2B202F91">
        <w:rPr>
          <w:rFonts w:ascii="Times New Roman" w:hAnsi="Times New Roman"/>
          <w:lang w:val="en-AU"/>
        </w:rPr>
        <w:t>age,</w:t>
      </w:r>
      <w:r w:rsidR="63F48C73" w:rsidRPr="2B202F91">
        <w:rPr>
          <w:rFonts w:ascii="Times New Roman" w:hAnsi="Times New Roman"/>
          <w:lang w:val="en-AU"/>
        </w:rPr>
        <w:t xml:space="preserve"> and passport</w:t>
      </w:r>
      <w:r w:rsidR="36AE6561" w:rsidRPr="2B202F91">
        <w:rPr>
          <w:rFonts w:ascii="Times New Roman" w:hAnsi="Times New Roman"/>
          <w:lang w:val="en-AU"/>
        </w:rPr>
        <w:t xml:space="preserve"> ID, </w:t>
      </w:r>
      <w:r w:rsidR="1FFDCF3D" w:rsidRPr="2B202F91">
        <w:rPr>
          <w:rFonts w:ascii="Times New Roman" w:hAnsi="Times New Roman"/>
          <w:lang w:val="en-AU"/>
        </w:rPr>
        <w:t xml:space="preserve">the customer inputs their email address and </w:t>
      </w:r>
      <w:r w:rsidR="4AB7D5E2" w:rsidRPr="2B202F91">
        <w:rPr>
          <w:rFonts w:ascii="Times New Roman" w:hAnsi="Times New Roman"/>
          <w:lang w:val="en-AU"/>
        </w:rPr>
        <w:t xml:space="preserve">selects book. </w:t>
      </w:r>
      <w:r w:rsidR="007EA92D" w:rsidRPr="2B202F91">
        <w:rPr>
          <w:rFonts w:ascii="Times New Roman" w:hAnsi="Times New Roman"/>
          <w:lang w:val="en-AU"/>
        </w:rPr>
        <w:t xml:space="preserve">The booking is persisted in the system and the seats </w:t>
      </w:r>
      <w:r w:rsidR="6CB7EA62" w:rsidRPr="2B202F91">
        <w:rPr>
          <w:rFonts w:ascii="Times New Roman" w:hAnsi="Times New Roman"/>
          <w:lang w:val="en-AU"/>
        </w:rPr>
        <w:t>are reserved to the booking; the details of the booking are emailed to the customer at the email address provided.</w:t>
      </w:r>
    </w:p>
    <w:p w14:paraId="40CE50E3" w14:textId="241962D2" w:rsidR="446FC482" w:rsidRDefault="446FC482" w:rsidP="2B202F91">
      <w:pPr>
        <w:pStyle w:val="Heading2"/>
        <w:spacing w:before="60" w:line="276" w:lineRule="auto"/>
        <w:rPr>
          <w:sz w:val="22"/>
          <w:szCs w:val="22"/>
          <w:lang w:val="en-AU"/>
        </w:rPr>
      </w:pPr>
      <w:bookmarkStart w:id="197" w:name="_Toc79609913"/>
      <w:r w:rsidRPr="1809B2F2">
        <w:rPr>
          <w:rFonts w:ascii="Times New Roman" w:hAnsi="Times New Roman"/>
          <w:sz w:val="22"/>
          <w:szCs w:val="22"/>
          <w:lang w:val="en-AU"/>
        </w:rPr>
        <w:t>U</w:t>
      </w:r>
      <w:r w:rsidR="3518CE2B" w:rsidRPr="1809B2F2">
        <w:rPr>
          <w:rFonts w:ascii="Times New Roman" w:hAnsi="Times New Roman"/>
          <w:sz w:val="22"/>
          <w:szCs w:val="22"/>
          <w:lang w:val="en-AU"/>
        </w:rPr>
        <w:t xml:space="preserve">se </w:t>
      </w:r>
      <w:r w:rsidRPr="1809B2F2">
        <w:rPr>
          <w:rFonts w:ascii="Times New Roman" w:hAnsi="Times New Roman"/>
          <w:sz w:val="22"/>
          <w:szCs w:val="22"/>
          <w:lang w:val="en-AU"/>
        </w:rPr>
        <w:t>Case 1</w:t>
      </w:r>
      <w:r w:rsidR="0830B76C" w:rsidRPr="1809B2F2">
        <w:rPr>
          <w:rFonts w:ascii="Times New Roman" w:hAnsi="Times New Roman"/>
          <w:sz w:val="22"/>
          <w:szCs w:val="22"/>
          <w:lang w:val="en-AU"/>
        </w:rPr>
        <w:t>3</w:t>
      </w:r>
      <w:r w:rsidRPr="1809B2F2">
        <w:rPr>
          <w:rFonts w:ascii="Times New Roman" w:hAnsi="Times New Roman"/>
          <w:sz w:val="22"/>
          <w:szCs w:val="22"/>
          <w:lang w:val="en-AU"/>
        </w:rPr>
        <w:t>: Customer looks up Booking information</w:t>
      </w:r>
      <w:bookmarkEnd w:id="197"/>
    </w:p>
    <w:p w14:paraId="34DC581C" w14:textId="03ED637F" w:rsidR="0F3982CC" w:rsidRDefault="0F3982CC" w:rsidP="2B202F91">
      <w:pPr>
        <w:spacing w:line="276" w:lineRule="auto"/>
        <w:rPr>
          <w:szCs w:val="22"/>
          <w:lang w:val="en-AU"/>
        </w:rPr>
      </w:pPr>
      <w:r w:rsidRPr="2B202F91">
        <w:rPr>
          <w:b/>
          <w:bCs/>
          <w:szCs w:val="22"/>
          <w:lang w:val="en-AU"/>
        </w:rPr>
        <w:t>Actors</w:t>
      </w:r>
    </w:p>
    <w:p w14:paraId="0DC30B81" w14:textId="331AF56C" w:rsidR="0F3982CC" w:rsidRDefault="0F3982CC" w:rsidP="2B202F91">
      <w:pPr>
        <w:pStyle w:val="ListParagraph"/>
        <w:numPr>
          <w:ilvl w:val="0"/>
          <w:numId w:val="5"/>
        </w:numPr>
        <w:spacing w:line="276" w:lineRule="auto"/>
        <w:rPr>
          <w:rFonts w:eastAsia="Times" w:cs="Times"/>
          <w:szCs w:val="22"/>
          <w:lang w:val="en-AU"/>
        </w:rPr>
      </w:pPr>
      <w:r w:rsidRPr="2B202F91">
        <w:rPr>
          <w:szCs w:val="22"/>
          <w:lang w:val="en-AU"/>
        </w:rPr>
        <w:t>Customer</w:t>
      </w:r>
    </w:p>
    <w:p w14:paraId="644871BD" w14:textId="69E2BE03" w:rsidR="0F3982CC" w:rsidRDefault="0F3982CC" w:rsidP="2B202F91">
      <w:pPr>
        <w:spacing w:line="276" w:lineRule="auto"/>
        <w:rPr>
          <w:b/>
          <w:bCs/>
          <w:szCs w:val="22"/>
          <w:lang w:val="en-AU"/>
        </w:rPr>
      </w:pPr>
      <w:r w:rsidRPr="2B202F91">
        <w:rPr>
          <w:b/>
          <w:bCs/>
          <w:szCs w:val="22"/>
          <w:lang w:val="en-AU"/>
        </w:rPr>
        <w:t>Precondition</w:t>
      </w:r>
    </w:p>
    <w:p w14:paraId="0FE846AA" w14:textId="1663C5D4" w:rsidR="70376037" w:rsidRDefault="70376037" w:rsidP="2B202F91">
      <w:pPr>
        <w:numPr>
          <w:ilvl w:val="0"/>
          <w:numId w:val="3"/>
        </w:numPr>
        <w:spacing w:line="276" w:lineRule="auto"/>
        <w:rPr>
          <w:szCs w:val="22"/>
          <w:lang w:val="en-AU"/>
        </w:rPr>
      </w:pPr>
      <w:r w:rsidRPr="2B202F91">
        <w:rPr>
          <w:szCs w:val="22"/>
          <w:lang w:val="en-AU"/>
        </w:rPr>
        <w:t>Customer is an existing user of the application</w:t>
      </w:r>
    </w:p>
    <w:p w14:paraId="0DBEA88A" w14:textId="0C90924D" w:rsidR="0F3982CC" w:rsidRDefault="0F3982CC" w:rsidP="2B202F91">
      <w:pPr>
        <w:numPr>
          <w:ilvl w:val="0"/>
          <w:numId w:val="3"/>
        </w:numPr>
        <w:spacing w:line="276" w:lineRule="auto"/>
        <w:rPr>
          <w:rFonts w:ascii="Calibri" w:eastAsia="Calibri" w:hAnsi="Calibri" w:cs="Calibri"/>
          <w:szCs w:val="22"/>
          <w:lang w:val="en-AU"/>
        </w:rPr>
      </w:pPr>
      <w:r w:rsidRPr="2B202F91">
        <w:rPr>
          <w:szCs w:val="22"/>
          <w:lang w:val="en-AU"/>
        </w:rPr>
        <w:t xml:space="preserve">Customer has an existing flight </w:t>
      </w:r>
      <w:r w:rsidR="79016BDC" w:rsidRPr="2B202F91">
        <w:rPr>
          <w:szCs w:val="22"/>
          <w:lang w:val="en-AU"/>
        </w:rPr>
        <w:t xml:space="preserve">booked </w:t>
      </w:r>
      <w:r w:rsidRPr="2B202F91">
        <w:rPr>
          <w:szCs w:val="22"/>
          <w:lang w:val="en-AU"/>
        </w:rPr>
        <w:t>on the system</w:t>
      </w:r>
    </w:p>
    <w:p w14:paraId="6BAFFB2C" w14:textId="671A994C" w:rsidR="0F3982CC" w:rsidRDefault="0F3982CC" w:rsidP="2B202F91">
      <w:pPr>
        <w:spacing w:line="276" w:lineRule="auto"/>
        <w:rPr>
          <w:szCs w:val="22"/>
          <w:lang w:val="en-AU"/>
        </w:rPr>
      </w:pPr>
      <w:r w:rsidRPr="2B202F91">
        <w:rPr>
          <w:b/>
          <w:bCs/>
          <w:szCs w:val="22"/>
          <w:lang w:val="en-AU"/>
        </w:rPr>
        <w:t>Basic Flow</w:t>
      </w:r>
    </w:p>
    <w:p w14:paraId="5199A117" w14:textId="78FF1304" w:rsidR="0F3982CC" w:rsidRDefault="0F3982CC" w:rsidP="2B202F91">
      <w:pPr>
        <w:spacing w:line="276" w:lineRule="auto"/>
        <w:rPr>
          <w:szCs w:val="22"/>
          <w:lang w:val="en-AU"/>
        </w:rPr>
      </w:pPr>
      <w:r w:rsidRPr="2B202F91">
        <w:rPr>
          <w:szCs w:val="22"/>
          <w:lang w:val="en-AU"/>
        </w:rPr>
        <w:t xml:space="preserve">Customer </w:t>
      </w:r>
      <w:r w:rsidR="6B44C87A" w:rsidRPr="2B202F91">
        <w:rPr>
          <w:szCs w:val="22"/>
          <w:lang w:val="en-AU"/>
        </w:rPr>
        <w:t xml:space="preserve">logs into the system, they </w:t>
      </w:r>
      <w:r w:rsidR="1B677F2D" w:rsidRPr="2B202F91">
        <w:rPr>
          <w:szCs w:val="22"/>
          <w:lang w:val="en-AU"/>
        </w:rPr>
        <w:t xml:space="preserve">then click on the View Bookings button. </w:t>
      </w:r>
      <w:r w:rsidR="26EF752D" w:rsidRPr="2B202F91">
        <w:rPr>
          <w:szCs w:val="22"/>
          <w:lang w:val="en-AU"/>
        </w:rPr>
        <w:t xml:space="preserve">They then are presented with </w:t>
      </w:r>
      <w:r w:rsidR="6D1BC0CF" w:rsidRPr="2B202F91">
        <w:rPr>
          <w:szCs w:val="22"/>
          <w:lang w:val="en-AU"/>
        </w:rPr>
        <w:t>a list of all</w:t>
      </w:r>
      <w:r w:rsidR="17F1E77A" w:rsidRPr="2B202F91">
        <w:rPr>
          <w:szCs w:val="22"/>
          <w:lang w:val="en-AU"/>
        </w:rPr>
        <w:t xml:space="preserve"> future and ongoing</w:t>
      </w:r>
      <w:r w:rsidR="6D1BC0CF" w:rsidRPr="2B202F91">
        <w:rPr>
          <w:szCs w:val="22"/>
          <w:lang w:val="en-AU"/>
        </w:rPr>
        <w:t xml:space="preserve"> flights that they have </w:t>
      </w:r>
      <w:r w:rsidR="1D5797CD" w:rsidRPr="2B202F91">
        <w:rPr>
          <w:szCs w:val="22"/>
          <w:lang w:val="en-AU"/>
        </w:rPr>
        <w:t>booked;</w:t>
      </w:r>
      <w:r w:rsidR="6E1F310A" w:rsidRPr="2B202F91">
        <w:rPr>
          <w:szCs w:val="22"/>
          <w:lang w:val="en-AU"/>
        </w:rPr>
        <w:t xml:space="preserve"> they can </w:t>
      </w:r>
      <w:r w:rsidR="6B2A1F09" w:rsidRPr="2B202F91">
        <w:rPr>
          <w:szCs w:val="22"/>
          <w:lang w:val="en-AU"/>
        </w:rPr>
        <w:t>also select to view previous bookings. When they click on a booking,</w:t>
      </w:r>
      <w:r w:rsidR="6D1BC0CF" w:rsidRPr="2B202F91">
        <w:rPr>
          <w:szCs w:val="22"/>
          <w:lang w:val="en-AU"/>
        </w:rPr>
        <w:t xml:space="preserve"> </w:t>
      </w:r>
      <w:r w:rsidR="26EF752D" w:rsidRPr="2B202F91">
        <w:rPr>
          <w:szCs w:val="22"/>
          <w:lang w:val="en-AU"/>
        </w:rPr>
        <w:t>their booking details including passenger details, flights date</w:t>
      </w:r>
      <w:r w:rsidR="4478044D" w:rsidRPr="2B202F91">
        <w:rPr>
          <w:szCs w:val="22"/>
          <w:lang w:val="en-AU"/>
        </w:rPr>
        <w:t>(s)</w:t>
      </w:r>
      <w:r w:rsidR="26EF752D" w:rsidRPr="2B202F91">
        <w:rPr>
          <w:szCs w:val="22"/>
          <w:lang w:val="en-AU"/>
        </w:rPr>
        <w:t xml:space="preserve"> and time</w:t>
      </w:r>
      <w:r w:rsidR="38C4842C" w:rsidRPr="2B202F91">
        <w:rPr>
          <w:szCs w:val="22"/>
          <w:lang w:val="en-AU"/>
        </w:rPr>
        <w:t>(s)</w:t>
      </w:r>
      <w:r w:rsidR="5E8ED998" w:rsidRPr="2B202F91">
        <w:rPr>
          <w:szCs w:val="22"/>
          <w:lang w:val="en-AU"/>
        </w:rPr>
        <w:t xml:space="preserve"> and seat numbers will </w:t>
      </w:r>
      <w:r w:rsidR="6C38FA55" w:rsidRPr="2B202F91">
        <w:rPr>
          <w:szCs w:val="22"/>
          <w:lang w:val="en-AU"/>
        </w:rPr>
        <w:t xml:space="preserve">be </w:t>
      </w:r>
      <w:r w:rsidR="5E8ED998" w:rsidRPr="2B202F91">
        <w:rPr>
          <w:szCs w:val="22"/>
          <w:lang w:val="en-AU"/>
        </w:rPr>
        <w:t xml:space="preserve">displayed. </w:t>
      </w:r>
    </w:p>
    <w:p w14:paraId="16C06E84" w14:textId="1C2E57F8" w:rsidR="57CF3BDF" w:rsidRDefault="57CF3BDF" w:rsidP="57D730DF">
      <w:pPr>
        <w:pStyle w:val="Heading2"/>
        <w:spacing w:before="60" w:line="276" w:lineRule="auto"/>
        <w:rPr>
          <w:rFonts w:ascii="Times New Roman" w:hAnsi="Times New Roman"/>
          <w:sz w:val="22"/>
          <w:szCs w:val="22"/>
          <w:lang w:val="en-US"/>
        </w:rPr>
      </w:pPr>
      <w:bookmarkStart w:id="198" w:name="_Toc79609914"/>
      <w:r w:rsidRPr="1809B2F2">
        <w:rPr>
          <w:rFonts w:ascii="Times New Roman" w:hAnsi="Times New Roman"/>
          <w:sz w:val="22"/>
          <w:szCs w:val="22"/>
          <w:lang w:val="en-AU"/>
        </w:rPr>
        <w:t xml:space="preserve">Use Case </w:t>
      </w:r>
      <w:r w:rsidR="745AC856" w:rsidRPr="1809B2F2">
        <w:rPr>
          <w:rFonts w:ascii="Times New Roman" w:hAnsi="Times New Roman"/>
          <w:sz w:val="22"/>
          <w:szCs w:val="22"/>
          <w:lang w:val="en-AU"/>
        </w:rPr>
        <w:t>1</w:t>
      </w:r>
      <w:r w:rsidR="6FB2A722" w:rsidRPr="1809B2F2">
        <w:rPr>
          <w:rFonts w:ascii="Times New Roman" w:hAnsi="Times New Roman"/>
          <w:sz w:val="22"/>
          <w:szCs w:val="22"/>
          <w:lang w:val="en-AU"/>
        </w:rPr>
        <w:t>4</w:t>
      </w:r>
      <w:r w:rsidRPr="1809B2F2">
        <w:rPr>
          <w:rFonts w:ascii="Times New Roman" w:hAnsi="Times New Roman"/>
          <w:sz w:val="22"/>
          <w:szCs w:val="22"/>
          <w:lang w:val="en-AU"/>
        </w:rPr>
        <w:t xml:space="preserve">: Customer </w:t>
      </w:r>
      <w:r w:rsidR="6F6AAB54" w:rsidRPr="1809B2F2">
        <w:rPr>
          <w:rFonts w:ascii="Times New Roman" w:hAnsi="Times New Roman"/>
          <w:sz w:val="22"/>
          <w:szCs w:val="22"/>
          <w:lang w:val="en-AU"/>
        </w:rPr>
        <w:t>searches for a Flight</w:t>
      </w:r>
      <w:bookmarkEnd w:id="198"/>
    </w:p>
    <w:p w14:paraId="75A8D0C8" w14:textId="5CD07B05" w:rsidR="57CF3BDF" w:rsidRDefault="57CF3BDF" w:rsidP="3E57CBB0">
      <w:pPr>
        <w:spacing w:line="276" w:lineRule="auto"/>
        <w:rPr>
          <w:rFonts w:ascii="Times New Roman" w:hAnsi="Times New Roman"/>
          <w:b/>
          <w:bCs/>
          <w:szCs w:val="22"/>
          <w:lang w:val="en-AU"/>
        </w:rPr>
      </w:pPr>
      <w:r w:rsidRPr="3E57CBB0">
        <w:rPr>
          <w:rFonts w:ascii="Times New Roman" w:hAnsi="Times New Roman"/>
          <w:b/>
          <w:bCs/>
          <w:szCs w:val="22"/>
          <w:lang w:val="en-AU"/>
        </w:rPr>
        <w:t>Actors</w:t>
      </w:r>
    </w:p>
    <w:p w14:paraId="437D0F2D" w14:textId="03A59504" w:rsidR="04651C28" w:rsidRDefault="04651C28" w:rsidP="3E57CBB0">
      <w:pPr>
        <w:pStyle w:val="ListParagraph"/>
        <w:numPr>
          <w:ilvl w:val="0"/>
          <w:numId w:val="28"/>
        </w:numPr>
        <w:spacing w:line="276" w:lineRule="auto"/>
        <w:rPr>
          <w:rFonts w:ascii="Times New Roman" w:hAnsi="Times New Roman"/>
          <w:szCs w:val="22"/>
          <w:lang w:val="en-US"/>
        </w:rPr>
      </w:pPr>
      <w:r w:rsidRPr="3E57CBB0">
        <w:rPr>
          <w:rFonts w:ascii="Times New Roman" w:hAnsi="Times New Roman"/>
          <w:szCs w:val="22"/>
          <w:lang w:val="en-AU"/>
        </w:rPr>
        <w:t>Customer</w:t>
      </w:r>
    </w:p>
    <w:p w14:paraId="1CE897AD" w14:textId="162713A5" w:rsidR="57CF3BDF" w:rsidRDefault="57CF3BDF" w:rsidP="3E57CBB0">
      <w:pPr>
        <w:spacing w:line="276" w:lineRule="auto"/>
        <w:rPr>
          <w:rFonts w:ascii="Times New Roman" w:hAnsi="Times New Roman"/>
          <w:b/>
          <w:bCs/>
          <w:szCs w:val="22"/>
          <w:lang w:val="en-AU"/>
        </w:rPr>
      </w:pPr>
      <w:r w:rsidRPr="3E57CBB0">
        <w:rPr>
          <w:rFonts w:ascii="Times New Roman" w:hAnsi="Times New Roman"/>
          <w:b/>
          <w:bCs/>
          <w:szCs w:val="22"/>
          <w:lang w:val="en-AU"/>
        </w:rPr>
        <w:t>Basic Flow</w:t>
      </w:r>
    </w:p>
    <w:p w14:paraId="0F7C617B" w14:textId="38ED255F" w:rsidR="3E57CBB0" w:rsidRDefault="132EAEC4" w:rsidP="2B202F91">
      <w:pPr>
        <w:spacing w:line="360" w:lineRule="auto"/>
        <w:rPr>
          <w:lang w:val="en-AU"/>
        </w:rPr>
      </w:pPr>
      <w:r w:rsidRPr="2B202F91">
        <w:rPr>
          <w:lang w:val="en-AU"/>
        </w:rPr>
        <w:t xml:space="preserve">Customer selects to search for flights, </w:t>
      </w:r>
      <w:r w:rsidR="092C5B28" w:rsidRPr="2B202F91">
        <w:rPr>
          <w:lang w:val="en-AU"/>
        </w:rPr>
        <w:t xml:space="preserve">customer inputs </w:t>
      </w:r>
      <w:r w:rsidR="0572C9E9" w:rsidRPr="2B202F91">
        <w:rPr>
          <w:lang w:val="en-AU"/>
        </w:rPr>
        <w:t xml:space="preserve">the number of passengers that will be travelling as well as </w:t>
      </w:r>
      <w:r w:rsidR="092C5B28" w:rsidRPr="2B202F91">
        <w:rPr>
          <w:lang w:val="en-AU"/>
        </w:rPr>
        <w:t>origin and destination airports</w:t>
      </w:r>
      <w:r w:rsidR="61DB3F92" w:rsidRPr="2B202F91">
        <w:rPr>
          <w:lang w:val="en-AU"/>
        </w:rPr>
        <w:t>,</w:t>
      </w:r>
      <w:r w:rsidR="092C5B28" w:rsidRPr="2B202F91">
        <w:rPr>
          <w:lang w:val="en-AU"/>
        </w:rPr>
        <w:t xml:space="preserve"> </w:t>
      </w:r>
      <w:r w:rsidR="26838CAD" w:rsidRPr="2B202F91">
        <w:rPr>
          <w:lang w:val="en-AU"/>
        </w:rPr>
        <w:t>a range o</w:t>
      </w:r>
      <w:r w:rsidR="037B3701" w:rsidRPr="2B202F91">
        <w:rPr>
          <w:lang w:val="en-AU"/>
        </w:rPr>
        <w:t>f</w:t>
      </w:r>
      <w:r w:rsidR="26838CAD" w:rsidRPr="2B202F91">
        <w:rPr>
          <w:lang w:val="en-AU"/>
        </w:rPr>
        <w:t xml:space="preserve"> departure dates, </w:t>
      </w:r>
      <w:r w:rsidR="40A05DB7" w:rsidRPr="2B202F91">
        <w:rPr>
          <w:lang w:val="en-AU"/>
        </w:rPr>
        <w:t xml:space="preserve">and whether the flight is to be a one-way or return flight, if the </w:t>
      </w:r>
      <w:r w:rsidR="2042EADF" w:rsidRPr="2B202F91">
        <w:rPr>
          <w:lang w:val="en-AU"/>
        </w:rPr>
        <w:t xml:space="preserve">flight is a return flight the customer also selects a range </w:t>
      </w:r>
      <w:r w:rsidR="3C1BBADC" w:rsidRPr="2B202F91">
        <w:rPr>
          <w:lang w:val="en-AU"/>
        </w:rPr>
        <w:t>of dates</w:t>
      </w:r>
      <w:r w:rsidR="2042EADF" w:rsidRPr="2B202F91">
        <w:rPr>
          <w:lang w:val="en-AU"/>
        </w:rPr>
        <w:t xml:space="preserve"> for the return flight</w:t>
      </w:r>
      <w:r w:rsidR="468CA418" w:rsidRPr="2B202F91">
        <w:rPr>
          <w:lang w:val="en-AU"/>
        </w:rPr>
        <w:t xml:space="preserve">, finally the customer selects search. The system </w:t>
      </w:r>
      <w:r w:rsidR="6C4054DB" w:rsidRPr="2B202F91">
        <w:rPr>
          <w:lang w:val="en-AU"/>
        </w:rPr>
        <w:t xml:space="preserve">looks up available flights </w:t>
      </w:r>
      <w:r w:rsidR="28E12C3C" w:rsidRPr="2B202F91">
        <w:rPr>
          <w:lang w:val="en-AU"/>
        </w:rPr>
        <w:t>for each Airline</w:t>
      </w:r>
      <w:r w:rsidR="5A414774" w:rsidRPr="2B202F91">
        <w:rPr>
          <w:lang w:val="en-AU"/>
        </w:rPr>
        <w:t xml:space="preserve"> and each seat class available for each fli</w:t>
      </w:r>
      <w:r w:rsidR="2683E3AA" w:rsidRPr="2B202F91">
        <w:rPr>
          <w:lang w:val="en-AU"/>
        </w:rPr>
        <w:t>ght</w:t>
      </w:r>
      <w:r w:rsidR="28E12C3C" w:rsidRPr="2B202F91">
        <w:rPr>
          <w:lang w:val="en-AU"/>
        </w:rPr>
        <w:t xml:space="preserve"> and presents the resul</w:t>
      </w:r>
      <w:r w:rsidR="3F1E3D8E" w:rsidRPr="2B202F91">
        <w:rPr>
          <w:lang w:val="en-AU"/>
        </w:rPr>
        <w:t xml:space="preserve">ts to the customer, if the search is for a </w:t>
      </w:r>
      <w:r w:rsidR="0B12754B" w:rsidRPr="2B202F91">
        <w:rPr>
          <w:lang w:val="en-AU"/>
        </w:rPr>
        <w:t xml:space="preserve">return </w:t>
      </w:r>
      <w:r w:rsidR="14DB210B" w:rsidRPr="2B202F91">
        <w:rPr>
          <w:lang w:val="en-AU"/>
        </w:rPr>
        <w:t>flight,</w:t>
      </w:r>
      <w:r w:rsidR="0B12754B" w:rsidRPr="2B202F91">
        <w:rPr>
          <w:lang w:val="en-AU"/>
        </w:rPr>
        <w:t xml:space="preserve"> </w:t>
      </w:r>
      <w:r w:rsidR="406259A0" w:rsidRPr="2B202F91">
        <w:rPr>
          <w:lang w:val="en-AU"/>
        </w:rPr>
        <w:t xml:space="preserve">then the </w:t>
      </w:r>
      <w:r w:rsidR="0FD880CF" w:rsidRPr="2B202F91">
        <w:rPr>
          <w:lang w:val="en-AU"/>
        </w:rPr>
        <w:t>system also searches for all appropriate return flights and presents them as a second list to the customer.</w:t>
      </w:r>
    </w:p>
    <w:p w14:paraId="068979A7" w14:textId="00113993" w:rsidR="3E57CBB0" w:rsidRDefault="3E57CBB0" w:rsidP="6BF59FA5">
      <w:pPr>
        <w:spacing w:line="276" w:lineRule="auto"/>
        <w:rPr>
          <w:lang w:val="en-AU"/>
        </w:rPr>
      </w:pPr>
    </w:p>
    <w:p w14:paraId="36DED161" w14:textId="4567BF24" w:rsidR="1110D767" w:rsidRDefault="1110D767" w:rsidP="1110D767">
      <w:pPr>
        <w:spacing w:line="276" w:lineRule="auto"/>
        <w:rPr>
          <w:szCs w:val="22"/>
          <w:lang w:val="en-AU"/>
        </w:rPr>
      </w:pPr>
    </w:p>
    <w:p w14:paraId="1996C240" w14:textId="77777777" w:rsidR="00AE13A1" w:rsidRPr="00DC7C74" w:rsidRDefault="651453A2" w:rsidP="3E57CBB0">
      <w:pPr>
        <w:pStyle w:val="Heading1"/>
        <w:spacing w:before="60" w:after="60" w:line="276" w:lineRule="auto"/>
        <w:rPr>
          <w:rFonts w:ascii="Times New Roman" w:hAnsi="Times New Roman"/>
          <w:lang w:val="en-US"/>
        </w:rPr>
      </w:pPr>
      <w:bookmarkStart w:id="199" w:name="_Toc77849886"/>
      <w:bookmarkStart w:id="200" w:name="_Toc79609915"/>
      <w:r w:rsidRPr="3E57CBB0">
        <w:rPr>
          <w:rFonts w:ascii="Times New Roman" w:hAnsi="Times New Roman"/>
          <w:lang w:val="en-AU"/>
        </w:rPr>
        <w:lastRenderedPageBreak/>
        <w:t>Domain Model</w:t>
      </w:r>
      <w:bookmarkEnd w:id="199"/>
      <w:bookmarkEnd w:id="200"/>
    </w:p>
    <w:p w14:paraId="40654D1B" w14:textId="77777777" w:rsidR="00A9106C" w:rsidRPr="00A9106C" w:rsidRDefault="5F06AB46" w:rsidP="1110D767">
      <w:pPr>
        <w:pStyle w:val="Heading2"/>
        <w:spacing w:before="60" w:line="276" w:lineRule="auto"/>
        <w:rPr>
          <w:rFonts w:ascii="Times New Roman" w:hAnsi="Times New Roman"/>
          <w:sz w:val="22"/>
          <w:szCs w:val="22"/>
          <w:lang w:val="en-US"/>
        </w:rPr>
      </w:pPr>
      <w:bookmarkStart w:id="201" w:name="_Toc77849887"/>
      <w:bookmarkStart w:id="202" w:name="_Toc79609916"/>
      <w:r w:rsidRPr="1110D767">
        <w:rPr>
          <w:rFonts w:ascii="Times New Roman" w:hAnsi="Times New Roman"/>
          <w:sz w:val="22"/>
          <w:szCs w:val="22"/>
          <w:lang w:val="en-AU"/>
        </w:rPr>
        <w:t>Domain Model Description</w:t>
      </w:r>
      <w:bookmarkEnd w:id="201"/>
      <w:bookmarkEnd w:id="202"/>
    </w:p>
    <w:p w14:paraId="6F619F80" w14:textId="60F6BA86" w:rsidR="00AE13A1" w:rsidRPr="00DC7C74" w:rsidRDefault="651453A2" w:rsidP="3E57CBB0">
      <w:pPr>
        <w:spacing w:line="276" w:lineRule="auto"/>
        <w:rPr>
          <w:rFonts w:ascii="Times New Roman" w:hAnsi="Times New Roman"/>
          <w:lang w:val="en-AU"/>
        </w:rPr>
      </w:pPr>
      <w:r w:rsidRPr="3E57CBB0">
        <w:rPr>
          <w:rFonts w:ascii="Times New Roman" w:hAnsi="Times New Roman"/>
          <w:lang w:val="en-AU"/>
        </w:rPr>
        <w:t xml:space="preserve">Based on the specifications provided for the </w:t>
      </w:r>
      <w:r w:rsidR="491324F0" w:rsidRPr="3E57CBB0">
        <w:rPr>
          <w:rFonts w:ascii="Times New Roman" w:hAnsi="Times New Roman"/>
          <w:lang w:val="en-AU"/>
        </w:rPr>
        <w:t>Online Travel Reservation System</w:t>
      </w:r>
      <w:r w:rsidRPr="3E57CBB0">
        <w:rPr>
          <w:rFonts w:ascii="Times New Roman" w:hAnsi="Times New Roman"/>
          <w:lang w:val="en-AU"/>
        </w:rPr>
        <w:t>, the system entities, attributes, and business rules can be summarised as:</w:t>
      </w:r>
    </w:p>
    <w:p w14:paraId="0BC1E866" w14:textId="5BE58E79" w:rsidR="00AE13A1" w:rsidRPr="00DC7C74" w:rsidRDefault="651453A2" w:rsidP="3E57CBB0">
      <w:pPr>
        <w:numPr>
          <w:ilvl w:val="0"/>
          <w:numId w:val="157"/>
        </w:numPr>
        <w:spacing w:line="276" w:lineRule="auto"/>
        <w:rPr>
          <w:rFonts w:ascii="Times New Roman" w:hAnsi="Times New Roman"/>
          <w:lang w:val="en-AU"/>
        </w:rPr>
      </w:pPr>
      <w:r w:rsidRPr="3E57CBB0">
        <w:rPr>
          <w:rFonts w:ascii="Times New Roman" w:hAnsi="Times New Roman"/>
          <w:b/>
          <w:bCs/>
          <w:lang w:val="en-AU"/>
        </w:rPr>
        <w:t>Users</w:t>
      </w:r>
      <w:r w:rsidRPr="3E57CBB0">
        <w:rPr>
          <w:rFonts w:ascii="Times New Roman" w:hAnsi="Times New Roman"/>
          <w:lang w:val="en-AU"/>
        </w:rPr>
        <w:t xml:space="preserve"> can be either an </w:t>
      </w:r>
      <w:r w:rsidRPr="3E57CBB0">
        <w:rPr>
          <w:rFonts w:ascii="Times New Roman" w:hAnsi="Times New Roman"/>
          <w:b/>
          <w:bCs/>
          <w:lang w:val="en-AU"/>
        </w:rPr>
        <w:t>Administrator,</w:t>
      </w:r>
      <w:r w:rsidR="740F01E6" w:rsidRPr="3E57CBB0">
        <w:rPr>
          <w:rFonts w:ascii="Times New Roman" w:hAnsi="Times New Roman"/>
          <w:b/>
          <w:bCs/>
          <w:lang w:val="en-AU"/>
        </w:rPr>
        <w:t xml:space="preserve"> Airline,</w:t>
      </w:r>
      <w:r w:rsidRPr="3E57CBB0">
        <w:rPr>
          <w:rFonts w:ascii="Times New Roman" w:hAnsi="Times New Roman"/>
          <w:b/>
          <w:bCs/>
          <w:lang w:val="en-AU"/>
        </w:rPr>
        <w:t xml:space="preserve"> </w:t>
      </w:r>
      <w:r w:rsidR="74628D87" w:rsidRPr="3E57CBB0">
        <w:rPr>
          <w:rFonts w:ascii="Times New Roman" w:hAnsi="Times New Roman"/>
          <w:b/>
          <w:bCs/>
          <w:lang w:val="en-AU"/>
        </w:rPr>
        <w:t xml:space="preserve">or </w:t>
      </w:r>
      <w:proofErr w:type="gramStart"/>
      <w:r w:rsidR="74628D87" w:rsidRPr="3E57CBB0">
        <w:rPr>
          <w:rFonts w:ascii="Times New Roman" w:hAnsi="Times New Roman"/>
          <w:b/>
          <w:bCs/>
          <w:lang w:val="en-AU"/>
        </w:rPr>
        <w:t>Customer</w:t>
      </w:r>
      <w:r w:rsidR="42F28449" w:rsidRPr="3E57CBB0">
        <w:rPr>
          <w:rFonts w:ascii="Times New Roman" w:hAnsi="Times New Roman"/>
          <w:lang w:val="en-AU"/>
        </w:rPr>
        <w:t>;</w:t>
      </w:r>
      <w:proofErr w:type="gramEnd"/>
    </w:p>
    <w:p w14:paraId="2B0305EF" w14:textId="605FDE2C" w:rsidR="651453A2" w:rsidRDefault="651453A2" w:rsidP="3E57CBB0">
      <w:pPr>
        <w:numPr>
          <w:ilvl w:val="0"/>
          <w:numId w:val="157"/>
        </w:numPr>
        <w:spacing w:line="276" w:lineRule="auto"/>
        <w:rPr>
          <w:rFonts w:eastAsia="Times" w:cs="Times"/>
          <w:szCs w:val="22"/>
          <w:lang w:val="en-AU"/>
        </w:rPr>
      </w:pPr>
      <w:r w:rsidRPr="3E57CBB0">
        <w:rPr>
          <w:rFonts w:ascii="Times New Roman" w:hAnsi="Times New Roman"/>
          <w:lang w:val="en-AU"/>
        </w:rPr>
        <w:t xml:space="preserve">Only </w:t>
      </w:r>
      <w:r w:rsidRPr="3E57CBB0">
        <w:rPr>
          <w:rFonts w:ascii="Times New Roman" w:hAnsi="Times New Roman"/>
          <w:b/>
          <w:bCs/>
          <w:lang w:val="en-AU"/>
        </w:rPr>
        <w:t>Administrators</w:t>
      </w:r>
      <w:r w:rsidRPr="3E57CBB0">
        <w:rPr>
          <w:rFonts w:ascii="Times New Roman" w:hAnsi="Times New Roman"/>
          <w:lang w:val="en-AU"/>
        </w:rPr>
        <w:t xml:space="preserve"> can create </w:t>
      </w:r>
      <w:proofErr w:type="gramStart"/>
      <w:r w:rsidR="7699CB01" w:rsidRPr="3E57CBB0">
        <w:rPr>
          <w:rFonts w:ascii="Times New Roman" w:hAnsi="Times New Roman"/>
          <w:b/>
          <w:bCs/>
          <w:lang w:val="en-AU"/>
        </w:rPr>
        <w:t>Airports</w:t>
      </w:r>
      <w:r w:rsidR="6069EF70" w:rsidRPr="3E57CBB0">
        <w:rPr>
          <w:rFonts w:ascii="Times New Roman" w:hAnsi="Times New Roman"/>
          <w:lang w:val="en-AU"/>
        </w:rPr>
        <w:t>;</w:t>
      </w:r>
      <w:proofErr w:type="gramEnd"/>
      <w:r w:rsidR="7699CB01" w:rsidRPr="3E57CBB0">
        <w:rPr>
          <w:rFonts w:ascii="Times New Roman" w:hAnsi="Times New Roman"/>
          <w:b/>
          <w:bCs/>
          <w:lang w:val="en-AU"/>
        </w:rPr>
        <w:t xml:space="preserve"> </w:t>
      </w:r>
    </w:p>
    <w:p w14:paraId="7841026B" w14:textId="46BE4491" w:rsidR="7699CB01" w:rsidRDefault="7699CB01" w:rsidP="3E57CBB0">
      <w:pPr>
        <w:numPr>
          <w:ilvl w:val="0"/>
          <w:numId w:val="157"/>
        </w:numPr>
        <w:spacing w:line="276" w:lineRule="auto"/>
        <w:rPr>
          <w:rFonts w:eastAsia="Times" w:cs="Times"/>
          <w:szCs w:val="22"/>
          <w:lang w:val="en-AU"/>
        </w:rPr>
      </w:pPr>
      <w:r w:rsidRPr="3E57CBB0">
        <w:rPr>
          <w:rFonts w:ascii="Times New Roman" w:hAnsi="Times New Roman"/>
          <w:lang w:val="en-AU"/>
        </w:rPr>
        <w:t xml:space="preserve">Only </w:t>
      </w:r>
      <w:r w:rsidRPr="3E57CBB0">
        <w:rPr>
          <w:rFonts w:ascii="Times New Roman" w:hAnsi="Times New Roman"/>
          <w:b/>
          <w:bCs/>
          <w:lang w:val="en-AU"/>
        </w:rPr>
        <w:t xml:space="preserve">Airlines </w:t>
      </w:r>
      <w:r w:rsidRPr="3E57CBB0">
        <w:rPr>
          <w:rFonts w:ascii="Times New Roman" w:hAnsi="Times New Roman"/>
          <w:lang w:val="en-AU"/>
        </w:rPr>
        <w:t xml:space="preserve">can create, modify and remove </w:t>
      </w:r>
      <w:proofErr w:type="gramStart"/>
      <w:r w:rsidRPr="3E57CBB0">
        <w:rPr>
          <w:rFonts w:ascii="Times New Roman" w:hAnsi="Times New Roman"/>
          <w:b/>
          <w:bCs/>
          <w:lang w:val="en-AU"/>
        </w:rPr>
        <w:t>Flights</w:t>
      </w:r>
      <w:r w:rsidR="6907F943" w:rsidRPr="3E57CBB0">
        <w:rPr>
          <w:rFonts w:ascii="Times New Roman" w:hAnsi="Times New Roman"/>
          <w:lang w:val="en-AU"/>
        </w:rPr>
        <w:t>;</w:t>
      </w:r>
      <w:proofErr w:type="gramEnd"/>
    </w:p>
    <w:p w14:paraId="6262E6E3" w14:textId="02ABFBCB" w:rsidR="34F3CE96" w:rsidRDefault="34F3CE96" w:rsidP="3E57CBB0">
      <w:pPr>
        <w:numPr>
          <w:ilvl w:val="0"/>
          <w:numId w:val="157"/>
        </w:numPr>
        <w:spacing w:line="276" w:lineRule="auto"/>
        <w:rPr>
          <w:szCs w:val="22"/>
          <w:lang w:val="en-AU"/>
        </w:rPr>
      </w:pPr>
      <w:r w:rsidRPr="3E57CBB0">
        <w:rPr>
          <w:rFonts w:ascii="Times New Roman" w:hAnsi="Times New Roman"/>
          <w:szCs w:val="22"/>
          <w:lang w:val="en-AU"/>
        </w:rPr>
        <w:t xml:space="preserve">Only </w:t>
      </w:r>
      <w:r w:rsidRPr="3E57CBB0">
        <w:rPr>
          <w:rFonts w:ascii="Times New Roman" w:hAnsi="Times New Roman"/>
          <w:b/>
          <w:bCs/>
          <w:szCs w:val="22"/>
          <w:lang w:val="en-AU"/>
        </w:rPr>
        <w:t xml:space="preserve">Customers </w:t>
      </w:r>
      <w:r w:rsidRPr="3E57CBB0">
        <w:rPr>
          <w:rFonts w:ascii="Times New Roman" w:hAnsi="Times New Roman"/>
          <w:szCs w:val="22"/>
          <w:lang w:val="en-AU"/>
        </w:rPr>
        <w:t xml:space="preserve">can search for and book </w:t>
      </w:r>
      <w:proofErr w:type="gramStart"/>
      <w:r w:rsidRPr="3E57CBB0">
        <w:rPr>
          <w:rFonts w:ascii="Times New Roman" w:hAnsi="Times New Roman"/>
          <w:b/>
          <w:bCs/>
          <w:szCs w:val="22"/>
          <w:lang w:val="en-AU"/>
        </w:rPr>
        <w:t>Flights</w:t>
      </w:r>
      <w:r w:rsidR="46992358" w:rsidRPr="3E57CBB0">
        <w:rPr>
          <w:rFonts w:ascii="Times New Roman" w:hAnsi="Times New Roman"/>
          <w:szCs w:val="22"/>
          <w:lang w:val="en-AU"/>
        </w:rPr>
        <w:t>;</w:t>
      </w:r>
      <w:proofErr w:type="gramEnd"/>
    </w:p>
    <w:p w14:paraId="6DBCE51C" w14:textId="316CB1CD" w:rsidR="642443D2" w:rsidRDefault="642443D2" w:rsidP="3E57CBB0">
      <w:pPr>
        <w:numPr>
          <w:ilvl w:val="0"/>
          <w:numId w:val="157"/>
        </w:numPr>
        <w:spacing w:line="276" w:lineRule="auto"/>
        <w:rPr>
          <w:lang w:val="en-AU"/>
        </w:rPr>
      </w:pPr>
      <w:r w:rsidRPr="3E57CBB0">
        <w:rPr>
          <w:rFonts w:ascii="Times New Roman" w:hAnsi="Times New Roman"/>
          <w:b/>
          <w:bCs/>
          <w:szCs w:val="22"/>
          <w:lang w:val="en-AU"/>
        </w:rPr>
        <w:t>Seats</w:t>
      </w:r>
      <w:r w:rsidRPr="3E57CBB0">
        <w:rPr>
          <w:rFonts w:ascii="Times New Roman" w:hAnsi="Times New Roman"/>
          <w:szCs w:val="22"/>
          <w:lang w:val="en-AU"/>
        </w:rPr>
        <w:t xml:space="preserve"> </w:t>
      </w:r>
      <w:r w:rsidRPr="3E57CBB0">
        <w:rPr>
          <w:rFonts w:ascii="Times New Roman" w:hAnsi="Times New Roman"/>
          <w:i/>
          <w:iCs/>
          <w:szCs w:val="22"/>
          <w:lang w:val="en-AU"/>
        </w:rPr>
        <w:t xml:space="preserve">are either </w:t>
      </w:r>
      <w:r w:rsidRPr="3E57CBB0">
        <w:rPr>
          <w:rFonts w:ascii="Times New Roman" w:hAnsi="Times New Roman"/>
          <w:szCs w:val="22"/>
          <w:lang w:val="en-AU"/>
        </w:rPr>
        <w:t xml:space="preserve">in </w:t>
      </w:r>
      <w:r w:rsidRPr="3E57CBB0">
        <w:rPr>
          <w:rFonts w:ascii="Times New Roman" w:hAnsi="Times New Roman"/>
          <w:b/>
          <w:bCs/>
          <w:szCs w:val="22"/>
          <w:lang w:val="en-AU"/>
        </w:rPr>
        <w:t>First</w:t>
      </w:r>
      <w:r w:rsidRPr="3E57CBB0">
        <w:rPr>
          <w:rFonts w:ascii="Times New Roman" w:hAnsi="Times New Roman"/>
          <w:szCs w:val="22"/>
          <w:lang w:val="en-AU"/>
        </w:rPr>
        <w:t xml:space="preserve">, </w:t>
      </w:r>
      <w:r w:rsidRPr="3E57CBB0">
        <w:rPr>
          <w:rFonts w:ascii="Times New Roman" w:hAnsi="Times New Roman"/>
          <w:b/>
          <w:bCs/>
          <w:szCs w:val="22"/>
          <w:lang w:val="en-AU"/>
        </w:rPr>
        <w:t>Business</w:t>
      </w:r>
      <w:r w:rsidRPr="3E57CBB0">
        <w:rPr>
          <w:rFonts w:ascii="Times New Roman" w:hAnsi="Times New Roman"/>
          <w:szCs w:val="22"/>
          <w:lang w:val="en-AU"/>
        </w:rPr>
        <w:t xml:space="preserve">, or </w:t>
      </w:r>
      <w:r w:rsidRPr="3E57CBB0">
        <w:rPr>
          <w:rFonts w:ascii="Times New Roman" w:hAnsi="Times New Roman"/>
          <w:b/>
          <w:bCs/>
          <w:szCs w:val="22"/>
          <w:lang w:val="en-AU"/>
        </w:rPr>
        <w:t>Economy</w:t>
      </w:r>
      <w:r w:rsidRPr="3E57CBB0">
        <w:rPr>
          <w:rFonts w:ascii="Times New Roman" w:hAnsi="Times New Roman"/>
          <w:szCs w:val="22"/>
          <w:lang w:val="en-AU"/>
        </w:rPr>
        <w:t xml:space="preserve"> </w:t>
      </w:r>
      <w:proofErr w:type="gramStart"/>
      <w:r w:rsidRPr="3E57CBB0">
        <w:rPr>
          <w:rFonts w:ascii="Times New Roman" w:hAnsi="Times New Roman"/>
          <w:szCs w:val="22"/>
          <w:lang w:val="en-AU"/>
        </w:rPr>
        <w:t>class;</w:t>
      </w:r>
      <w:proofErr w:type="gramEnd"/>
    </w:p>
    <w:p w14:paraId="4278616C" w14:textId="25C4D1D2" w:rsidR="5A5F88A3" w:rsidRDefault="5A5F88A3" w:rsidP="3E57CBB0">
      <w:pPr>
        <w:numPr>
          <w:ilvl w:val="0"/>
          <w:numId w:val="157"/>
        </w:numPr>
        <w:spacing w:line="276" w:lineRule="auto"/>
        <w:rPr>
          <w:lang w:val="en-AU"/>
        </w:rPr>
      </w:pPr>
      <w:r w:rsidRPr="3E57CBB0">
        <w:rPr>
          <w:rFonts w:ascii="Times New Roman" w:hAnsi="Times New Roman"/>
          <w:b/>
          <w:bCs/>
          <w:szCs w:val="22"/>
          <w:lang w:val="en-AU"/>
        </w:rPr>
        <w:t xml:space="preserve">Planes </w:t>
      </w:r>
      <w:r w:rsidRPr="3E57CBB0">
        <w:rPr>
          <w:rFonts w:ascii="Times New Roman" w:hAnsi="Times New Roman"/>
          <w:i/>
          <w:iCs/>
          <w:szCs w:val="22"/>
          <w:lang w:val="en-AU"/>
        </w:rPr>
        <w:t xml:space="preserve">are either </w:t>
      </w:r>
      <w:r w:rsidRPr="3E57CBB0">
        <w:rPr>
          <w:rFonts w:ascii="Times New Roman" w:hAnsi="Times New Roman"/>
          <w:b/>
          <w:bCs/>
          <w:szCs w:val="22"/>
          <w:lang w:val="en-AU"/>
        </w:rPr>
        <w:t>A</w:t>
      </w:r>
      <w:r w:rsidR="1C04C745" w:rsidRPr="3E57CBB0">
        <w:rPr>
          <w:rFonts w:ascii="Times New Roman" w:hAnsi="Times New Roman"/>
          <w:b/>
          <w:bCs/>
          <w:szCs w:val="22"/>
          <w:lang w:val="en-AU"/>
        </w:rPr>
        <w:t xml:space="preserve">irbus </w:t>
      </w:r>
      <w:r w:rsidRPr="3E57CBB0">
        <w:rPr>
          <w:rFonts w:ascii="Times New Roman" w:hAnsi="Times New Roman"/>
          <w:szCs w:val="22"/>
          <w:lang w:val="en-AU"/>
        </w:rPr>
        <w:t>or</w:t>
      </w:r>
      <w:r w:rsidRPr="3E57CBB0">
        <w:rPr>
          <w:rFonts w:ascii="Times New Roman" w:hAnsi="Times New Roman"/>
          <w:b/>
          <w:bCs/>
          <w:szCs w:val="22"/>
          <w:lang w:val="en-AU"/>
        </w:rPr>
        <w:t xml:space="preserve"> </w:t>
      </w:r>
      <w:r w:rsidR="442F8FED" w:rsidRPr="3E57CBB0">
        <w:rPr>
          <w:rFonts w:ascii="Times New Roman" w:hAnsi="Times New Roman"/>
          <w:b/>
          <w:bCs/>
          <w:szCs w:val="22"/>
          <w:lang w:val="en-AU"/>
        </w:rPr>
        <w:t xml:space="preserve">Boeing </w:t>
      </w:r>
      <w:proofErr w:type="gramStart"/>
      <w:r w:rsidR="34949DCA" w:rsidRPr="3E57CBB0">
        <w:rPr>
          <w:rFonts w:ascii="Times New Roman" w:hAnsi="Times New Roman"/>
          <w:szCs w:val="22"/>
          <w:lang w:val="en-AU"/>
        </w:rPr>
        <w:t>type;</w:t>
      </w:r>
      <w:proofErr w:type="gramEnd"/>
    </w:p>
    <w:p w14:paraId="2809215A" w14:textId="3D998C66" w:rsidR="42B3EF57" w:rsidRDefault="42B3EF57" w:rsidP="3E57CBB0">
      <w:pPr>
        <w:numPr>
          <w:ilvl w:val="0"/>
          <w:numId w:val="157"/>
        </w:numPr>
        <w:spacing w:line="276" w:lineRule="auto"/>
        <w:rPr>
          <w:lang w:val="en-AU"/>
        </w:rPr>
      </w:pPr>
      <w:r w:rsidRPr="3E57CBB0">
        <w:rPr>
          <w:rFonts w:ascii="Times New Roman" w:hAnsi="Times New Roman"/>
          <w:b/>
          <w:bCs/>
          <w:szCs w:val="22"/>
          <w:lang w:val="en-AU"/>
        </w:rPr>
        <w:t xml:space="preserve">Customers </w:t>
      </w:r>
      <w:r w:rsidRPr="3E57CBB0">
        <w:rPr>
          <w:rFonts w:ascii="Times New Roman" w:hAnsi="Times New Roman"/>
          <w:szCs w:val="22"/>
          <w:lang w:val="en-AU"/>
        </w:rPr>
        <w:t xml:space="preserve">must have an </w:t>
      </w:r>
      <w:proofErr w:type="gramStart"/>
      <w:r w:rsidRPr="3E57CBB0">
        <w:rPr>
          <w:rFonts w:ascii="Times New Roman" w:hAnsi="Times New Roman"/>
          <w:szCs w:val="22"/>
          <w:u w:val="single"/>
          <w:lang w:val="en-AU"/>
        </w:rPr>
        <w:t>email;</w:t>
      </w:r>
      <w:proofErr w:type="gramEnd"/>
    </w:p>
    <w:p w14:paraId="6C8F08FB" w14:textId="695F66FF" w:rsidR="00993567" w:rsidRDefault="00993567" w:rsidP="3E57CBB0">
      <w:pPr>
        <w:numPr>
          <w:ilvl w:val="0"/>
          <w:numId w:val="157"/>
        </w:numPr>
        <w:spacing w:line="276" w:lineRule="auto"/>
        <w:rPr>
          <w:rFonts w:ascii="Times New Roman" w:hAnsi="Times New Roman"/>
          <w:b/>
          <w:bCs/>
          <w:szCs w:val="22"/>
          <w:lang w:val="en-AU"/>
        </w:rPr>
      </w:pPr>
      <w:r w:rsidRPr="3E57CBB0">
        <w:rPr>
          <w:rFonts w:ascii="Times New Roman" w:hAnsi="Times New Roman"/>
          <w:b/>
          <w:bCs/>
          <w:szCs w:val="22"/>
          <w:lang w:val="en-AU"/>
        </w:rPr>
        <w:t xml:space="preserve">Passengers </w:t>
      </w:r>
      <w:r w:rsidRPr="3E57CBB0">
        <w:rPr>
          <w:rFonts w:ascii="Times New Roman" w:hAnsi="Times New Roman"/>
          <w:szCs w:val="22"/>
          <w:lang w:val="en-AU"/>
        </w:rPr>
        <w:t>mu</w:t>
      </w:r>
      <w:r w:rsidR="00D863DE" w:rsidRPr="3E57CBB0">
        <w:rPr>
          <w:rFonts w:ascii="Times New Roman" w:hAnsi="Times New Roman"/>
          <w:szCs w:val="22"/>
          <w:lang w:val="en-AU"/>
        </w:rPr>
        <w:t xml:space="preserve">st </w:t>
      </w:r>
      <w:r w:rsidRPr="3E57CBB0">
        <w:rPr>
          <w:rFonts w:ascii="Times New Roman" w:hAnsi="Times New Roman"/>
          <w:szCs w:val="22"/>
          <w:lang w:val="en-AU"/>
        </w:rPr>
        <w:t xml:space="preserve">have a </w:t>
      </w:r>
      <w:r w:rsidRPr="3E57CBB0">
        <w:rPr>
          <w:rFonts w:ascii="Times New Roman" w:hAnsi="Times New Roman"/>
          <w:szCs w:val="22"/>
          <w:u w:val="single"/>
          <w:lang w:val="en-AU"/>
        </w:rPr>
        <w:t xml:space="preserve">passport </w:t>
      </w:r>
      <w:proofErr w:type="gramStart"/>
      <w:r w:rsidRPr="3E57CBB0">
        <w:rPr>
          <w:rFonts w:ascii="Times New Roman" w:hAnsi="Times New Roman"/>
          <w:szCs w:val="22"/>
          <w:u w:val="single"/>
          <w:lang w:val="en-AU"/>
        </w:rPr>
        <w:t>number</w:t>
      </w:r>
      <w:r w:rsidR="1585AEF9" w:rsidRPr="3E57CBB0">
        <w:rPr>
          <w:rFonts w:ascii="Times New Roman" w:hAnsi="Times New Roman"/>
          <w:szCs w:val="22"/>
          <w:u w:val="single"/>
          <w:lang w:val="en-AU"/>
        </w:rPr>
        <w:t>;</w:t>
      </w:r>
      <w:proofErr w:type="gramEnd"/>
    </w:p>
    <w:p w14:paraId="2C6C83B4" w14:textId="36A6134E" w:rsidR="34949DCA" w:rsidRDefault="34949DCA" w:rsidP="3E57CBB0">
      <w:pPr>
        <w:numPr>
          <w:ilvl w:val="0"/>
          <w:numId w:val="157"/>
        </w:numPr>
        <w:spacing w:line="276" w:lineRule="auto"/>
        <w:rPr>
          <w:b/>
          <w:bCs/>
          <w:szCs w:val="22"/>
          <w:lang w:val="en-AU"/>
        </w:rPr>
      </w:pPr>
      <w:r w:rsidRPr="3E57CBB0">
        <w:rPr>
          <w:rFonts w:ascii="Times New Roman" w:hAnsi="Times New Roman"/>
          <w:b/>
          <w:bCs/>
          <w:szCs w:val="22"/>
          <w:lang w:val="en-AU"/>
        </w:rPr>
        <w:t xml:space="preserve">Passengers </w:t>
      </w:r>
      <w:r w:rsidRPr="3E57CBB0">
        <w:rPr>
          <w:rFonts w:ascii="Times New Roman" w:hAnsi="Times New Roman"/>
          <w:szCs w:val="22"/>
          <w:lang w:val="en-AU"/>
        </w:rPr>
        <w:t xml:space="preserve">can have </w:t>
      </w:r>
      <w:r w:rsidRPr="3E57CBB0">
        <w:rPr>
          <w:rFonts w:ascii="Times New Roman" w:hAnsi="Times New Roman"/>
          <w:i/>
          <w:iCs/>
          <w:szCs w:val="22"/>
          <w:lang w:val="en-AU"/>
        </w:rPr>
        <w:t>one or more</w:t>
      </w:r>
      <w:r w:rsidRPr="3E57CBB0">
        <w:rPr>
          <w:rFonts w:ascii="Times New Roman" w:hAnsi="Times New Roman"/>
          <w:szCs w:val="22"/>
          <w:lang w:val="en-AU"/>
        </w:rPr>
        <w:t xml:space="preserve"> </w:t>
      </w:r>
      <w:proofErr w:type="gramStart"/>
      <w:r w:rsidRPr="3E57CBB0">
        <w:rPr>
          <w:rFonts w:ascii="Times New Roman" w:hAnsi="Times New Roman"/>
          <w:b/>
          <w:bCs/>
          <w:szCs w:val="22"/>
          <w:lang w:val="en-AU"/>
        </w:rPr>
        <w:t>Bookings;</w:t>
      </w:r>
      <w:proofErr w:type="gramEnd"/>
    </w:p>
    <w:p w14:paraId="64F55072" w14:textId="0BBDCDF1" w:rsidR="2EB7494F" w:rsidRDefault="2EB7494F" w:rsidP="2B202F91">
      <w:pPr>
        <w:numPr>
          <w:ilvl w:val="0"/>
          <w:numId w:val="157"/>
        </w:numPr>
        <w:spacing w:line="276" w:lineRule="auto"/>
        <w:rPr>
          <w:b/>
          <w:bCs/>
          <w:lang w:val="en-AU"/>
        </w:rPr>
      </w:pPr>
      <w:r w:rsidRPr="2B202F91">
        <w:rPr>
          <w:rFonts w:ascii="Times New Roman" w:hAnsi="Times New Roman"/>
          <w:b/>
          <w:bCs/>
          <w:lang w:val="en-AU"/>
        </w:rPr>
        <w:t xml:space="preserve">Bookings </w:t>
      </w:r>
      <w:r w:rsidRPr="2B202F91">
        <w:rPr>
          <w:rFonts w:ascii="Times New Roman" w:hAnsi="Times New Roman"/>
          <w:lang w:val="en-AU"/>
        </w:rPr>
        <w:t xml:space="preserve">must </w:t>
      </w:r>
      <w:r w:rsidRPr="2B202F91">
        <w:rPr>
          <w:lang w:val="en-AU"/>
        </w:rPr>
        <w:t xml:space="preserve">have </w:t>
      </w:r>
      <w:r w:rsidRPr="2B202F91">
        <w:rPr>
          <w:rFonts w:ascii="Times New Roman" w:hAnsi="Times New Roman"/>
          <w:lang w:val="en-AU"/>
        </w:rPr>
        <w:t xml:space="preserve">a </w:t>
      </w:r>
      <w:proofErr w:type="spellStart"/>
      <w:proofErr w:type="gramStart"/>
      <w:r w:rsidRPr="2B202F91">
        <w:rPr>
          <w:rFonts w:ascii="Times New Roman" w:hAnsi="Times New Roman"/>
          <w:u w:val="single"/>
          <w:lang w:val="en-AU"/>
        </w:rPr>
        <w:t>booking</w:t>
      </w:r>
      <w:r w:rsidR="69D82F79" w:rsidRPr="2B202F91">
        <w:rPr>
          <w:rFonts w:ascii="Times New Roman" w:hAnsi="Times New Roman"/>
          <w:u w:val="single"/>
          <w:lang w:val="en-AU"/>
        </w:rPr>
        <w:t>R</w:t>
      </w:r>
      <w:r w:rsidRPr="2B202F91">
        <w:rPr>
          <w:rFonts w:ascii="Times New Roman" w:hAnsi="Times New Roman"/>
          <w:u w:val="single"/>
          <w:lang w:val="en-AU"/>
        </w:rPr>
        <w:t>eference</w:t>
      </w:r>
      <w:proofErr w:type="spellEnd"/>
      <w:r w:rsidRPr="2B202F91">
        <w:rPr>
          <w:rFonts w:ascii="Times New Roman" w:hAnsi="Times New Roman"/>
          <w:u w:val="single"/>
          <w:lang w:val="en-AU"/>
        </w:rPr>
        <w:t>;</w:t>
      </w:r>
      <w:proofErr w:type="gramEnd"/>
    </w:p>
    <w:p w14:paraId="6C72FD7D" w14:textId="33E1100F" w:rsidR="34949DCA" w:rsidRDefault="34949DCA" w:rsidP="3E57CBB0">
      <w:pPr>
        <w:numPr>
          <w:ilvl w:val="0"/>
          <w:numId w:val="157"/>
        </w:numPr>
        <w:spacing w:line="276" w:lineRule="auto"/>
        <w:rPr>
          <w:lang w:val="en-AU"/>
        </w:rPr>
      </w:pPr>
      <w:r w:rsidRPr="3E57CBB0">
        <w:rPr>
          <w:rFonts w:ascii="Times New Roman" w:hAnsi="Times New Roman"/>
          <w:b/>
          <w:bCs/>
          <w:szCs w:val="22"/>
          <w:lang w:val="en-AU"/>
        </w:rPr>
        <w:t xml:space="preserve">Bookings </w:t>
      </w:r>
      <w:r w:rsidRPr="3E57CBB0">
        <w:rPr>
          <w:rFonts w:ascii="Times New Roman" w:hAnsi="Times New Roman"/>
          <w:szCs w:val="22"/>
          <w:lang w:val="en-AU"/>
        </w:rPr>
        <w:t xml:space="preserve">are for </w:t>
      </w:r>
      <w:r w:rsidRPr="3E57CBB0">
        <w:rPr>
          <w:rFonts w:ascii="Times New Roman" w:hAnsi="Times New Roman"/>
          <w:i/>
          <w:iCs/>
          <w:szCs w:val="22"/>
          <w:lang w:val="en-AU"/>
        </w:rPr>
        <w:t>one or more</w:t>
      </w:r>
      <w:r w:rsidRPr="3E57CBB0">
        <w:rPr>
          <w:rFonts w:ascii="Times New Roman" w:hAnsi="Times New Roman"/>
          <w:szCs w:val="22"/>
          <w:lang w:val="en-AU"/>
        </w:rPr>
        <w:t xml:space="preserve"> </w:t>
      </w:r>
      <w:proofErr w:type="gramStart"/>
      <w:r w:rsidRPr="3E57CBB0">
        <w:rPr>
          <w:rFonts w:ascii="Times New Roman" w:hAnsi="Times New Roman"/>
          <w:b/>
          <w:bCs/>
          <w:szCs w:val="22"/>
          <w:lang w:val="en-AU"/>
        </w:rPr>
        <w:t>Passengers;</w:t>
      </w:r>
      <w:proofErr w:type="gramEnd"/>
    </w:p>
    <w:p w14:paraId="25D6D3EC" w14:textId="53BDAA65" w:rsidR="34949DCA" w:rsidRDefault="34949DCA" w:rsidP="3E57CBB0">
      <w:pPr>
        <w:numPr>
          <w:ilvl w:val="0"/>
          <w:numId w:val="157"/>
        </w:numPr>
        <w:spacing w:line="276" w:lineRule="auto"/>
        <w:rPr>
          <w:lang w:val="en-AU"/>
        </w:rPr>
      </w:pPr>
      <w:r w:rsidRPr="3E57CBB0">
        <w:rPr>
          <w:rFonts w:ascii="Times New Roman" w:hAnsi="Times New Roman"/>
          <w:b/>
          <w:bCs/>
          <w:szCs w:val="22"/>
          <w:lang w:val="en-AU"/>
        </w:rPr>
        <w:t xml:space="preserve">Booking </w:t>
      </w:r>
      <w:proofErr w:type="gramStart"/>
      <w:r w:rsidRPr="3E57CBB0">
        <w:rPr>
          <w:rFonts w:ascii="Times New Roman" w:hAnsi="Times New Roman"/>
          <w:szCs w:val="22"/>
          <w:lang w:val="en-AU"/>
        </w:rPr>
        <w:t>are</w:t>
      </w:r>
      <w:proofErr w:type="gramEnd"/>
      <w:r w:rsidRPr="3E57CBB0">
        <w:rPr>
          <w:rFonts w:ascii="Times New Roman" w:hAnsi="Times New Roman"/>
          <w:szCs w:val="22"/>
          <w:lang w:val="en-AU"/>
        </w:rPr>
        <w:t xml:space="preserve"> for </w:t>
      </w:r>
      <w:r w:rsidRPr="3E57CBB0">
        <w:rPr>
          <w:rFonts w:ascii="Times New Roman" w:hAnsi="Times New Roman"/>
          <w:i/>
          <w:iCs/>
          <w:szCs w:val="22"/>
          <w:lang w:val="en-AU"/>
        </w:rPr>
        <w:t>one or more</w:t>
      </w:r>
      <w:r w:rsidRPr="3E57CBB0">
        <w:rPr>
          <w:rFonts w:ascii="Times New Roman" w:hAnsi="Times New Roman"/>
          <w:szCs w:val="22"/>
          <w:lang w:val="en-AU"/>
        </w:rPr>
        <w:t xml:space="preserve"> </w:t>
      </w:r>
      <w:r w:rsidRPr="3E57CBB0">
        <w:rPr>
          <w:rFonts w:ascii="Times New Roman" w:hAnsi="Times New Roman"/>
          <w:b/>
          <w:bCs/>
          <w:szCs w:val="22"/>
          <w:lang w:val="en-AU"/>
        </w:rPr>
        <w:t>Seats;</w:t>
      </w:r>
    </w:p>
    <w:p w14:paraId="69DE4A7B" w14:textId="6BB0E204" w:rsidR="216EA85F" w:rsidRDefault="216EA85F" w:rsidP="3E57CBB0">
      <w:pPr>
        <w:numPr>
          <w:ilvl w:val="0"/>
          <w:numId w:val="157"/>
        </w:numPr>
        <w:spacing w:line="276" w:lineRule="auto"/>
        <w:rPr>
          <w:rFonts w:eastAsia="Times" w:cs="Times"/>
          <w:b/>
          <w:bCs/>
          <w:szCs w:val="22"/>
          <w:lang w:val="en-AU"/>
        </w:rPr>
      </w:pPr>
      <w:r w:rsidRPr="3E57CBB0">
        <w:rPr>
          <w:rFonts w:ascii="Times New Roman" w:hAnsi="Times New Roman"/>
          <w:b/>
          <w:bCs/>
          <w:lang w:val="en-AU"/>
        </w:rPr>
        <w:t>Bookings</w:t>
      </w:r>
      <w:r w:rsidRPr="3E57CBB0">
        <w:rPr>
          <w:rFonts w:ascii="Times New Roman" w:hAnsi="Times New Roman"/>
          <w:lang w:val="en-AU"/>
        </w:rPr>
        <w:t xml:space="preserve"> have </w:t>
      </w:r>
      <w:r w:rsidRPr="3E57CBB0">
        <w:rPr>
          <w:rFonts w:ascii="Times New Roman" w:hAnsi="Times New Roman"/>
          <w:i/>
          <w:iCs/>
          <w:lang w:val="en-AU"/>
        </w:rPr>
        <w:t>one</w:t>
      </w:r>
      <w:r w:rsidRPr="3E57CBB0">
        <w:rPr>
          <w:rFonts w:ascii="Times New Roman" w:hAnsi="Times New Roman"/>
          <w:lang w:val="en-AU"/>
        </w:rPr>
        <w:t xml:space="preserve"> </w:t>
      </w:r>
      <w:proofErr w:type="gramStart"/>
      <w:r w:rsidRPr="3E57CBB0">
        <w:rPr>
          <w:rFonts w:ascii="Times New Roman" w:hAnsi="Times New Roman"/>
          <w:b/>
          <w:bCs/>
          <w:lang w:val="en-AU"/>
        </w:rPr>
        <w:t>Flight</w:t>
      </w:r>
      <w:r w:rsidR="6194CA0A" w:rsidRPr="3E57CBB0">
        <w:rPr>
          <w:rFonts w:ascii="Times New Roman" w:hAnsi="Times New Roman"/>
          <w:b/>
          <w:bCs/>
          <w:lang w:val="en-AU"/>
        </w:rPr>
        <w:t>;</w:t>
      </w:r>
      <w:proofErr w:type="gramEnd"/>
    </w:p>
    <w:p w14:paraId="1EFE81FA" w14:textId="61394F9C" w:rsidR="216EA85F" w:rsidRDefault="216EA85F" w:rsidP="3E57CBB0">
      <w:pPr>
        <w:numPr>
          <w:ilvl w:val="0"/>
          <w:numId w:val="157"/>
        </w:numPr>
        <w:spacing w:line="276" w:lineRule="auto"/>
        <w:rPr>
          <w:b/>
          <w:bCs/>
          <w:szCs w:val="22"/>
          <w:lang w:val="en-AU"/>
        </w:rPr>
      </w:pPr>
      <w:r w:rsidRPr="3E57CBB0">
        <w:rPr>
          <w:rFonts w:ascii="Times New Roman" w:hAnsi="Times New Roman"/>
          <w:b/>
          <w:bCs/>
          <w:szCs w:val="22"/>
          <w:lang w:val="en-AU"/>
        </w:rPr>
        <w:t xml:space="preserve">Bookings </w:t>
      </w:r>
      <w:r w:rsidR="3A9C8026" w:rsidRPr="3E57CBB0">
        <w:rPr>
          <w:rFonts w:ascii="Times New Roman" w:hAnsi="Times New Roman"/>
          <w:szCs w:val="22"/>
          <w:lang w:val="en-AU"/>
        </w:rPr>
        <w:t xml:space="preserve">may have </w:t>
      </w:r>
      <w:r w:rsidR="3A9C8026" w:rsidRPr="3E57CBB0">
        <w:rPr>
          <w:rFonts w:ascii="Times New Roman" w:hAnsi="Times New Roman"/>
          <w:i/>
          <w:iCs/>
          <w:szCs w:val="22"/>
          <w:lang w:val="en-AU"/>
        </w:rPr>
        <w:t>one</w:t>
      </w:r>
      <w:r w:rsidRPr="3E57CBB0">
        <w:rPr>
          <w:rFonts w:ascii="Times New Roman" w:hAnsi="Times New Roman"/>
          <w:szCs w:val="22"/>
          <w:lang w:val="en-AU"/>
        </w:rPr>
        <w:t xml:space="preserve"> return </w:t>
      </w:r>
      <w:proofErr w:type="gramStart"/>
      <w:r w:rsidRPr="3E57CBB0">
        <w:rPr>
          <w:rFonts w:ascii="Times New Roman" w:hAnsi="Times New Roman"/>
          <w:b/>
          <w:bCs/>
          <w:szCs w:val="22"/>
          <w:lang w:val="en-AU"/>
        </w:rPr>
        <w:t>Flight</w:t>
      </w:r>
      <w:r w:rsidR="1D3F9285" w:rsidRPr="3E57CBB0">
        <w:rPr>
          <w:rFonts w:ascii="Times New Roman" w:hAnsi="Times New Roman"/>
          <w:b/>
          <w:bCs/>
          <w:szCs w:val="22"/>
          <w:lang w:val="en-AU"/>
        </w:rPr>
        <w:t>;</w:t>
      </w:r>
      <w:proofErr w:type="gramEnd"/>
    </w:p>
    <w:p w14:paraId="0F5C2641" w14:textId="62D26A72" w:rsidR="76A636E4" w:rsidRDefault="76A636E4" w:rsidP="3E57CBB0">
      <w:pPr>
        <w:numPr>
          <w:ilvl w:val="0"/>
          <w:numId w:val="157"/>
        </w:numPr>
        <w:spacing w:line="276" w:lineRule="auto"/>
        <w:rPr>
          <w:b/>
          <w:bCs/>
          <w:szCs w:val="22"/>
          <w:lang w:val="en-AU"/>
        </w:rPr>
      </w:pPr>
      <w:r w:rsidRPr="3E57CBB0">
        <w:rPr>
          <w:rFonts w:ascii="Times New Roman" w:hAnsi="Times New Roman"/>
          <w:b/>
          <w:bCs/>
          <w:szCs w:val="22"/>
          <w:lang w:val="en-AU"/>
        </w:rPr>
        <w:t xml:space="preserve">Flights </w:t>
      </w:r>
      <w:r w:rsidRPr="3E57CBB0">
        <w:rPr>
          <w:rFonts w:ascii="Times New Roman" w:hAnsi="Times New Roman"/>
          <w:szCs w:val="22"/>
          <w:lang w:val="en-AU"/>
        </w:rPr>
        <w:t xml:space="preserve">may have </w:t>
      </w:r>
      <w:r w:rsidRPr="3E57CBB0">
        <w:rPr>
          <w:rFonts w:ascii="Times New Roman" w:hAnsi="Times New Roman"/>
          <w:i/>
          <w:iCs/>
          <w:szCs w:val="22"/>
          <w:lang w:val="en-AU"/>
        </w:rPr>
        <w:t>one or more</w:t>
      </w:r>
      <w:r w:rsidRPr="3E57CBB0">
        <w:rPr>
          <w:rFonts w:ascii="Times New Roman" w:hAnsi="Times New Roman"/>
          <w:b/>
          <w:bCs/>
          <w:szCs w:val="22"/>
          <w:lang w:val="en-AU"/>
        </w:rPr>
        <w:t xml:space="preserve"> </w:t>
      </w:r>
      <w:proofErr w:type="gramStart"/>
      <w:r w:rsidRPr="3E57CBB0">
        <w:rPr>
          <w:rFonts w:ascii="Times New Roman" w:hAnsi="Times New Roman"/>
          <w:b/>
          <w:bCs/>
          <w:szCs w:val="22"/>
          <w:lang w:val="en-AU"/>
        </w:rPr>
        <w:t>Stopovers</w:t>
      </w:r>
      <w:r w:rsidR="665D5509" w:rsidRPr="3E57CBB0">
        <w:rPr>
          <w:rFonts w:ascii="Times New Roman" w:hAnsi="Times New Roman"/>
          <w:b/>
          <w:bCs/>
          <w:szCs w:val="22"/>
          <w:lang w:val="en-AU"/>
        </w:rPr>
        <w:t>;</w:t>
      </w:r>
      <w:proofErr w:type="gramEnd"/>
    </w:p>
    <w:p w14:paraId="0C8FE7CE" w14:textId="467D5011" w:rsidR="00A9106C" w:rsidRDefault="6302A130" w:rsidP="3E57CBB0">
      <w:pPr>
        <w:spacing w:line="276" w:lineRule="auto"/>
        <w:rPr>
          <w:rFonts w:ascii="Times New Roman" w:hAnsi="Times New Roman"/>
          <w:lang w:val="en-AU"/>
        </w:rPr>
      </w:pPr>
      <w:r w:rsidRPr="1110D767">
        <w:rPr>
          <w:rFonts w:ascii="Times New Roman" w:hAnsi="Times New Roman"/>
          <w:b/>
          <w:bCs/>
          <w:lang w:val="en-AU"/>
        </w:rPr>
        <w:t>Entities</w:t>
      </w:r>
      <w:r w:rsidRPr="1110D767">
        <w:rPr>
          <w:rFonts w:ascii="Times New Roman" w:hAnsi="Times New Roman"/>
          <w:lang w:val="en-AU"/>
        </w:rPr>
        <w:t xml:space="preserve"> have been bolded; </w:t>
      </w:r>
      <w:r w:rsidRPr="1110D767">
        <w:rPr>
          <w:rFonts w:ascii="Times New Roman" w:hAnsi="Times New Roman"/>
          <w:u w:val="single"/>
          <w:lang w:val="en-AU"/>
        </w:rPr>
        <w:t>attributes</w:t>
      </w:r>
      <w:r w:rsidRPr="1110D767">
        <w:rPr>
          <w:rFonts w:ascii="Times New Roman" w:hAnsi="Times New Roman"/>
          <w:lang w:val="en-AU"/>
        </w:rPr>
        <w:t xml:space="preserve"> have been underlined; and important </w:t>
      </w:r>
      <w:r w:rsidRPr="1110D767">
        <w:rPr>
          <w:rFonts w:ascii="Times New Roman" w:hAnsi="Times New Roman"/>
          <w:i/>
          <w:iCs/>
          <w:lang w:val="en-AU"/>
        </w:rPr>
        <w:t>associations</w:t>
      </w:r>
      <w:r w:rsidRPr="1110D767">
        <w:rPr>
          <w:rFonts w:ascii="Times New Roman" w:hAnsi="Times New Roman"/>
          <w:lang w:val="en-AU"/>
        </w:rPr>
        <w:t xml:space="preserve"> have been italicized.</w:t>
      </w:r>
    </w:p>
    <w:p w14:paraId="47354C0C" w14:textId="4D7628E4" w:rsidR="1110D767" w:rsidRDefault="1110D767" w:rsidP="1110D767">
      <w:pPr>
        <w:spacing w:line="276" w:lineRule="auto"/>
        <w:rPr>
          <w:szCs w:val="22"/>
          <w:lang w:val="en-AU"/>
        </w:rPr>
      </w:pPr>
    </w:p>
    <w:p w14:paraId="35E23FBB" w14:textId="01F30978" w:rsidR="00AE13A1" w:rsidRPr="00AD5094" w:rsidRDefault="5F06AB46" w:rsidP="1110D767">
      <w:pPr>
        <w:pStyle w:val="Heading2"/>
        <w:spacing w:before="60" w:line="276" w:lineRule="auto"/>
        <w:rPr>
          <w:rFonts w:ascii="Times New Roman" w:hAnsi="Times New Roman"/>
          <w:sz w:val="22"/>
          <w:szCs w:val="22"/>
          <w:lang w:val="en-US"/>
        </w:rPr>
      </w:pPr>
      <w:bookmarkStart w:id="203" w:name="_Toc77849888"/>
      <w:bookmarkStart w:id="204" w:name="_Toc79609917"/>
      <w:r w:rsidRPr="1110D767">
        <w:rPr>
          <w:rFonts w:ascii="Times New Roman" w:hAnsi="Times New Roman"/>
          <w:sz w:val="22"/>
          <w:szCs w:val="22"/>
          <w:lang w:val="en-AU"/>
        </w:rPr>
        <w:lastRenderedPageBreak/>
        <w:t>Domain Model Diagram</w:t>
      </w:r>
      <w:bookmarkEnd w:id="203"/>
      <w:bookmarkEnd w:id="204"/>
    </w:p>
    <w:p w14:paraId="41004F19" w14:textId="26183494" w:rsidR="00AE13A1" w:rsidRPr="00DC7C74" w:rsidRDefault="067EBA4A" w:rsidP="3E57CBB0">
      <w:pPr>
        <w:spacing w:line="276" w:lineRule="auto"/>
      </w:pPr>
      <w:r>
        <w:rPr>
          <w:noProof/>
        </w:rPr>
        <w:lastRenderedPageBreak/>
        <w:drawing>
          <wp:inline distT="0" distB="0" distL="0" distR="0" wp14:anchorId="0427A93E" wp14:editId="388128E4">
            <wp:extent cx="6476805" cy="8540842"/>
            <wp:effectExtent l="0" t="0" r="0" b="0"/>
            <wp:docPr id="1915770698" name="Picture 1915770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476805" cy="8540842"/>
                    </a:xfrm>
                    <a:prstGeom prst="rect">
                      <a:avLst/>
                    </a:prstGeom>
                  </pic:spPr>
                </pic:pic>
              </a:graphicData>
            </a:graphic>
          </wp:inline>
        </w:drawing>
      </w:r>
    </w:p>
    <w:sectPr w:rsidR="00AE13A1" w:rsidRPr="00DC7C74" w:rsidSect="00642202">
      <w:headerReference w:type="even" r:id="rId18"/>
      <w:headerReference w:type="default" r:id="rId19"/>
      <w:headerReference w:type="first" r:id="rId20"/>
      <w:footerReference w:type="first" r:id="rId21"/>
      <w:pgSz w:w="11906" w:h="16838" w:code="9"/>
      <w:pgMar w:top="1701" w:right="1418" w:bottom="1418" w:left="1418" w:header="68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575803" w14:textId="77777777" w:rsidR="00287108" w:rsidRDefault="00287108">
      <w:r>
        <w:separator/>
      </w:r>
    </w:p>
  </w:endnote>
  <w:endnote w:type="continuationSeparator" w:id="0">
    <w:p w14:paraId="7E6B9E06" w14:textId="77777777" w:rsidR="00287108" w:rsidRDefault="00287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82" w:type="dxa"/>
      <w:tblLayout w:type="fixed"/>
      <w:tblLook w:val="0000" w:firstRow="0" w:lastRow="0" w:firstColumn="0" w:lastColumn="0" w:noHBand="0" w:noVBand="0"/>
    </w:tblPr>
    <w:tblGrid>
      <w:gridCol w:w="4158"/>
      <w:gridCol w:w="1440"/>
      <w:gridCol w:w="2970"/>
      <w:gridCol w:w="914"/>
    </w:tblGrid>
    <w:tr w:rsidR="005E4D2C" w14:paraId="58BD186C" w14:textId="77777777" w:rsidTr="3E57CBB0">
      <w:trPr>
        <w:trHeight w:val="302"/>
      </w:trPr>
      <w:tc>
        <w:tcPr>
          <w:tcW w:w="4158" w:type="dxa"/>
        </w:tcPr>
        <w:p w14:paraId="797E50C6" w14:textId="77777777" w:rsidR="005E4D2C" w:rsidRPr="00761D5C" w:rsidRDefault="005E4D2C">
          <w:pPr>
            <w:rPr>
              <w:i/>
              <w:sz w:val="16"/>
            </w:rPr>
          </w:pPr>
        </w:p>
      </w:tc>
      <w:tc>
        <w:tcPr>
          <w:tcW w:w="1440" w:type="dxa"/>
        </w:tcPr>
        <w:p w14:paraId="7B04FA47" w14:textId="77777777" w:rsidR="005E4D2C" w:rsidRDefault="005E4D2C">
          <w:pPr>
            <w:rPr>
              <w:sz w:val="16"/>
            </w:rPr>
          </w:pPr>
        </w:p>
      </w:tc>
      <w:tc>
        <w:tcPr>
          <w:tcW w:w="2970" w:type="dxa"/>
        </w:tcPr>
        <w:p w14:paraId="568C698B" w14:textId="77777777" w:rsidR="005E4D2C" w:rsidRPr="00643425" w:rsidRDefault="005E4D2C" w:rsidP="003E4E52"/>
      </w:tc>
      <w:tc>
        <w:tcPr>
          <w:tcW w:w="914" w:type="dxa"/>
        </w:tcPr>
        <w:p w14:paraId="365BF1F1" w14:textId="77777777" w:rsidR="005E4D2C" w:rsidRDefault="3E57CBB0" w:rsidP="3E57CBB0">
          <w:pPr>
            <w:rPr>
              <w:sz w:val="16"/>
              <w:szCs w:val="16"/>
            </w:rPr>
          </w:pPr>
          <w:r w:rsidRPr="3E57CBB0">
            <w:rPr>
              <w:sz w:val="16"/>
              <w:szCs w:val="16"/>
            </w:rPr>
            <w:t xml:space="preserve">page </w:t>
          </w:r>
          <w:r w:rsidR="005E4D2C" w:rsidRPr="3E57CBB0">
            <w:rPr>
              <w:rStyle w:val="PageNumber"/>
              <w:rFonts w:ascii="Arial" w:hAnsi="Arial"/>
              <w:noProof/>
              <w:sz w:val="16"/>
              <w:szCs w:val="16"/>
              <w:lang w:val="en-AU"/>
            </w:rPr>
            <w:fldChar w:fldCharType="begin"/>
          </w:r>
          <w:r w:rsidR="005E4D2C" w:rsidRPr="3E57CBB0">
            <w:rPr>
              <w:rStyle w:val="PageNumber"/>
              <w:rFonts w:ascii="Arial" w:hAnsi="Arial"/>
              <w:sz w:val="16"/>
              <w:szCs w:val="16"/>
            </w:rPr>
            <w:instrText xml:space="preserve"> PAGE </w:instrText>
          </w:r>
          <w:r w:rsidR="005E4D2C" w:rsidRPr="3E57CBB0">
            <w:rPr>
              <w:rStyle w:val="PageNumber"/>
              <w:rFonts w:ascii="Arial" w:hAnsi="Arial"/>
              <w:sz w:val="16"/>
              <w:szCs w:val="16"/>
            </w:rPr>
            <w:fldChar w:fldCharType="separate"/>
          </w:r>
          <w:r w:rsidRPr="3E57CBB0">
            <w:rPr>
              <w:rStyle w:val="PageNumber"/>
              <w:rFonts w:ascii="Arial" w:hAnsi="Arial"/>
              <w:noProof/>
              <w:sz w:val="16"/>
              <w:szCs w:val="16"/>
              <w:lang w:val="en-AU"/>
            </w:rPr>
            <w:t>23</w:t>
          </w:r>
          <w:r w:rsidR="005E4D2C" w:rsidRPr="3E57CBB0">
            <w:rPr>
              <w:rStyle w:val="PageNumber"/>
              <w:rFonts w:ascii="Arial" w:hAnsi="Arial"/>
              <w:noProof/>
              <w:sz w:val="16"/>
              <w:szCs w:val="16"/>
              <w:lang w:val="en-AU"/>
            </w:rPr>
            <w:fldChar w:fldCharType="end"/>
          </w:r>
          <w:r w:rsidRPr="3E57CBB0">
            <w:rPr>
              <w:sz w:val="16"/>
              <w:szCs w:val="16"/>
            </w:rPr>
            <w:t>/</w:t>
          </w:r>
          <w:r w:rsidR="005E4D2C" w:rsidRPr="3E57CBB0">
            <w:rPr>
              <w:rStyle w:val="PageNumber"/>
              <w:rFonts w:ascii="Arial" w:hAnsi="Arial"/>
              <w:noProof/>
              <w:sz w:val="16"/>
              <w:szCs w:val="16"/>
            </w:rPr>
            <w:fldChar w:fldCharType="begin"/>
          </w:r>
          <w:r w:rsidR="005E4D2C" w:rsidRPr="3E57CBB0">
            <w:rPr>
              <w:rStyle w:val="PageNumber"/>
              <w:rFonts w:ascii="Arial" w:hAnsi="Arial"/>
              <w:sz w:val="16"/>
              <w:szCs w:val="16"/>
            </w:rPr>
            <w:instrText xml:space="preserve"> NUMPAGES </w:instrText>
          </w:r>
          <w:r w:rsidR="005E4D2C" w:rsidRPr="3E57CBB0">
            <w:rPr>
              <w:rStyle w:val="PageNumber"/>
              <w:rFonts w:ascii="Arial" w:hAnsi="Arial"/>
              <w:sz w:val="16"/>
              <w:szCs w:val="16"/>
            </w:rPr>
            <w:fldChar w:fldCharType="separate"/>
          </w:r>
          <w:r w:rsidRPr="3E57CBB0">
            <w:rPr>
              <w:rStyle w:val="PageNumber"/>
              <w:rFonts w:ascii="Arial" w:hAnsi="Arial"/>
              <w:noProof/>
              <w:sz w:val="16"/>
              <w:szCs w:val="16"/>
            </w:rPr>
            <w:t>23</w:t>
          </w:r>
          <w:r w:rsidR="005E4D2C" w:rsidRPr="3E57CBB0">
            <w:rPr>
              <w:rStyle w:val="PageNumber"/>
              <w:rFonts w:ascii="Arial" w:hAnsi="Arial"/>
              <w:noProof/>
              <w:sz w:val="16"/>
              <w:szCs w:val="16"/>
            </w:rPr>
            <w:fldChar w:fldCharType="end"/>
          </w:r>
        </w:p>
      </w:tc>
    </w:tr>
  </w:tbl>
  <w:p w14:paraId="1A939487" w14:textId="77777777" w:rsidR="005E4D2C" w:rsidRDefault="005E4D2C">
    <w:pP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00"/>
      <w:gridCol w:w="3200"/>
      <w:gridCol w:w="3200"/>
    </w:tblGrid>
    <w:tr w:rsidR="3E57CBB0" w14:paraId="21E051E8" w14:textId="77777777" w:rsidTr="3E57CBB0">
      <w:tc>
        <w:tcPr>
          <w:tcW w:w="3200" w:type="dxa"/>
        </w:tcPr>
        <w:p w14:paraId="15A6DDF3" w14:textId="4F3786AB" w:rsidR="3E57CBB0" w:rsidRDefault="3E57CBB0" w:rsidP="3E57CBB0">
          <w:pPr>
            <w:pStyle w:val="Header"/>
            <w:ind w:left="-115"/>
            <w:jc w:val="left"/>
            <w:rPr>
              <w:szCs w:val="22"/>
            </w:rPr>
          </w:pPr>
        </w:p>
      </w:tc>
      <w:tc>
        <w:tcPr>
          <w:tcW w:w="3200" w:type="dxa"/>
        </w:tcPr>
        <w:p w14:paraId="790B6087" w14:textId="58EF4E89" w:rsidR="3E57CBB0" w:rsidRDefault="3E57CBB0" w:rsidP="3E57CBB0">
          <w:pPr>
            <w:pStyle w:val="Header"/>
            <w:jc w:val="center"/>
            <w:rPr>
              <w:szCs w:val="22"/>
            </w:rPr>
          </w:pPr>
        </w:p>
      </w:tc>
      <w:tc>
        <w:tcPr>
          <w:tcW w:w="3200" w:type="dxa"/>
        </w:tcPr>
        <w:p w14:paraId="7E17E7F1" w14:textId="41DA8657" w:rsidR="3E57CBB0" w:rsidRDefault="3E57CBB0" w:rsidP="3E57CBB0">
          <w:pPr>
            <w:pStyle w:val="Header"/>
            <w:ind w:right="-115"/>
            <w:jc w:val="right"/>
            <w:rPr>
              <w:szCs w:val="22"/>
            </w:rPr>
          </w:pPr>
        </w:p>
      </w:tc>
    </w:tr>
  </w:tbl>
  <w:p w14:paraId="387E30A3" w14:textId="3E9BD7E9" w:rsidR="3E57CBB0" w:rsidRDefault="3E57CBB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3E57CBB0" w14:paraId="24BA1801" w14:textId="77777777" w:rsidTr="3E57CBB0">
      <w:tc>
        <w:tcPr>
          <w:tcW w:w="3020" w:type="dxa"/>
        </w:tcPr>
        <w:p w14:paraId="6CE9443E" w14:textId="47DFD303" w:rsidR="3E57CBB0" w:rsidRDefault="3E57CBB0" w:rsidP="3E57CBB0">
          <w:pPr>
            <w:pStyle w:val="Header"/>
            <w:ind w:left="-115"/>
            <w:jc w:val="left"/>
            <w:rPr>
              <w:szCs w:val="22"/>
            </w:rPr>
          </w:pPr>
        </w:p>
      </w:tc>
      <w:tc>
        <w:tcPr>
          <w:tcW w:w="3020" w:type="dxa"/>
        </w:tcPr>
        <w:p w14:paraId="7375286D" w14:textId="7599F521" w:rsidR="3E57CBB0" w:rsidRDefault="3E57CBB0" w:rsidP="3E57CBB0">
          <w:pPr>
            <w:pStyle w:val="Header"/>
            <w:jc w:val="center"/>
            <w:rPr>
              <w:szCs w:val="22"/>
            </w:rPr>
          </w:pPr>
        </w:p>
      </w:tc>
      <w:tc>
        <w:tcPr>
          <w:tcW w:w="3020" w:type="dxa"/>
        </w:tcPr>
        <w:p w14:paraId="33A8D277" w14:textId="3345DD9F" w:rsidR="3E57CBB0" w:rsidRDefault="3E57CBB0" w:rsidP="3E57CBB0">
          <w:pPr>
            <w:pStyle w:val="Header"/>
            <w:ind w:right="-115"/>
            <w:jc w:val="right"/>
            <w:rPr>
              <w:szCs w:val="22"/>
            </w:rPr>
          </w:pPr>
        </w:p>
      </w:tc>
    </w:tr>
  </w:tbl>
  <w:p w14:paraId="37CA20D9" w14:textId="12FDD016" w:rsidR="3E57CBB0" w:rsidRDefault="3E57CB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9BB35A" w14:textId="77777777" w:rsidR="00287108" w:rsidRDefault="00287108">
      <w:r>
        <w:separator/>
      </w:r>
    </w:p>
  </w:footnote>
  <w:footnote w:type="continuationSeparator" w:id="0">
    <w:p w14:paraId="085C4ACB" w14:textId="77777777" w:rsidR="00287108" w:rsidRDefault="002871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B5651D" w14:textId="77777777" w:rsidR="005E4D2C" w:rsidRDefault="00DB627A">
    <w:r>
      <w:rPr>
        <w:noProof/>
      </w:rPr>
      <w:drawing>
        <wp:anchor distT="0" distB="0" distL="114300" distR="114300" simplePos="0" relativeHeight="251657216" behindDoc="0" locked="0" layoutInCell="0" allowOverlap="1" wp14:anchorId="549BE2CA" wp14:editId="07777777">
          <wp:simplePos x="0" y="0"/>
          <wp:positionH relativeFrom="column">
            <wp:posOffset>0</wp:posOffset>
          </wp:positionH>
          <wp:positionV relativeFrom="paragraph">
            <wp:posOffset>0</wp:posOffset>
          </wp:positionV>
          <wp:extent cx="640080" cy="420370"/>
          <wp:effectExtent l="0" t="0" r="0" b="0"/>
          <wp:wrapTopAndBottom/>
          <wp:docPr id="4" name="Imagem 4" descr="b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bc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 cy="4203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tblLayout w:type="fixed"/>
      <w:tblCellMar>
        <w:left w:w="70" w:type="dxa"/>
        <w:right w:w="70" w:type="dxa"/>
      </w:tblCellMar>
      <w:tblLook w:val="0000" w:firstRow="0" w:lastRow="0" w:firstColumn="0" w:lastColumn="0" w:noHBand="0" w:noVBand="0"/>
    </w:tblPr>
    <w:tblGrid>
      <w:gridCol w:w="4304"/>
      <w:gridCol w:w="4340"/>
    </w:tblGrid>
    <w:tr w:rsidR="005E4D2C" w14:paraId="4DB68E6F" w14:textId="77777777">
      <w:trPr>
        <w:trHeight w:val="695"/>
      </w:trPr>
      <w:tc>
        <w:tcPr>
          <w:tcW w:w="4304" w:type="dxa"/>
        </w:tcPr>
        <w:p w14:paraId="28FAA057" w14:textId="77777777" w:rsidR="005E4D2C" w:rsidRDefault="005E4D2C">
          <w:pPr>
            <w:pStyle w:val="Footer"/>
          </w:pPr>
          <w:r>
            <w:t>&lt;logo ou nome do cliente&gt;</w:t>
          </w:r>
        </w:p>
      </w:tc>
      <w:tc>
        <w:tcPr>
          <w:tcW w:w="4340" w:type="dxa"/>
        </w:tcPr>
        <w:p w14:paraId="129533E5" w14:textId="77777777" w:rsidR="005E4D2C" w:rsidRDefault="00DB627A">
          <w:pPr>
            <w:spacing w:after="0"/>
          </w:pPr>
          <w:r>
            <w:rPr>
              <w:noProof/>
              <w:sz w:val="20"/>
            </w:rPr>
            <w:drawing>
              <wp:anchor distT="0" distB="0" distL="114300" distR="114300" simplePos="0" relativeHeight="251658240" behindDoc="0" locked="0" layoutInCell="0" allowOverlap="1" wp14:anchorId="46E268C8" wp14:editId="07777777">
                <wp:simplePos x="0" y="0"/>
                <wp:positionH relativeFrom="column">
                  <wp:posOffset>2176780</wp:posOffset>
                </wp:positionH>
                <wp:positionV relativeFrom="paragraph">
                  <wp:posOffset>-368935</wp:posOffset>
                </wp:positionV>
                <wp:extent cx="648335" cy="368935"/>
                <wp:effectExtent l="0" t="0" r="0" b="0"/>
                <wp:wrapTopAndBottom/>
                <wp:docPr id="3"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335" cy="36893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54C529ED" w14:textId="77777777" w:rsidR="005E4D2C" w:rsidRDefault="005E4D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00"/>
      <w:gridCol w:w="3200"/>
      <w:gridCol w:w="3200"/>
    </w:tblGrid>
    <w:tr w:rsidR="3E57CBB0" w14:paraId="4E2C9062" w14:textId="77777777" w:rsidTr="3E57CBB0">
      <w:tc>
        <w:tcPr>
          <w:tcW w:w="3200" w:type="dxa"/>
        </w:tcPr>
        <w:p w14:paraId="002B6F19" w14:textId="01291B62" w:rsidR="3E57CBB0" w:rsidRDefault="3E57CBB0" w:rsidP="3E57CBB0">
          <w:pPr>
            <w:pStyle w:val="Header"/>
            <w:ind w:left="-115"/>
            <w:jc w:val="left"/>
            <w:rPr>
              <w:szCs w:val="22"/>
            </w:rPr>
          </w:pPr>
        </w:p>
      </w:tc>
      <w:tc>
        <w:tcPr>
          <w:tcW w:w="3200" w:type="dxa"/>
        </w:tcPr>
        <w:p w14:paraId="6595E5E1" w14:textId="713FD6D7" w:rsidR="3E57CBB0" w:rsidRDefault="3E57CBB0" w:rsidP="3E57CBB0">
          <w:pPr>
            <w:pStyle w:val="Header"/>
            <w:jc w:val="center"/>
            <w:rPr>
              <w:szCs w:val="22"/>
            </w:rPr>
          </w:pPr>
        </w:p>
      </w:tc>
      <w:tc>
        <w:tcPr>
          <w:tcW w:w="3200" w:type="dxa"/>
        </w:tcPr>
        <w:p w14:paraId="258E145A" w14:textId="5192427B" w:rsidR="3E57CBB0" w:rsidRDefault="3E57CBB0" w:rsidP="3E57CBB0">
          <w:pPr>
            <w:pStyle w:val="Header"/>
            <w:ind w:right="-115"/>
            <w:jc w:val="right"/>
            <w:rPr>
              <w:szCs w:val="22"/>
            </w:rPr>
          </w:pPr>
        </w:p>
      </w:tc>
    </w:tr>
  </w:tbl>
  <w:p w14:paraId="46056C0A" w14:textId="209878E2" w:rsidR="3E57CBB0" w:rsidRDefault="3E57CBB0" w:rsidP="3E57CBB0">
    <w:pPr>
      <w:pStyle w:val="Header"/>
      <w:rPr>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157D6" w14:textId="77777777" w:rsidR="006E6007" w:rsidRDefault="006E600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tblLayout w:type="fixed"/>
      <w:tblCellMar>
        <w:left w:w="70" w:type="dxa"/>
        <w:right w:w="70" w:type="dxa"/>
      </w:tblCellMar>
      <w:tblLook w:val="0000" w:firstRow="0" w:lastRow="0" w:firstColumn="0" w:lastColumn="0" w:noHBand="0" w:noVBand="0"/>
    </w:tblPr>
    <w:tblGrid>
      <w:gridCol w:w="4605"/>
      <w:gridCol w:w="4605"/>
    </w:tblGrid>
    <w:tr w:rsidR="006E6007" w14:paraId="6B2C2D0E" w14:textId="77777777" w:rsidTr="3E57CBB0">
      <w:trPr>
        <w:trHeight w:val="695"/>
      </w:trPr>
      <w:tc>
        <w:tcPr>
          <w:tcW w:w="4605" w:type="dxa"/>
          <w:tcBorders>
            <w:top w:val="single" w:sz="4" w:space="0" w:color="auto"/>
          </w:tcBorders>
        </w:tcPr>
        <w:p w14:paraId="07DC2C56" w14:textId="2CF90CC6" w:rsidR="006E6007" w:rsidRDefault="3E57CBB0" w:rsidP="3E57CBB0">
          <w:pPr>
            <w:pStyle w:val="Footer"/>
            <w:spacing w:line="259" w:lineRule="auto"/>
            <w:rPr>
              <w:noProof/>
              <w:szCs w:val="16"/>
            </w:rPr>
          </w:pPr>
          <w:r w:rsidRPr="3E57CBB0">
            <w:rPr>
              <w:noProof/>
            </w:rPr>
            <w:t>2Pizzas</w:t>
          </w:r>
        </w:p>
      </w:tc>
      <w:tc>
        <w:tcPr>
          <w:tcW w:w="4605" w:type="dxa"/>
          <w:tcBorders>
            <w:top w:val="single" w:sz="4" w:space="0" w:color="auto"/>
          </w:tcBorders>
        </w:tcPr>
        <w:p w14:paraId="30DCCCAD" w14:textId="77777777" w:rsidR="006E6007" w:rsidRDefault="00DB627A" w:rsidP="00642202">
          <w:pPr>
            <w:spacing w:after="0"/>
            <w:jc w:val="right"/>
          </w:pPr>
          <w:r w:rsidRPr="00A04D1E">
            <w:rPr>
              <w:noProof/>
              <w:lang w:val="en-AU" w:eastAsia="en-AU"/>
            </w:rPr>
            <w:drawing>
              <wp:inline distT="0" distB="0" distL="0" distR="0" wp14:anchorId="7835D7EA" wp14:editId="07777777">
                <wp:extent cx="1028700" cy="466725"/>
                <wp:effectExtent l="0" t="0" r="0" b="0"/>
                <wp:docPr id="1" name="Picture 4" descr="Image result for unimelb computing and information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unimelb computing and information system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66725"/>
                        </a:xfrm>
                        <a:prstGeom prst="rect">
                          <a:avLst/>
                        </a:prstGeom>
                        <a:noFill/>
                        <a:ln>
                          <a:noFill/>
                        </a:ln>
                      </pic:spPr>
                    </pic:pic>
                  </a:graphicData>
                </a:graphic>
              </wp:inline>
            </w:drawing>
          </w:r>
        </w:p>
      </w:tc>
    </w:tr>
  </w:tbl>
  <w:p w14:paraId="36AF6883" w14:textId="77777777" w:rsidR="006E6007" w:rsidRDefault="006E6007">
    <w:pPr>
      <w:pStyle w:val="Header"/>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tblLayout w:type="fixed"/>
      <w:tblCellMar>
        <w:left w:w="70" w:type="dxa"/>
        <w:right w:w="70" w:type="dxa"/>
      </w:tblCellMar>
      <w:tblLook w:val="0000" w:firstRow="0" w:lastRow="0" w:firstColumn="0" w:lastColumn="0" w:noHBand="0" w:noVBand="0"/>
    </w:tblPr>
    <w:tblGrid>
      <w:gridCol w:w="4605"/>
      <w:gridCol w:w="4605"/>
    </w:tblGrid>
    <w:tr w:rsidR="006E6007" w14:paraId="60C1BE9B" w14:textId="77777777" w:rsidTr="3E57CBB0">
      <w:trPr>
        <w:trHeight w:val="695"/>
      </w:trPr>
      <w:tc>
        <w:tcPr>
          <w:tcW w:w="4605" w:type="dxa"/>
          <w:tcBorders>
            <w:top w:val="single" w:sz="4" w:space="0" w:color="auto"/>
          </w:tcBorders>
        </w:tcPr>
        <w:p w14:paraId="2AF68AF8" w14:textId="7B9195AE" w:rsidR="006E6007" w:rsidRDefault="3E57CBB0" w:rsidP="3E57CBB0">
          <w:pPr>
            <w:pStyle w:val="Footer"/>
            <w:spacing w:line="259" w:lineRule="auto"/>
            <w:rPr>
              <w:noProof/>
              <w:szCs w:val="16"/>
            </w:rPr>
          </w:pPr>
          <w:r w:rsidRPr="3E57CBB0">
            <w:rPr>
              <w:noProof/>
            </w:rPr>
            <w:t>2Pizzas</w:t>
          </w:r>
        </w:p>
      </w:tc>
      <w:tc>
        <w:tcPr>
          <w:tcW w:w="4605" w:type="dxa"/>
          <w:tcBorders>
            <w:top w:val="single" w:sz="4" w:space="0" w:color="auto"/>
          </w:tcBorders>
        </w:tcPr>
        <w:p w14:paraId="6AA258D8" w14:textId="77777777" w:rsidR="006E6007" w:rsidRDefault="00DB627A" w:rsidP="00642202">
          <w:pPr>
            <w:spacing w:after="0"/>
            <w:jc w:val="right"/>
          </w:pPr>
          <w:r w:rsidRPr="00A04D1E">
            <w:rPr>
              <w:noProof/>
              <w:lang w:val="en-AU" w:eastAsia="en-AU"/>
            </w:rPr>
            <w:drawing>
              <wp:inline distT="0" distB="0" distL="0" distR="0" wp14:anchorId="278A6309" wp14:editId="07777777">
                <wp:extent cx="1028700" cy="466725"/>
                <wp:effectExtent l="0" t="0" r="0" b="0"/>
                <wp:docPr id="2" name="Picture 4" descr="Image result for unimelb computing and information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unimelb computing and information system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66725"/>
                        </a:xfrm>
                        <a:prstGeom prst="rect">
                          <a:avLst/>
                        </a:prstGeom>
                        <a:noFill/>
                        <a:ln>
                          <a:noFill/>
                        </a:ln>
                      </pic:spPr>
                    </pic:pic>
                  </a:graphicData>
                </a:graphic>
              </wp:inline>
            </w:drawing>
          </w:r>
        </w:p>
      </w:tc>
    </w:tr>
  </w:tbl>
  <w:p w14:paraId="6FFBD3EC" w14:textId="77777777" w:rsidR="006E6007" w:rsidRDefault="006E6007">
    <w:pPr>
      <w:pStyle w:val="Header"/>
      <w:rPr>
        <w:sz w:val="2"/>
      </w:rPr>
    </w:pPr>
  </w:p>
</w:hdr>
</file>

<file path=word/intelligence.xml><?xml version="1.0" encoding="utf-8"?>
<int:Intelligence xmlns:int="http://schemas.microsoft.com/office/intelligence/2019/intelligence">
  <int:IntelligenceSettings/>
  <int:Manifest>
    <int:WordHash hashCode="PkmXtVpFzHfBjT" id="4ZbptJr1"/>
    <int:WordHash hashCode="sN9ZKf9Xsl1dEY" id="DlUhJlh2"/>
    <int:WordHash hashCode="B5+lW4cMrWN9Ad" id="4D11JThg"/>
    <int:WordHash hashCode="t3njw+Jzb0N/M+" id="Mb8Xw5G3"/>
  </int:Manifest>
  <int:Observations>
    <int:Content id="4ZbptJr1">
      <int:Rejection type="LegacyProofing"/>
    </int:Content>
    <int:Content id="DlUhJlh2">
      <int:Rejection type="LegacyProofing"/>
    </int:Content>
    <int:Content id="4D11JThg">
      <int:Rejection type="LegacyProofing"/>
    </int:Content>
    <int:Content id="Mb8Xw5G3">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F006F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3E65F0"/>
    <w:multiLevelType w:val="hybridMultilevel"/>
    <w:tmpl w:val="58F2991A"/>
    <w:lvl w:ilvl="0" w:tplc="7A70B16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1B9566C"/>
    <w:multiLevelType w:val="hybridMultilevel"/>
    <w:tmpl w:val="FFFFFFFF"/>
    <w:lvl w:ilvl="0" w:tplc="6990151E">
      <w:start w:val="1"/>
      <w:numFmt w:val="bullet"/>
      <w:lvlText w:val="-"/>
      <w:lvlJc w:val="left"/>
      <w:pPr>
        <w:ind w:left="720" w:hanging="360"/>
      </w:pPr>
      <w:rPr>
        <w:rFonts w:ascii="Calibri" w:hAnsi="Calibri" w:hint="default"/>
      </w:rPr>
    </w:lvl>
    <w:lvl w:ilvl="1" w:tplc="8928546E">
      <w:start w:val="1"/>
      <w:numFmt w:val="bullet"/>
      <w:lvlText w:val="o"/>
      <w:lvlJc w:val="left"/>
      <w:pPr>
        <w:ind w:left="1440" w:hanging="360"/>
      </w:pPr>
      <w:rPr>
        <w:rFonts w:ascii="Courier New" w:hAnsi="Courier New" w:hint="default"/>
      </w:rPr>
    </w:lvl>
    <w:lvl w:ilvl="2" w:tplc="962EE9FA">
      <w:start w:val="1"/>
      <w:numFmt w:val="bullet"/>
      <w:lvlText w:val=""/>
      <w:lvlJc w:val="left"/>
      <w:pPr>
        <w:ind w:left="2160" w:hanging="360"/>
      </w:pPr>
      <w:rPr>
        <w:rFonts w:ascii="Wingdings" w:hAnsi="Wingdings" w:hint="default"/>
      </w:rPr>
    </w:lvl>
    <w:lvl w:ilvl="3" w:tplc="A7946A96">
      <w:start w:val="1"/>
      <w:numFmt w:val="bullet"/>
      <w:lvlText w:val=""/>
      <w:lvlJc w:val="left"/>
      <w:pPr>
        <w:ind w:left="2880" w:hanging="360"/>
      </w:pPr>
      <w:rPr>
        <w:rFonts w:ascii="Symbol" w:hAnsi="Symbol" w:hint="default"/>
      </w:rPr>
    </w:lvl>
    <w:lvl w:ilvl="4" w:tplc="6B26F932">
      <w:start w:val="1"/>
      <w:numFmt w:val="bullet"/>
      <w:lvlText w:val="o"/>
      <w:lvlJc w:val="left"/>
      <w:pPr>
        <w:ind w:left="3600" w:hanging="360"/>
      </w:pPr>
      <w:rPr>
        <w:rFonts w:ascii="Courier New" w:hAnsi="Courier New" w:hint="default"/>
      </w:rPr>
    </w:lvl>
    <w:lvl w:ilvl="5" w:tplc="7FAEA104">
      <w:start w:val="1"/>
      <w:numFmt w:val="bullet"/>
      <w:lvlText w:val=""/>
      <w:lvlJc w:val="left"/>
      <w:pPr>
        <w:ind w:left="4320" w:hanging="360"/>
      </w:pPr>
      <w:rPr>
        <w:rFonts w:ascii="Wingdings" w:hAnsi="Wingdings" w:hint="default"/>
      </w:rPr>
    </w:lvl>
    <w:lvl w:ilvl="6" w:tplc="9E7C8D9E">
      <w:start w:val="1"/>
      <w:numFmt w:val="bullet"/>
      <w:lvlText w:val=""/>
      <w:lvlJc w:val="left"/>
      <w:pPr>
        <w:ind w:left="5040" w:hanging="360"/>
      </w:pPr>
      <w:rPr>
        <w:rFonts w:ascii="Symbol" w:hAnsi="Symbol" w:hint="default"/>
      </w:rPr>
    </w:lvl>
    <w:lvl w:ilvl="7" w:tplc="4DF87588">
      <w:start w:val="1"/>
      <w:numFmt w:val="bullet"/>
      <w:lvlText w:val="o"/>
      <w:lvlJc w:val="left"/>
      <w:pPr>
        <w:ind w:left="5760" w:hanging="360"/>
      </w:pPr>
      <w:rPr>
        <w:rFonts w:ascii="Courier New" w:hAnsi="Courier New" w:hint="default"/>
      </w:rPr>
    </w:lvl>
    <w:lvl w:ilvl="8" w:tplc="7FECE4F8">
      <w:start w:val="1"/>
      <w:numFmt w:val="bullet"/>
      <w:lvlText w:val=""/>
      <w:lvlJc w:val="left"/>
      <w:pPr>
        <w:ind w:left="6480" w:hanging="360"/>
      </w:pPr>
      <w:rPr>
        <w:rFonts w:ascii="Wingdings" w:hAnsi="Wingdings" w:hint="default"/>
      </w:rPr>
    </w:lvl>
  </w:abstractNum>
  <w:abstractNum w:abstractNumId="3" w15:restartNumberingAfterBreak="0">
    <w:nsid w:val="027908B4"/>
    <w:multiLevelType w:val="hybridMultilevel"/>
    <w:tmpl w:val="268E94B0"/>
    <w:lvl w:ilvl="0" w:tplc="7A70B16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057A3F"/>
    <w:multiLevelType w:val="hybridMultilevel"/>
    <w:tmpl w:val="3870810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03BD1B90"/>
    <w:multiLevelType w:val="hybridMultilevel"/>
    <w:tmpl w:val="FFFFFFFF"/>
    <w:lvl w:ilvl="0" w:tplc="35F454AE">
      <w:start w:val="1"/>
      <w:numFmt w:val="decimal"/>
      <w:lvlText w:val="%1."/>
      <w:lvlJc w:val="left"/>
      <w:pPr>
        <w:ind w:left="720" w:hanging="360"/>
      </w:pPr>
    </w:lvl>
    <w:lvl w:ilvl="1" w:tplc="E7809652">
      <w:start w:val="1"/>
      <w:numFmt w:val="lowerLetter"/>
      <w:lvlText w:val="%2."/>
      <w:lvlJc w:val="left"/>
      <w:pPr>
        <w:ind w:left="1440" w:hanging="360"/>
      </w:pPr>
    </w:lvl>
    <w:lvl w:ilvl="2" w:tplc="2CBCB2C2">
      <w:start w:val="1"/>
      <w:numFmt w:val="lowerRoman"/>
      <w:lvlText w:val="%3."/>
      <w:lvlJc w:val="right"/>
      <w:pPr>
        <w:ind w:left="2160" w:hanging="180"/>
      </w:pPr>
    </w:lvl>
    <w:lvl w:ilvl="3" w:tplc="5DC273B8">
      <w:start w:val="1"/>
      <w:numFmt w:val="decimal"/>
      <w:lvlText w:val="%4."/>
      <w:lvlJc w:val="left"/>
      <w:pPr>
        <w:ind w:left="2880" w:hanging="360"/>
      </w:pPr>
    </w:lvl>
    <w:lvl w:ilvl="4" w:tplc="DAC41BCE">
      <w:start w:val="1"/>
      <w:numFmt w:val="lowerLetter"/>
      <w:lvlText w:val="%5."/>
      <w:lvlJc w:val="left"/>
      <w:pPr>
        <w:ind w:left="3600" w:hanging="360"/>
      </w:pPr>
    </w:lvl>
    <w:lvl w:ilvl="5" w:tplc="38B04B52">
      <w:start w:val="1"/>
      <w:numFmt w:val="lowerRoman"/>
      <w:lvlText w:val="%6."/>
      <w:lvlJc w:val="right"/>
      <w:pPr>
        <w:ind w:left="4320" w:hanging="180"/>
      </w:pPr>
    </w:lvl>
    <w:lvl w:ilvl="6" w:tplc="0542FFD8">
      <w:start w:val="1"/>
      <w:numFmt w:val="decimal"/>
      <w:lvlText w:val="%7."/>
      <w:lvlJc w:val="left"/>
      <w:pPr>
        <w:ind w:left="5040" w:hanging="360"/>
      </w:pPr>
    </w:lvl>
    <w:lvl w:ilvl="7" w:tplc="C5F011E2">
      <w:start w:val="1"/>
      <w:numFmt w:val="lowerLetter"/>
      <w:lvlText w:val="%8."/>
      <w:lvlJc w:val="left"/>
      <w:pPr>
        <w:ind w:left="5760" w:hanging="360"/>
      </w:pPr>
    </w:lvl>
    <w:lvl w:ilvl="8" w:tplc="684A7B4C">
      <w:start w:val="1"/>
      <w:numFmt w:val="lowerRoman"/>
      <w:lvlText w:val="%9."/>
      <w:lvlJc w:val="right"/>
      <w:pPr>
        <w:ind w:left="6480" w:hanging="180"/>
      </w:pPr>
    </w:lvl>
  </w:abstractNum>
  <w:abstractNum w:abstractNumId="6" w15:restartNumberingAfterBreak="0">
    <w:nsid w:val="041D796A"/>
    <w:multiLevelType w:val="hybridMultilevel"/>
    <w:tmpl w:val="31086CAA"/>
    <w:lvl w:ilvl="0" w:tplc="7A70B16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4920B3D"/>
    <w:multiLevelType w:val="hybridMultilevel"/>
    <w:tmpl w:val="A8F40D8A"/>
    <w:lvl w:ilvl="0" w:tplc="7A70B16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6907285"/>
    <w:multiLevelType w:val="hybridMultilevel"/>
    <w:tmpl w:val="1032A1EE"/>
    <w:lvl w:ilvl="0" w:tplc="0E24BF74">
      <w:start w:val="1"/>
      <w:numFmt w:val="decimal"/>
      <w:pStyle w:val="Heading1"/>
      <w:lvlText w:val="%1."/>
      <w:lvlJc w:val="left"/>
      <w:pPr>
        <w:tabs>
          <w:tab w:val="num" w:pos="432"/>
        </w:tabs>
        <w:ind w:left="432" w:hanging="432"/>
      </w:pPr>
    </w:lvl>
    <w:lvl w:ilvl="1" w:tplc="3C84FA12">
      <w:start w:val="1"/>
      <w:numFmt w:val="decimal"/>
      <w:pStyle w:val="Heading2"/>
      <w:lvlText w:val="%1.%2"/>
      <w:lvlJc w:val="left"/>
      <w:pPr>
        <w:tabs>
          <w:tab w:val="num" w:pos="576"/>
        </w:tabs>
        <w:ind w:left="576" w:hanging="576"/>
      </w:pPr>
    </w:lvl>
    <w:lvl w:ilvl="2" w:tplc="47EEFF58">
      <w:start w:val="1"/>
      <w:numFmt w:val="decimal"/>
      <w:pStyle w:val="Heading3"/>
      <w:lvlText w:val="%1.%2.%3"/>
      <w:lvlJc w:val="left"/>
      <w:pPr>
        <w:tabs>
          <w:tab w:val="num" w:pos="720"/>
        </w:tabs>
        <w:ind w:left="720" w:hanging="720"/>
      </w:pPr>
    </w:lvl>
    <w:lvl w:ilvl="3" w:tplc="973A15E2">
      <w:start w:val="1"/>
      <w:numFmt w:val="decimal"/>
      <w:pStyle w:val="Heading4"/>
      <w:lvlText w:val="%1.%2.%3.%4"/>
      <w:lvlJc w:val="left"/>
      <w:pPr>
        <w:tabs>
          <w:tab w:val="num" w:pos="864"/>
        </w:tabs>
        <w:ind w:left="864" w:hanging="864"/>
      </w:pPr>
    </w:lvl>
    <w:lvl w:ilvl="4" w:tplc="D36C50DC">
      <w:start w:val="1"/>
      <w:numFmt w:val="decimal"/>
      <w:pStyle w:val="Heading5"/>
      <w:lvlText w:val="%1.%2.%3.%4.%5"/>
      <w:lvlJc w:val="left"/>
      <w:pPr>
        <w:tabs>
          <w:tab w:val="num" w:pos="1008"/>
        </w:tabs>
        <w:ind w:left="1008" w:hanging="1008"/>
      </w:pPr>
    </w:lvl>
    <w:lvl w:ilvl="5" w:tplc="67F21BDA">
      <w:start w:val="1"/>
      <w:numFmt w:val="decimal"/>
      <w:pStyle w:val="Heading6"/>
      <w:lvlText w:val="%1.%2.%3.%4.%5.%6"/>
      <w:lvlJc w:val="left"/>
      <w:pPr>
        <w:tabs>
          <w:tab w:val="num" w:pos="1152"/>
        </w:tabs>
        <w:ind w:left="1152" w:hanging="1152"/>
      </w:pPr>
    </w:lvl>
    <w:lvl w:ilvl="6" w:tplc="01E04C1A">
      <w:start w:val="1"/>
      <w:numFmt w:val="decimal"/>
      <w:pStyle w:val="Heading7"/>
      <w:lvlText w:val="%1.%2.%3.%4.%5.%6.%7"/>
      <w:lvlJc w:val="left"/>
      <w:pPr>
        <w:tabs>
          <w:tab w:val="num" w:pos="1296"/>
        </w:tabs>
        <w:ind w:left="1296" w:hanging="1296"/>
      </w:pPr>
    </w:lvl>
    <w:lvl w:ilvl="7" w:tplc="0484B5CC">
      <w:start w:val="1"/>
      <w:numFmt w:val="decimal"/>
      <w:pStyle w:val="Heading8"/>
      <w:lvlText w:val="%1.%2.%3.%4.%5.%6.%7.%8"/>
      <w:lvlJc w:val="left"/>
      <w:pPr>
        <w:tabs>
          <w:tab w:val="num" w:pos="1440"/>
        </w:tabs>
        <w:ind w:left="1440" w:hanging="1440"/>
      </w:pPr>
    </w:lvl>
    <w:lvl w:ilvl="8" w:tplc="FC829B66">
      <w:start w:val="1"/>
      <w:numFmt w:val="decimal"/>
      <w:pStyle w:val="Heading9"/>
      <w:lvlText w:val="%1.%2.%3.%4.%5.%6.%7.%8.%9"/>
      <w:lvlJc w:val="left"/>
      <w:pPr>
        <w:tabs>
          <w:tab w:val="num" w:pos="1584"/>
        </w:tabs>
        <w:ind w:left="1584" w:hanging="1584"/>
      </w:pPr>
    </w:lvl>
  </w:abstractNum>
  <w:abstractNum w:abstractNumId="9" w15:restartNumberingAfterBreak="0">
    <w:nsid w:val="0725362C"/>
    <w:multiLevelType w:val="hybridMultilevel"/>
    <w:tmpl w:val="3E64ED8E"/>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79F193B"/>
    <w:multiLevelType w:val="hybridMultilevel"/>
    <w:tmpl w:val="E0C0C6EE"/>
    <w:lvl w:ilvl="0" w:tplc="7A70B16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8B819D8"/>
    <w:multiLevelType w:val="hybridMultilevel"/>
    <w:tmpl w:val="FFFFFFFF"/>
    <w:lvl w:ilvl="0" w:tplc="5502C386">
      <w:start w:val="1"/>
      <w:numFmt w:val="decimal"/>
      <w:lvlText w:val="%1."/>
      <w:lvlJc w:val="left"/>
      <w:pPr>
        <w:ind w:left="720" w:hanging="360"/>
      </w:pPr>
    </w:lvl>
    <w:lvl w:ilvl="1" w:tplc="8F74DC1A">
      <w:start w:val="1"/>
      <w:numFmt w:val="lowerLetter"/>
      <w:lvlText w:val="%2."/>
      <w:lvlJc w:val="left"/>
      <w:pPr>
        <w:ind w:left="1440" w:hanging="360"/>
      </w:pPr>
    </w:lvl>
    <w:lvl w:ilvl="2" w:tplc="55EA8220">
      <w:start w:val="1"/>
      <w:numFmt w:val="lowerRoman"/>
      <w:lvlText w:val="%3."/>
      <w:lvlJc w:val="right"/>
      <w:pPr>
        <w:ind w:left="2160" w:hanging="180"/>
      </w:pPr>
    </w:lvl>
    <w:lvl w:ilvl="3" w:tplc="6BFE5418">
      <w:start w:val="1"/>
      <w:numFmt w:val="decimal"/>
      <w:lvlText w:val="%4."/>
      <w:lvlJc w:val="left"/>
      <w:pPr>
        <w:ind w:left="2880" w:hanging="360"/>
      </w:pPr>
    </w:lvl>
    <w:lvl w:ilvl="4" w:tplc="9E98BFDA">
      <w:start w:val="1"/>
      <w:numFmt w:val="lowerLetter"/>
      <w:lvlText w:val="%5."/>
      <w:lvlJc w:val="left"/>
      <w:pPr>
        <w:ind w:left="3600" w:hanging="360"/>
      </w:pPr>
    </w:lvl>
    <w:lvl w:ilvl="5" w:tplc="B5A86732">
      <w:start w:val="1"/>
      <w:numFmt w:val="lowerRoman"/>
      <w:lvlText w:val="%6."/>
      <w:lvlJc w:val="right"/>
      <w:pPr>
        <w:ind w:left="4320" w:hanging="180"/>
      </w:pPr>
    </w:lvl>
    <w:lvl w:ilvl="6" w:tplc="6ED447BE">
      <w:start w:val="1"/>
      <w:numFmt w:val="decimal"/>
      <w:lvlText w:val="%7."/>
      <w:lvlJc w:val="left"/>
      <w:pPr>
        <w:ind w:left="5040" w:hanging="360"/>
      </w:pPr>
    </w:lvl>
    <w:lvl w:ilvl="7" w:tplc="C70EEA70">
      <w:start w:val="1"/>
      <w:numFmt w:val="lowerLetter"/>
      <w:lvlText w:val="%8."/>
      <w:lvlJc w:val="left"/>
      <w:pPr>
        <w:ind w:left="5760" w:hanging="360"/>
      </w:pPr>
    </w:lvl>
    <w:lvl w:ilvl="8" w:tplc="7834F916">
      <w:start w:val="1"/>
      <w:numFmt w:val="lowerRoman"/>
      <w:lvlText w:val="%9."/>
      <w:lvlJc w:val="right"/>
      <w:pPr>
        <w:ind w:left="6480" w:hanging="180"/>
      </w:pPr>
    </w:lvl>
  </w:abstractNum>
  <w:abstractNum w:abstractNumId="12" w15:restartNumberingAfterBreak="0">
    <w:nsid w:val="0A1038DD"/>
    <w:multiLevelType w:val="hybridMultilevel"/>
    <w:tmpl w:val="FFFFFFFF"/>
    <w:lvl w:ilvl="0" w:tplc="69D8EFBC">
      <w:start w:val="1"/>
      <w:numFmt w:val="bullet"/>
      <w:lvlText w:val="-"/>
      <w:lvlJc w:val="left"/>
      <w:pPr>
        <w:ind w:left="720" w:hanging="360"/>
      </w:pPr>
      <w:rPr>
        <w:rFonts w:ascii="Calibri" w:hAnsi="Calibri" w:hint="default"/>
      </w:rPr>
    </w:lvl>
    <w:lvl w:ilvl="1" w:tplc="B7F6093A">
      <w:start w:val="1"/>
      <w:numFmt w:val="bullet"/>
      <w:lvlText w:val="o"/>
      <w:lvlJc w:val="left"/>
      <w:pPr>
        <w:ind w:left="1440" w:hanging="360"/>
      </w:pPr>
      <w:rPr>
        <w:rFonts w:ascii="Courier New" w:hAnsi="Courier New" w:hint="default"/>
      </w:rPr>
    </w:lvl>
    <w:lvl w:ilvl="2" w:tplc="70A6ED60">
      <w:start w:val="1"/>
      <w:numFmt w:val="bullet"/>
      <w:lvlText w:val=""/>
      <w:lvlJc w:val="left"/>
      <w:pPr>
        <w:ind w:left="2160" w:hanging="360"/>
      </w:pPr>
      <w:rPr>
        <w:rFonts w:ascii="Wingdings" w:hAnsi="Wingdings" w:hint="default"/>
      </w:rPr>
    </w:lvl>
    <w:lvl w:ilvl="3" w:tplc="FFA03AE6">
      <w:start w:val="1"/>
      <w:numFmt w:val="bullet"/>
      <w:lvlText w:val=""/>
      <w:lvlJc w:val="left"/>
      <w:pPr>
        <w:ind w:left="2880" w:hanging="360"/>
      </w:pPr>
      <w:rPr>
        <w:rFonts w:ascii="Symbol" w:hAnsi="Symbol" w:hint="default"/>
      </w:rPr>
    </w:lvl>
    <w:lvl w:ilvl="4" w:tplc="0B785334">
      <w:start w:val="1"/>
      <w:numFmt w:val="bullet"/>
      <w:lvlText w:val="o"/>
      <w:lvlJc w:val="left"/>
      <w:pPr>
        <w:ind w:left="3600" w:hanging="360"/>
      </w:pPr>
      <w:rPr>
        <w:rFonts w:ascii="Courier New" w:hAnsi="Courier New" w:hint="default"/>
      </w:rPr>
    </w:lvl>
    <w:lvl w:ilvl="5" w:tplc="63AC4DA6">
      <w:start w:val="1"/>
      <w:numFmt w:val="bullet"/>
      <w:lvlText w:val=""/>
      <w:lvlJc w:val="left"/>
      <w:pPr>
        <w:ind w:left="4320" w:hanging="360"/>
      </w:pPr>
      <w:rPr>
        <w:rFonts w:ascii="Wingdings" w:hAnsi="Wingdings" w:hint="default"/>
      </w:rPr>
    </w:lvl>
    <w:lvl w:ilvl="6" w:tplc="3296215C">
      <w:start w:val="1"/>
      <w:numFmt w:val="bullet"/>
      <w:lvlText w:val=""/>
      <w:lvlJc w:val="left"/>
      <w:pPr>
        <w:ind w:left="5040" w:hanging="360"/>
      </w:pPr>
      <w:rPr>
        <w:rFonts w:ascii="Symbol" w:hAnsi="Symbol" w:hint="default"/>
      </w:rPr>
    </w:lvl>
    <w:lvl w:ilvl="7" w:tplc="1872539E">
      <w:start w:val="1"/>
      <w:numFmt w:val="bullet"/>
      <w:lvlText w:val="o"/>
      <w:lvlJc w:val="left"/>
      <w:pPr>
        <w:ind w:left="5760" w:hanging="360"/>
      </w:pPr>
      <w:rPr>
        <w:rFonts w:ascii="Courier New" w:hAnsi="Courier New" w:hint="default"/>
      </w:rPr>
    </w:lvl>
    <w:lvl w:ilvl="8" w:tplc="25A200F0">
      <w:start w:val="1"/>
      <w:numFmt w:val="bullet"/>
      <w:lvlText w:val=""/>
      <w:lvlJc w:val="left"/>
      <w:pPr>
        <w:ind w:left="6480" w:hanging="360"/>
      </w:pPr>
      <w:rPr>
        <w:rFonts w:ascii="Wingdings" w:hAnsi="Wingdings" w:hint="default"/>
      </w:rPr>
    </w:lvl>
  </w:abstractNum>
  <w:abstractNum w:abstractNumId="13" w15:restartNumberingAfterBreak="0">
    <w:nsid w:val="0F5D1F12"/>
    <w:multiLevelType w:val="hybridMultilevel"/>
    <w:tmpl w:val="5EB495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17B46DE"/>
    <w:multiLevelType w:val="hybridMultilevel"/>
    <w:tmpl w:val="091A8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1DB3485"/>
    <w:multiLevelType w:val="hybridMultilevel"/>
    <w:tmpl w:val="0828530C"/>
    <w:lvl w:ilvl="0" w:tplc="7A70B16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3491AE5"/>
    <w:multiLevelType w:val="hybridMultilevel"/>
    <w:tmpl w:val="08700012"/>
    <w:lvl w:ilvl="0" w:tplc="7A70B162">
      <w:start w:val="1"/>
      <w:numFmt w:val="decimal"/>
      <w:lvlText w:val="%1."/>
      <w:lvlJc w:val="left"/>
      <w:pPr>
        <w:tabs>
          <w:tab w:val="num" w:pos="720"/>
        </w:tabs>
        <w:ind w:left="720" w:hanging="360"/>
      </w:pPr>
      <w:rPr>
        <w:rFonts w:cs="Times New Roman"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7" w15:restartNumberingAfterBreak="0">
    <w:nsid w:val="13527210"/>
    <w:multiLevelType w:val="hybridMultilevel"/>
    <w:tmpl w:val="338E22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3C06CCD"/>
    <w:multiLevelType w:val="hybridMultilevel"/>
    <w:tmpl w:val="FFFFFFFF"/>
    <w:lvl w:ilvl="0" w:tplc="977AC4E6">
      <w:start w:val="1"/>
      <w:numFmt w:val="decimal"/>
      <w:lvlText w:val="%1."/>
      <w:lvlJc w:val="left"/>
      <w:pPr>
        <w:ind w:left="720" w:hanging="360"/>
      </w:pPr>
    </w:lvl>
    <w:lvl w:ilvl="1" w:tplc="3FD415E0">
      <w:start w:val="1"/>
      <w:numFmt w:val="lowerLetter"/>
      <w:lvlText w:val="%2."/>
      <w:lvlJc w:val="left"/>
      <w:pPr>
        <w:ind w:left="1440" w:hanging="360"/>
      </w:pPr>
    </w:lvl>
    <w:lvl w:ilvl="2" w:tplc="956E06B2">
      <w:start w:val="1"/>
      <w:numFmt w:val="lowerRoman"/>
      <w:lvlText w:val="%3."/>
      <w:lvlJc w:val="right"/>
      <w:pPr>
        <w:ind w:left="2160" w:hanging="180"/>
      </w:pPr>
    </w:lvl>
    <w:lvl w:ilvl="3" w:tplc="200E0F16">
      <w:start w:val="1"/>
      <w:numFmt w:val="decimal"/>
      <w:lvlText w:val="%4."/>
      <w:lvlJc w:val="left"/>
      <w:pPr>
        <w:ind w:left="2880" w:hanging="360"/>
      </w:pPr>
    </w:lvl>
    <w:lvl w:ilvl="4" w:tplc="419C65D8">
      <w:start w:val="1"/>
      <w:numFmt w:val="lowerLetter"/>
      <w:lvlText w:val="%5."/>
      <w:lvlJc w:val="left"/>
      <w:pPr>
        <w:ind w:left="3600" w:hanging="360"/>
      </w:pPr>
    </w:lvl>
    <w:lvl w:ilvl="5" w:tplc="7C4AB72E">
      <w:start w:val="1"/>
      <w:numFmt w:val="lowerRoman"/>
      <w:lvlText w:val="%6."/>
      <w:lvlJc w:val="right"/>
      <w:pPr>
        <w:ind w:left="4320" w:hanging="180"/>
      </w:pPr>
    </w:lvl>
    <w:lvl w:ilvl="6" w:tplc="E258D1D2">
      <w:start w:val="1"/>
      <w:numFmt w:val="decimal"/>
      <w:lvlText w:val="%7."/>
      <w:lvlJc w:val="left"/>
      <w:pPr>
        <w:ind w:left="5040" w:hanging="360"/>
      </w:pPr>
    </w:lvl>
    <w:lvl w:ilvl="7" w:tplc="EBD605DA">
      <w:start w:val="1"/>
      <w:numFmt w:val="lowerLetter"/>
      <w:lvlText w:val="%8."/>
      <w:lvlJc w:val="left"/>
      <w:pPr>
        <w:ind w:left="5760" w:hanging="360"/>
      </w:pPr>
    </w:lvl>
    <w:lvl w:ilvl="8" w:tplc="E44CBD08">
      <w:start w:val="1"/>
      <w:numFmt w:val="lowerRoman"/>
      <w:lvlText w:val="%9."/>
      <w:lvlJc w:val="right"/>
      <w:pPr>
        <w:ind w:left="6480" w:hanging="180"/>
      </w:pPr>
    </w:lvl>
  </w:abstractNum>
  <w:abstractNum w:abstractNumId="19" w15:restartNumberingAfterBreak="0">
    <w:nsid w:val="145D5719"/>
    <w:multiLevelType w:val="multilevel"/>
    <w:tmpl w:val="A9862C5E"/>
    <w:lvl w:ilvl="0">
      <w:start w:val="1"/>
      <w:numFmt w:val="decimal"/>
      <w:pStyle w:val="PSCReferencia"/>
      <w:lvlText w:val="[%1]"/>
      <w:lvlJc w:val="left"/>
      <w:pPr>
        <w:tabs>
          <w:tab w:val="num" w:pos="360"/>
        </w:tabs>
        <w:ind w:left="360" w:hanging="360"/>
      </w:pPr>
      <w:rPr>
        <w:rFonts w:cs="Times New Roman" w:hint="default"/>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20" w15:restartNumberingAfterBreak="0">
    <w:nsid w:val="14F65549"/>
    <w:multiLevelType w:val="hybridMultilevel"/>
    <w:tmpl w:val="54E6608E"/>
    <w:lvl w:ilvl="0" w:tplc="7A70B16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6515DB3"/>
    <w:multiLevelType w:val="hybridMultilevel"/>
    <w:tmpl w:val="EEE20702"/>
    <w:lvl w:ilvl="0" w:tplc="818AFEFA">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17512321"/>
    <w:multiLevelType w:val="hybridMultilevel"/>
    <w:tmpl w:val="A6B4E628"/>
    <w:lvl w:ilvl="0" w:tplc="7A70B16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18617CFC"/>
    <w:multiLevelType w:val="hybridMultilevel"/>
    <w:tmpl w:val="E4FC5A78"/>
    <w:lvl w:ilvl="0" w:tplc="7A70B162">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19284773"/>
    <w:multiLevelType w:val="hybridMultilevel"/>
    <w:tmpl w:val="887A29D0"/>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19A34176"/>
    <w:multiLevelType w:val="hybridMultilevel"/>
    <w:tmpl w:val="FFFFFFFF"/>
    <w:lvl w:ilvl="0" w:tplc="2B744EF8">
      <w:start w:val="1"/>
      <w:numFmt w:val="decimal"/>
      <w:lvlText w:val="%1."/>
      <w:lvlJc w:val="left"/>
      <w:pPr>
        <w:ind w:left="720" w:hanging="360"/>
      </w:pPr>
    </w:lvl>
    <w:lvl w:ilvl="1" w:tplc="DACC7264">
      <w:start w:val="1"/>
      <w:numFmt w:val="lowerLetter"/>
      <w:lvlText w:val="%2."/>
      <w:lvlJc w:val="left"/>
      <w:pPr>
        <w:ind w:left="1440" w:hanging="360"/>
      </w:pPr>
    </w:lvl>
    <w:lvl w:ilvl="2" w:tplc="05A031FA">
      <w:start w:val="1"/>
      <w:numFmt w:val="lowerRoman"/>
      <w:lvlText w:val="%3."/>
      <w:lvlJc w:val="right"/>
      <w:pPr>
        <w:ind w:left="2160" w:hanging="180"/>
      </w:pPr>
    </w:lvl>
    <w:lvl w:ilvl="3" w:tplc="9F748F9E">
      <w:start w:val="1"/>
      <w:numFmt w:val="decimal"/>
      <w:lvlText w:val="%4."/>
      <w:lvlJc w:val="left"/>
      <w:pPr>
        <w:ind w:left="2880" w:hanging="360"/>
      </w:pPr>
    </w:lvl>
    <w:lvl w:ilvl="4" w:tplc="2A58009C">
      <w:start w:val="1"/>
      <w:numFmt w:val="lowerLetter"/>
      <w:lvlText w:val="%5."/>
      <w:lvlJc w:val="left"/>
      <w:pPr>
        <w:ind w:left="3600" w:hanging="360"/>
      </w:pPr>
    </w:lvl>
    <w:lvl w:ilvl="5" w:tplc="B2B8E842">
      <w:start w:val="1"/>
      <w:numFmt w:val="lowerRoman"/>
      <w:lvlText w:val="%6."/>
      <w:lvlJc w:val="right"/>
      <w:pPr>
        <w:ind w:left="4320" w:hanging="180"/>
      </w:pPr>
    </w:lvl>
    <w:lvl w:ilvl="6" w:tplc="ABFED56C">
      <w:start w:val="1"/>
      <w:numFmt w:val="decimal"/>
      <w:lvlText w:val="%7."/>
      <w:lvlJc w:val="left"/>
      <w:pPr>
        <w:ind w:left="5040" w:hanging="360"/>
      </w:pPr>
    </w:lvl>
    <w:lvl w:ilvl="7" w:tplc="18E46802">
      <w:start w:val="1"/>
      <w:numFmt w:val="lowerLetter"/>
      <w:lvlText w:val="%8."/>
      <w:lvlJc w:val="left"/>
      <w:pPr>
        <w:ind w:left="5760" w:hanging="360"/>
      </w:pPr>
    </w:lvl>
    <w:lvl w:ilvl="8" w:tplc="B3A6689A">
      <w:start w:val="1"/>
      <w:numFmt w:val="lowerRoman"/>
      <w:lvlText w:val="%9."/>
      <w:lvlJc w:val="right"/>
      <w:pPr>
        <w:ind w:left="6480" w:hanging="180"/>
      </w:pPr>
    </w:lvl>
  </w:abstractNum>
  <w:abstractNum w:abstractNumId="26" w15:restartNumberingAfterBreak="0">
    <w:nsid w:val="1AB82AFE"/>
    <w:multiLevelType w:val="hybridMultilevel"/>
    <w:tmpl w:val="2DE401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1AC94271"/>
    <w:multiLevelType w:val="hybridMultilevel"/>
    <w:tmpl w:val="552007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1B7B7F07"/>
    <w:multiLevelType w:val="hybridMultilevel"/>
    <w:tmpl w:val="F2E033C0"/>
    <w:lvl w:ilvl="0" w:tplc="7A70B162">
      <w:start w:val="1"/>
      <w:numFmt w:val="decimal"/>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9" w15:restartNumberingAfterBreak="0">
    <w:nsid w:val="1B8B5924"/>
    <w:multiLevelType w:val="hybridMultilevel"/>
    <w:tmpl w:val="EBB89FEE"/>
    <w:lvl w:ilvl="0" w:tplc="7A70B162">
      <w:start w:val="1"/>
      <w:numFmt w:val="decimal"/>
      <w:lvlText w:val="%1."/>
      <w:lvlJc w:val="left"/>
      <w:pPr>
        <w:tabs>
          <w:tab w:val="num" w:pos="720"/>
        </w:tabs>
        <w:ind w:left="720" w:hanging="360"/>
      </w:pPr>
      <w:rPr>
        <w:rFonts w:cs="Times New Roman"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1BFA72F8"/>
    <w:multiLevelType w:val="hybridMultilevel"/>
    <w:tmpl w:val="EBB89FEE"/>
    <w:lvl w:ilvl="0" w:tplc="7A70B162">
      <w:start w:val="1"/>
      <w:numFmt w:val="decimal"/>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1" w15:restartNumberingAfterBreak="0">
    <w:nsid w:val="1CF94438"/>
    <w:multiLevelType w:val="hybridMultilevel"/>
    <w:tmpl w:val="ADE0EAB8"/>
    <w:lvl w:ilvl="0" w:tplc="7A70B162">
      <w:start w:val="1"/>
      <w:numFmt w:val="decimal"/>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1DAF7823"/>
    <w:multiLevelType w:val="hybridMultilevel"/>
    <w:tmpl w:val="4C8E3EDA"/>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1DF877AE"/>
    <w:multiLevelType w:val="hybridMultilevel"/>
    <w:tmpl w:val="4C8E3EDA"/>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1FFB1637"/>
    <w:multiLevelType w:val="hybridMultilevel"/>
    <w:tmpl w:val="4C8E3EDA"/>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20091E41"/>
    <w:multiLevelType w:val="hybridMultilevel"/>
    <w:tmpl w:val="D09C92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202D1F7B"/>
    <w:multiLevelType w:val="hybridMultilevel"/>
    <w:tmpl w:val="FFFFFFFF"/>
    <w:lvl w:ilvl="0" w:tplc="E0828730">
      <w:start w:val="1"/>
      <w:numFmt w:val="decimal"/>
      <w:lvlText w:val="%1."/>
      <w:lvlJc w:val="left"/>
      <w:pPr>
        <w:ind w:left="720" w:hanging="360"/>
      </w:pPr>
    </w:lvl>
    <w:lvl w:ilvl="1" w:tplc="DAF43DB4">
      <w:start w:val="1"/>
      <w:numFmt w:val="lowerLetter"/>
      <w:lvlText w:val="%2."/>
      <w:lvlJc w:val="left"/>
      <w:pPr>
        <w:ind w:left="1440" w:hanging="360"/>
      </w:pPr>
    </w:lvl>
    <w:lvl w:ilvl="2" w:tplc="892275EA">
      <w:start w:val="1"/>
      <w:numFmt w:val="lowerRoman"/>
      <w:lvlText w:val="%3."/>
      <w:lvlJc w:val="right"/>
      <w:pPr>
        <w:ind w:left="2160" w:hanging="180"/>
      </w:pPr>
    </w:lvl>
    <w:lvl w:ilvl="3" w:tplc="2FC269F0">
      <w:start w:val="1"/>
      <w:numFmt w:val="decimal"/>
      <w:lvlText w:val="%4."/>
      <w:lvlJc w:val="left"/>
      <w:pPr>
        <w:ind w:left="2880" w:hanging="360"/>
      </w:pPr>
    </w:lvl>
    <w:lvl w:ilvl="4" w:tplc="B2F04552">
      <w:start w:val="1"/>
      <w:numFmt w:val="lowerLetter"/>
      <w:lvlText w:val="%5."/>
      <w:lvlJc w:val="left"/>
      <w:pPr>
        <w:ind w:left="3600" w:hanging="360"/>
      </w:pPr>
    </w:lvl>
    <w:lvl w:ilvl="5" w:tplc="ABB4ABD2">
      <w:start w:val="1"/>
      <w:numFmt w:val="lowerRoman"/>
      <w:lvlText w:val="%6."/>
      <w:lvlJc w:val="right"/>
      <w:pPr>
        <w:ind w:left="4320" w:hanging="180"/>
      </w:pPr>
    </w:lvl>
    <w:lvl w:ilvl="6" w:tplc="256AC47E">
      <w:start w:val="1"/>
      <w:numFmt w:val="decimal"/>
      <w:lvlText w:val="%7."/>
      <w:lvlJc w:val="left"/>
      <w:pPr>
        <w:ind w:left="5040" w:hanging="360"/>
      </w:pPr>
    </w:lvl>
    <w:lvl w:ilvl="7" w:tplc="BEDEBFFC">
      <w:start w:val="1"/>
      <w:numFmt w:val="lowerLetter"/>
      <w:lvlText w:val="%8."/>
      <w:lvlJc w:val="left"/>
      <w:pPr>
        <w:ind w:left="5760" w:hanging="360"/>
      </w:pPr>
    </w:lvl>
    <w:lvl w:ilvl="8" w:tplc="AA88A880">
      <w:start w:val="1"/>
      <w:numFmt w:val="lowerRoman"/>
      <w:lvlText w:val="%9."/>
      <w:lvlJc w:val="right"/>
      <w:pPr>
        <w:ind w:left="6480" w:hanging="180"/>
      </w:pPr>
    </w:lvl>
  </w:abstractNum>
  <w:abstractNum w:abstractNumId="37" w15:restartNumberingAfterBreak="0">
    <w:nsid w:val="216F53EA"/>
    <w:multiLevelType w:val="hybridMultilevel"/>
    <w:tmpl w:val="FFFFFFFF"/>
    <w:lvl w:ilvl="0" w:tplc="FF2A7516">
      <w:start w:val="1"/>
      <w:numFmt w:val="decimal"/>
      <w:lvlText w:val="%1."/>
      <w:lvlJc w:val="left"/>
      <w:pPr>
        <w:ind w:left="720" w:hanging="360"/>
      </w:pPr>
    </w:lvl>
    <w:lvl w:ilvl="1" w:tplc="2B8ABC48">
      <w:start w:val="1"/>
      <w:numFmt w:val="lowerLetter"/>
      <w:lvlText w:val="%2."/>
      <w:lvlJc w:val="left"/>
      <w:pPr>
        <w:ind w:left="1440" w:hanging="360"/>
      </w:pPr>
    </w:lvl>
    <w:lvl w:ilvl="2" w:tplc="A0C66B0A">
      <w:start w:val="1"/>
      <w:numFmt w:val="lowerRoman"/>
      <w:lvlText w:val="%3."/>
      <w:lvlJc w:val="right"/>
      <w:pPr>
        <w:ind w:left="2160" w:hanging="180"/>
      </w:pPr>
    </w:lvl>
    <w:lvl w:ilvl="3" w:tplc="B5F88B9C">
      <w:start w:val="1"/>
      <w:numFmt w:val="decimal"/>
      <w:lvlText w:val="%4."/>
      <w:lvlJc w:val="left"/>
      <w:pPr>
        <w:ind w:left="2880" w:hanging="360"/>
      </w:pPr>
    </w:lvl>
    <w:lvl w:ilvl="4" w:tplc="42A41F74">
      <w:start w:val="1"/>
      <w:numFmt w:val="lowerLetter"/>
      <w:lvlText w:val="%5."/>
      <w:lvlJc w:val="left"/>
      <w:pPr>
        <w:ind w:left="3600" w:hanging="360"/>
      </w:pPr>
    </w:lvl>
    <w:lvl w:ilvl="5" w:tplc="0DAA82AE">
      <w:start w:val="1"/>
      <w:numFmt w:val="lowerRoman"/>
      <w:lvlText w:val="%6."/>
      <w:lvlJc w:val="right"/>
      <w:pPr>
        <w:ind w:left="4320" w:hanging="180"/>
      </w:pPr>
    </w:lvl>
    <w:lvl w:ilvl="6" w:tplc="B9A43FFA">
      <w:start w:val="1"/>
      <w:numFmt w:val="decimal"/>
      <w:lvlText w:val="%7."/>
      <w:lvlJc w:val="left"/>
      <w:pPr>
        <w:ind w:left="5040" w:hanging="360"/>
      </w:pPr>
    </w:lvl>
    <w:lvl w:ilvl="7" w:tplc="BBD6A0CA">
      <w:start w:val="1"/>
      <w:numFmt w:val="lowerLetter"/>
      <w:lvlText w:val="%8."/>
      <w:lvlJc w:val="left"/>
      <w:pPr>
        <w:ind w:left="5760" w:hanging="360"/>
      </w:pPr>
    </w:lvl>
    <w:lvl w:ilvl="8" w:tplc="F474C38E">
      <w:start w:val="1"/>
      <w:numFmt w:val="lowerRoman"/>
      <w:lvlText w:val="%9."/>
      <w:lvlJc w:val="right"/>
      <w:pPr>
        <w:ind w:left="6480" w:hanging="180"/>
      </w:pPr>
    </w:lvl>
  </w:abstractNum>
  <w:abstractNum w:abstractNumId="38" w15:restartNumberingAfterBreak="0">
    <w:nsid w:val="21987F6A"/>
    <w:multiLevelType w:val="hybridMultilevel"/>
    <w:tmpl w:val="96EC4D76"/>
    <w:lvl w:ilvl="0" w:tplc="7A70B162">
      <w:start w:val="1"/>
      <w:numFmt w:val="decimal"/>
      <w:lvlText w:val="%1."/>
      <w:lvlJc w:val="left"/>
      <w:pPr>
        <w:tabs>
          <w:tab w:val="num" w:pos="720"/>
        </w:tabs>
        <w:ind w:left="720"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9" w15:restartNumberingAfterBreak="0">
    <w:nsid w:val="2210783C"/>
    <w:multiLevelType w:val="hybridMultilevel"/>
    <w:tmpl w:val="FFFFFFFF"/>
    <w:lvl w:ilvl="0" w:tplc="D25EF1E0">
      <w:start w:val="1"/>
      <w:numFmt w:val="decimal"/>
      <w:lvlText w:val="%1."/>
      <w:lvlJc w:val="left"/>
      <w:pPr>
        <w:ind w:left="720" w:hanging="360"/>
      </w:pPr>
    </w:lvl>
    <w:lvl w:ilvl="1" w:tplc="B42CA428">
      <w:start w:val="1"/>
      <w:numFmt w:val="lowerLetter"/>
      <w:lvlText w:val="%2."/>
      <w:lvlJc w:val="left"/>
      <w:pPr>
        <w:ind w:left="1440" w:hanging="360"/>
      </w:pPr>
    </w:lvl>
    <w:lvl w:ilvl="2" w:tplc="384E7F1C">
      <w:start w:val="1"/>
      <w:numFmt w:val="lowerRoman"/>
      <w:lvlText w:val="%3."/>
      <w:lvlJc w:val="right"/>
      <w:pPr>
        <w:ind w:left="2160" w:hanging="180"/>
      </w:pPr>
    </w:lvl>
    <w:lvl w:ilvl="3" w:tplc="F72014C0">
      <w:start w:val="1"/>
      <w:numFmt w:val="decimal"/>
      <w:lvlText w:val="%4."/>
      <w:lvlJc w:val="left"/>
      <w:pPr>
        <w:ind w:left="2880" w:hanging="360"/>
      </w:pPr>
    </w:lvl>
    <w:lvl w:ilvl="4" w:tplc="71206BF8">
      <w:start w:val="1"/>
      <w:numFmt w:val="lowerLetter"/>
      <w:lvlText w:val="%5."/>
      <w:lvlJc w:val="left"/>
      <w:pPr>
        <w:ind w:left="3600" w:hanging="360"/>
      </w:pPr>
    </w:lvl>
    <w:lvl w:ilvl="5" w:tplc="720A8686">
      <w:start w:val="1"/>
      <w:numFmt w:val="lowerRoman"/>
      <w:lvlText w:val="%6."/>
      <w:lvlJc w:val="right"/>
      <w:pPr>
        <w:ind w:left="4320" w:hanging="180"/>
      </w:pPr>
    </w:lvl>
    <w:lvl w:ilvl="6" w:tplc="5A70F392">
      <w:start w:val="1"/>
      <w:numFmt w:val="decimal"/>
      <w:lvlText w:val="%7."/>
      <w:lvlJc w:val="left"/>
      <w:pPr>
        <w:ind w:left="5040" w:hanging="360"/>
      </w:pPr>
    </w:lvl>
    <w:lvl w:ilvl="7" w:tplc="DE2E1154">
      <w:start w:val="1"/>
      <w:numFmt w:val="lowerLetter"/>
      <w:lvlText w:val="%8."/>
      <w:lvlJc w:val="left"/>
      <w:pPr>
        <w:ind w:left="5760" w:hanging="360"/>
      </w:pPr>
    </w:lvl>
    <w:lvl w:ilvl="8" w:tplc="3070BD34">
      <w:start w:val="1"/>
      <w:numFmt w:val="lowerRoman"/>
      <w:lvlText w:val="%9."/>
      <w:lvlJc w:val="right"/>
      <w:pPr>
        <w:ind w:left="6480" w:hanging="180"/>
      </w:pPr>
    </w:lvl>
  </w:abstractNum>
  <w:abstractNum w:abstractNumId="40" w15:restartNumberingAfterBreak="0">
    <w:nsid w:val="230942E4"/>
    <w:multiLevelType w:val="hybridMultilevel"/>
    <w:tmpl w:val="FFFFFFFF"/>
    <w:lvl w:ilvl="0" w:tplc="F4700900">
      <w:start w:val="1"/>
      <w:numFmt w:val="decimal"/>
      <w:lvlText w:val="%1."/>
      <w:lvlJc w:val="left"/>
      <w:pPr>
        <w:ind w:left="720" w:hanging="360"/>
      </w:pPr>
    </w:lvl>
    <w:lvl w:ilvl="1" w:tplc="8A542DD2">
      <w:start w:val="1"/>
      <w:numFmt w:val="lowerLetter"/>
      <w:lvlText w:val="%2."/>
      <w:lvlJc w:val="left"/>
      <w:pPr>
        <w:ind w:left="1440" w:hanging="360"/>
      </w:pPr>
    </w:lvl>
    <w:lvl w:ilvl="2" w:tplc="2BEC4EC0">
      <w:start w:val="1"/>
      <w:numFmt w:val="lowerRoman"/>
      <w:lvlText w:val="%3."/>
      <w:lvlJc w:val="right"/>
      <w:pPr>
        <w:ind w:left="2160" w:hanging="180"/>
      </w:pPr>
    </w:lvl>
    <w:lvl w:ilvl="3" w:tplc="B044ADB2">
      <w:start w:val="1"/>
      <w:numFmt w:val="decimal"/>
      <w:lvlText w:val="%4."/>
      <w:lvlJc w:val="left"/>
      <w:pPr>
        <w:ind w:left="2880" w:hanging="360"/>
      </w:pPr>
    </w:lvl>
    <w:lvl w:ilvl="4" w:tplc="F5AA0A44">
      <w:start w:val="1"/>
      <w:numFmt w:val="lowerLetter"/>
      <w:lvlText w:val="%5."/>
      <w:lvlJc w:val="left"/>
      <w:pPr>
        <w:ind w:left="3600" w:hanging="360"/>
      </w:pPr>
    </w:lvl>
    <w:lvl w:ilvl="5" w:tplc="425C51FE">
      <w:start w:val="1"/>
      <w:numFmt w:val="lowerRoman"/>
      <w:lvlText w:val="%6."/>
      <w:lvlJc w:val="right"/>
      <w:pPr>
        <w:ind w:left="4320" w:hanging="180"/>
      </w:pPr>
    </w:lvl>
    <w:lvl w:ilvl="6" w:tplc="109817BA">
      <w:start w:val="1"/>
      <w:numFmt w:val="decimal"/>
      <w:lvlText w:val="%7."/>
      <w:lvlJc w:val="left"/>
      <w:pPr>
        <w:ind w:left="5040" w:hanging="360"/>
      </w:pPr>
    </w:lvl>
    <w:lvl w:ilvl="7" w:tplc="79542E12">
      <w:start w:val="1"/>
      <w:numFmt w:val="lowerLetter"/>
      <w:lvlText w:val="%8."/>
      <w:lvlJc w:val="left"/>
      <w:pPr>
        <w:ind w:left="5760" w:hanging="360"/>
      </w:pPr>
    </w:lvl>
    <w:lvl w:ilvl="8" w:tplc="B360ED06">
      <w:start w:val="1"/>
      <w:numFmt w:val="lowerRoman"/>
      <w:lvlText w:val="%9."/>
      <w:lvlJc w:val="right"/>
      <w:pPr>
        <w:ind w:left="6480" w:hanging="180"/>
      </w:pPr>
    </w:lvl>
  </w:abstractNum>
  <w:abstractNum w:abstractNumId="41" w15:restartNumberingAfterBreak="0">
    <w:nsid w:val="231211D1"/>
    <w:multiLevelType w:val="hybridMultilevel"/>
    <w:tmpl w:val="605291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23E07501"/>
    <w:multiLevelType w:val="hybridMultilevel"/>
    <w:tmpl w:val="396C579C"/>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246C09C5"/>
    <w:multiLevelType w:val="hybridMultilevel"/>
    <w:tmpl w:val="5B02B21E"/>
    <w:lvl w:ilvl="0" w:tplc="FD44CF4A">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25322B6F"/>
    <w:multiLevelType w:val="hybridMultilevel"/>
    <w:tmpl w:val="C0B0B30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5" w15:restartNumberingAfterBreak="0">
    <w:nsid w:val="279248AF"/>
    <w:multiLevelType w:val="hybridMultilevel"/>
    <w:tmpl w:val="6210919C"/>
    <w:lvl w:ilvl="0" w:tplc="7A70B16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27AB0220"/>
    <w:multiLevelType w:val="hybridMultilevel"/>
    <w:tmpl w:val="8710F9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27D55C06"/>
    <w:multiLevelType w:val="hybridMultilevel"/>
    <w:tmpl w:val="166EC412"/>
    <w:lvl w:ilvl="0" w:tplc="7A70B16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2889392E"/>
    <w:multiLevelType w:val="hybridMultilevel"/>
    <w:tmpl w:val="AC4C6A3E"/>
    <w:lvl w:ilvl="0" w:tplc="7A70B16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29891C1A"/>
    <w:multiLevelType w:val="hybridMultilevel"/>
    <w:tmpl w:val="C3D8BE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2DC47F1E"/>
    <w:multiLevelType w:val="hybridMultilevel"/>
    <w:tmpl w:val="FFFFFFFF"/>
    <w:lvl w:ilvl="0" w:tplc="CA407A72">
      <w:start w:val="1"/>
      <w:numFmt w:val="decimal"/>
      <w:lvlText w:val="%1."/>
      <w:lvlJc w:val="left"/>
      <w:pPr>
        <w:ind w:left="720" w:hanging="360"/>
      </w:pPr>
    </w:lvl>
    <w:lvl w:ilvl="1" w:tplc="C8A041CA">
      <w:start w:val="1"/>
      <w:numFmt w:val="lowerLetter"/>
      <w:lvlText w:val="%2."/>
      <w:lvlJc w:val="left"/>
      <w:pPr>
        <w:ind w:left="1440" w:hanging="360"/>
      </w:pPr>
    </w:lvl>
    <w:lvl w:ilvl="2" w:tplc="5776E37E">
      <w:start w:val="1"/>
      <w:numFmt w:val="lowerRoman"/>
      <w:lvlText w:val="%3."/>
      <w:lvlJc w:val="right"/>
      <w:pPr>
        <w:ind w:left="2160" w:hanging="180"/>
      </w:pPr>
    </w:lvl>
    <w:lvl w:ilvl="3" w:tplc="02024216">
      <w:start w:val="1"/>
      <w:numFmt w:val="decimal"/>
      <w:lvlText w:val="%4."/>
      <w:lvlJc w:val="left"/>
      <w:pPr>
        <w:ind w:left="2880" w:hanging="360"/>
      </w:pPr>
    </w:lvl>
    <w:lvl w:ilvl="4" w:tplc="AC34C4C6">
      <w:start w:val="1"/>
      <w:numFmt w:val="lowerLetter"/>
      <w:lvlText w:val="%5."/>
      <w:lvlJc w:val="left"/>
      <w:pPr>
        <w:ind w:left="3600" w:hanging="360"/>
      </w:pPr>
    </w:lvl>
    <w:lvl w:ilvl="5" w:tplc="61E4C620">
      <w:start w:val="1"/>
      <w:numFmt w:val="lowerRoman"/>
      <w:lvlText w:val="%6."/>
      <w:lvlJc w:val="right"/>
      <w:pPr>
        <w:ind w:left="4320" w:hanging="180"/>
      </w:pPr>
    </w:lvl>
    <w:lvl w:ilvl="6" w:tplc="496AB868">
      <w:start w:val="1"/>
      <w:numFmt w:val="decimal"/>
      <w:lvlText w:val="%7."/>
      <w:lvlJc w:val="left"/>
      <w:pPr>
        <w:ind w:left="5040" w:hanging="360"/>
      </w:pPr>
    </w:lvl>
    <w:lvl w:ilvl="7" w:tplc="009EEC26">
      <w:start w:val="1"/>
      <w:numFmt w:val="lowerLetter"/>
      <w:lvlText w:val="%8."/>
      <w:lvlJc w:val="left"/>
      <w:pPr>
        <w:ind w:left="5760" w:hanging="360"/>
      </w:pPr>
    </w:lvl>
    <w:lvl w:ilvl="8" w:tplc="022EECFE">
      <w:start w:val="1"/>
      <w:numFmt w:val="lowerRoman"/>
      <w:lvlText w:val="%9."/>
      <w:lvlJc w:val="right"/>
      <w:pPr>
        <w:ind w:left="6480" w:hanging="180"/>
      </w:pPr>
    </w:lvl>
  </w:abstractNum>
  <w:abstractNum w:abstractNumId="51" w15:restartNumberingAfterBreak="0">
    <w:nsid w:val="2DD50297"/>
    <w:multiLevelType w:val="hybridMultilevel"/>
    <w:tmpl w:val="1BD87E4E"/>
    <w:lvl w:ilvl="0" w:tplc="7A70B16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2E9955D7"/>
    <w:multiLevelType w:val="hybridMultilevel"/>
    <w:tmpl w:val="BF804548"/>
    <w:lvl w:ilvl="0" w:tplc="7A70B16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2EB21BC3"/>
    <w:multiLevelType w:val="hybridMultilevel"/>
    <w:tmpl w:val="6BCA9F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2EDF6385"/>
    <w:multiLevelType w:val="hybridMultilevel"/>
    <w:tmpl w:val="6C2C529C"/>
    <w:lvl w:ilvl="0" w:tplc="FD44CF4A">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lvl>
    <w:lvl w:ilvl="2" w:tplc="0416000F">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2F99406C"/>
    <w:multiLevelType w:val="hybridMultilevel"/>
    <w:tmpl w:val="3CEE0540"/>
    <w:lvl w:ilvl="0" w:tplc="7A70B16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30601BE1"/>
    <w:multiLevelType w:val="hybridMultilevel"/>
    <w:tmpl w:val="9FE49B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30CD6B29"/>
    <w:multiLevelType w:val="hybridMultilevel"/>
    <w:tmpl w:val="510233A0"/>
    <w:lvl w:ilvl="0" w:tplc="7A70B16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31781599"/>
    <w:multiLevelType w:val="hybridMultilevel"/>
    <w:tmpl w:val="61E8A1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318A3862"/>
    <w:multiLevelType w:val="hybridMultilevel"/>
    <w:tmpl w:val="FFFFFFFF"/>
    <w:lvl w:ilvl="0" w:tplc="80549530">
      <w:start w:val="1"/>
      <w:numFmt w:val="bullet"/>
      <w:lvlText w:val="-"/>
      <w:lvlJc w:val="left"/>
      <w:pPr>
        <w:ind w:left="720" w:hanging="360"/>
      </w:pPr>
      <w:rPr>
        <w:rFonts w:ascii="Calibri" w:hAnsi="Calibri" w:hint="default"/>
      </w:rPr>
    </w:lvl>
    <w:lvl w:ilvl="1" w:tplc="F896545A">
      <w:start w:val="1"/>
      <w:numFmt w:val="bullet"/>
      <w:lvlText w:val="o"/>
      <w:lvlJc w:val="left"/>
      <w:pPr>
        <w:ind w:left="1440" w:hanging="360"/>
      </w:pPr>
      <w:rPr>
        <w:rFonts w:ascii="Courier New" w:hAnsi="Courier New" w:hint="default"/>
      </w:rPr>
    </w:lvl>
    <w:lvl w:ilvl="2" w:tplc="531CD400">
      <w:start w:val="1"/>
      <w:numFmt w:val="bullet"/>
      <w:lvlText w:val=""/>
      <w:lvlJc w:val="left"/>
      <w:pPr>
        <w:ind w:left="2160" w:hanging="360"/>
      </w:pPr>
      <w:rPr>
        <w:rFonts w:ascii="Wingdings" w:hAnsi="Wingdings" w:hint="default"/>
      </w:rPr>
    </w:lvl>
    <w:lvl w:ilvl="3" w:tplc="C4EE7710">
      <w:start w:val="1"/>
      <w:numFmt w:val="bullet"/>
      <w:lvlText w:val=""/>
      <w:lvlJc w:val="left"/>
      <w:pPr>
        <w:ind w:left="2880" w:hanging="360"/>
      </w:pPr>
      <w:rPr>
        <w:rFonts w:ascii="Symbol" w:hAnsi="Symbol" w:hint="default"/>
      </w:rPr>
    </w:lvl>
    <w:lvl w:ilvl="4" w:tplc="20943C00">
      <w:start w:val="1"/>
      <w:numFmt w:val="bullet"/>
      <w:lvlText w:val="o"/>
      <w:lvlJc w:val="left"/>
      <w:pPr>
        <w:ind w:left="3600" w:hanging="360"/>
      </w:pPr>
      <w:rPr>
        <w:rFonts w:ascii="Courier New" w:hAnsi="Courier New" w:hint="default"/>
      </w:rPr>
    </w:lvl>
    <w:lvl w:ilvl="5" w:tplc="5D68EDAC">
      <w:start w:val="1"/>
      <w:numFmt w:val="bullet"/>
      <w:lvlText w:val=""/>
      <w:lvlJc w:val="left"/>
      <w:pPr>
        <w:ind w:left="4320" w:hanging="360"/>
      </w:pPr>
      <w:rPr>
        <w:rFonts w:ascii="Wingdings" w:hAnsi="Wingdings" w:hint="default"/>
      </w:rPr>
    </w:lvl>
    <w:lvl w:ilvl="6" w:tplc="A7F85888">
      <w:start w:val="1"/>
      <w:numFmt w:val="bullet"/>
      <w:lvlText w:val=""/>
      <w:lvlJc w:val="left"/>
      <w:pPr>
        <w:ind w:left="5040" w:hanging="360"/>
      </w:pPr>
      <w:rPr>
        <w:rFonts w:ascii="Symbol" w:hAnsi="Symbol" w:hint="default"/>
      </w:rPr>
    </w:lvl>
    <w:lvl w:ilvl="7" w:tplc="C14E58F8">
      <w:start w:val="1"/>
      <w:numFmt w:val="bullet"/>
      <w:lvlText w:val="o"/>
      <w:lvlJc w:val="left"/>
      <w:pPr>
        <w:ind w:left="5760" w:hanging="360"/>
      </w:pPr>
      <w:rPr>
        <w:rFonts w:ascii="Courier New" w:hAnsi="Courier New" w:hint="default"/>
      </w:rPr>
    </w:lvl>
    <w:lvl w:ilvl="8" w:tplc="AA3EBB18">
      <w:start w:val="1"/>
      <w:numFmt w:val="bullet"/>
      <w:lvlText w:val=""/>
      <w:lvlJc w:val="left"/>
      <w:pPr>
        <w:ind w:left="6480" w:hanging="360"/>
      </w:pPr>
      <w:rPr>
        <w:rFonts w:ascii="Wingdings" w:hAnsi="Wingdings" w:hint="default"/>
      </w:rPr>
    </w:lvl>
  </w:abstractNum>
  <w:abstractNum w:abstractNumId="60" w15:restartNumberingAfterBreak="0">
    <w:nsid w:val="325240F0"/>
    <w:multiLevelType w:val="hybridMultilevel"/>
    <w:tmpl w:val="023640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15:restartNumberingAfterBreak="0">
    <w:nsid w:val="33DF32A8"/>
    <w:multiLevelType w:val="hybridMultilevel"/>
    <w:tmpl w:val="FFFFFFFF"/>
    <w:lvl w:ilvl="0" w:tplc="38D81152">
      <w:start w:val="1"/>
      <w:numFmt w:val="bullet"/>
      <w:lvlText w:val="-"/>
      <w:lvlJc w:val="left"/>
      <w:pPr>
        <w:ind w:left="720" w:hanging="360"/>
      </w:pPr>
      <w:rPr>
        <w:rFonts w:ascii="Calibri" w:hAnsi="Calibri" w:hint="default"/>
      </w:rPr>
    </w:lvl>
    <w:lvl w:ilvl="1" w:tplc="B4662548">
      <w:start w:val="1"/>
      <w:numFmt w:val="bullet"/>
      <w:lvlText w:val="o"/>
      <w:lvlJc w:val="left"/>
      <w:pPr>
        <w:ind w:left="1440" w:hanging="360"/>
      </w:pPr>
      <w:rPr>
        <w:rFonts w:ascii="Courier New" w:hAnsi="Courier New" w:hint="default"/>
      </w:rPr>
    </w:lvl>
    <w:lvl w:ilvl="2" w:tplc="9CE45E02">
      <w:start w:val="1"/>
      <w:numFmt w:val="bullet"/>
      <w:lvlText w:val=""/>
      <w:lvlJc w:val="left"/>
      <w:pPr>
        <w:ind w:left="2160" w:hanging="360"/>
      </w:pPr>
      <w:rPr>
        <w:rFonts w:ascii="Wingdings" w:hAnsi="Wingdings" w:hint="default"/>
      </w:rPr>
    </w:lvl>
    <w:lvl w:ilvl="3" w:tplc="F4029D22">
      <w:start w:val="1"/>
      <w:numFmt w:val="bullet"/>
      <w:lvlText w:val=""/>
      <w:lvlJc w:val="left"/>
      <w:pPr>
        <w:ind w:left="2880" w:hanging="360"/>
      </w:pPr>
      <w:rPr>
        <w:rFonts w:ascii="Symbol" w:hAnsi="Symbol" w:hint="default"/>
      </w:rPr>
    </w:lvl>
    <w:lvl w:ilvl="4" w:tplc="BCFCABD4">
      <w:start w:val="1"/>
      <w:numFmt w:val="bullet"/>
      <w:lvlText w:val="o"/>
      <w:lvlJc w:val="left"/>
      <w:pPr>
        <w:ind w:left="3600" w:hanging="360"/>
      </w:pPr>
      <w:rPr>
        <w:rFonts w:ascii="Courier New" w:hAnsi="Courier New" w:hint="default"/>
      </w:rPr>
    </w:lvl>
    <w:lvl w:ilvl="5" w:tplc="8F6A8302">
      <w:start w:val="1"/>
      <w:numFmt w:val="bullet"/>
      <w:lvlText w:val=""/>
      <w:lvlJc w:val="left"/>
      <w:pPr>
        <w:ind w:left="4320" w:hanging="360"/>
      </w:pPr>
      <w:rPr>
        <w:rFonts w:ascii="Wingdings" w:hAnsi="Wingdings" w:hint="default"/>
      </w:rPr>
    </w:lvl>
    <w:lvl w:ilvl="6" w:tplc="59C07092">
      <w:start w:val="1"/>
      <w:numFmt w:val="bullet"/>
      <w:lvlText w:val=""/>
      <w:lvlJc w:val="left"/>
      <w:pPr>
        <w:ind w:left="5040" w:hanging="360"/>
      </w:pPr>
      <w:rPr>
        <w:rFonts w:ascii="Symbol" w:hAnsi="Symbol" w:hint="default"/>
      </w:rPr>
    </w:lvl>
    <w:lvl w:ilvl="7" w:tplc="F1C247BC">
      <w:start w:val="1"/>
      <w:numFmt w:val="bullet"/>
      <w:lvlText w:val="o"/>
      <w:lvlJc w:val="left"/>
      <w:pPr>
        <w:ind w:left="5760" w:hanging="360"/>
      </w:pPr>
      <w:rPr>
        <w:rFonts w:ascii="Courier New" w:hAnsi="Courier New" w:hint="default"/>
      </w:rPr>
    </w:lvl>
    <w:lvl w:ilvl="8" w:tplc="8C8C74DC">
      <w:start w:val="1"/>
      <w:numFmt w:val="bullet"/>
      <w:lvlText w:val=""/>
      <w:lvlJc w:val="left"/>
      <w:pPr>
        <w:ind w:left="6480" w:hanging="360"/>
      </w:pPr>
      <w:rPr>
        <w:rFonts w:ascii="Wingdings" w:hAnsi="Wingdings" w:hint="default"/>
      </w:rPr>
    </w:lvl>
  </w:abstractNum>
  <w:abstractNum w:abstractNumId="62" w15:restartNumberingAfterBreak="0">
    <w:nsid w:val="3498652A"/>
    <w:multiLevelType w:val="hybridMultilevel"/>
    <w:tmpl w:val="375AD468"/>
    <w:lvl w:ilvl="0" w:tplc="41C6BC5A">
      <w:start w:val="1"/>
      <w:numFmt w:val="decimal"/>
      <w:lvlText w:val="%1."/>
      <w:lvlJc w:val="left"/>
      <w:pPr>
        <w:tabs>
          <w:tab w:val="num" w:pos="720"/>
        </w:tabs>
        <w:ind w:left="720" w:hanging="360"/>
      </w:pPr>
      <w:rPr>
        <w:rFonts w:ascii="Times" w:hAnsi="Time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15:restartNumberingAfterBreak="0">
    <w:nsid w:val="357C0B3F"/>
    <w:multiLevelType w:val="hybridMultilevel"/>
    <w:tmpl w:val="FFFFFFFF"/>
    <w:lvl w:ilvl="0" w:tplc="38A8DCB2">
      <w:start w:val="1"/>
      <w:numFmt w:val="bullet"/>
      <w:lvlText w:val="-"/>
      <w:lvlJc w:val="left"/>
      <w:pPr>
        <w:ind w:left="720" w:hanging="360"/>
      </w:pPr>
      <w:rPr>
        <w:rFonts w:ascii="Calibri" w:hAnsi="Calibri" w:hint="default"/>
      </w:rPr>
    </w:lvl>
    <w:lvl w:ilvl="1" w:tplc="2348D102">
      <w:start w:val="1"/>
      <w:numFmt w:val="bullet"/>
      <w:lvlText w:val="o"/>
      <w:lvlJc w:val="left"/>
      <w:pPr>
        <w:ind w:left="1440" w:hanging="360"/>
      </w:pPr>
      <w:rPr>
        <w:rFonts w:ascii="Courier New" w:hAnsi="Courier New" w:hint="default"/>
      </w:rPr>
    </w:lvl>
    <w:lvl w:ilvl="2" w:tplc="D6C27344">
      <w:start w:val="1"/>
      <w:numFmt w:val="bullet"/>
      <w:lvlText w:val=""/>
      <w:lvlJc w:val="left"/>
      <w:pPr>
        <w:ind w:left="2160" w:hanging="360"/>
      </w:pPr>
      <w:rPr>
        <w:rFonts w:ascii="Wingdings" w:hAnsi="Wingdings" w:hint="default"/>
      </w:rPr>
    </w:lvl>
    <w:lvl w:ilvl="3" w:tplc="6B8670F6">
      <w:start w:val="1"/>
      <w:numFmt w:val="bullet"/>
      <w:lvlText w:val=""/>
      <w:lvlJc w:val="left"/>
      <w:pPr>
        <w:ind w:left="2880" w:hanging="360"/>
      </w:pPr>
      <w:rPr>
        <w:rFonts w:ascii="Symbol" w:hAnsi="Symbol" w:hint="default"/>
      </w:rPr>
    </w:lvl>
    <w:lvl w:ilvl="4" w:tplc="0868D214">
      <w:start w:val="1"/>
      <w:numFmt w:val="bullet"/>
      <w:lvlText w:val="o"/>
      <w:lvlJc w:val="left"/>
      <w:pPr>
        <w:ind w:left="3600" w:hanging="360"/>
      </w:pPr>
      <w:rPr>
        <w:rFonts w:ascii="Courier New" w:hAnsi="Courier New" w:hint="default"/>
      </w:rPr>
    </w:lvl>
    <w:lvl w:ilvl="5" w:tplc="05B079C8">
      <w:start w:val="1"/>
      <w:numFmt w:val="bullet"/>
      <w:lvlText w:val=""/>
      <w:lvlJc w:val="left"/>
      <w:pPr>
        <w:ind w:left="4320" w:hanging="360"/>
      </w:pPr>
      <w:rPr>
        <w:rFonts w:ascii="Wingdings" w:hAnsi="Wingdings" w:hint="default"/>
      </w:rPr>
    </w:lvl>
    <w:lvl w:ilvl="6" w:tplc="6916E1D0">
      <w:start w:val="1"/>
      <w:numFmt w:val="bullet"/>
      <w:lvlText w:val=""/>
      <w:lvlJc w:val="left"/>
      <w:pPr>
        <w:ind w:left="5040" w:hanging="360"/>
      </w:pPr>
      <w:rPr>
        <w:rFonts w:ascii="Symbol" w:hAnsi="Symbol" w:hint="default"/>
      </w:rPr>
    </w:lvl>
    <w:lvl w:ilvl="7" w:tplc="8A020DB8">
      <w:start w:val="1"/>
      <w:numFmt w:val="bullet"/>
      <w:lvlText w:val="o"/>
      <w:lvlJc w:val="left"/>
      <w:pPr>
        <w:ind w:left="5760" w:hanging="360"/>
      </w:pPr>
      <w:rPr>
        <w:rFonts w:ascii="Courier New" w:hAnsi="Courier New" w:hint="default"/>
      </w:rPr>
    </w:lvl>
    <w:lvl w:ilvl="8" w:tplc="A4AA99AC">
      <w:start w:val="1"/>
      <w:numFmt w:val="bullet"/>
      <w:lvlText w:val=""/>
      <w:lvlJc w:val="left"/>
      <w:pPr>
        <w:ind w:left="6480" w:hanging="360"/>
      </w:pPr>
      <w:rPr>
        <w:rFonts w:ascii="Wingdings" w:hAnsi="Wingdings" w:hint="default"/>
      </w:rPr>
    </w:lvl>
  </w:abstractNum>
  <w:abstractNum w:abstractNumId="64" w15:restartNumberingAfterBreak="0">
    <w:nsid w:val="35FC3816"/>
    <w:multiLevelType w:val="hybridMultilevel"/>
    <w:tmpl w:val="270C71B2"/>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15:restartNumberingAfterBreak="0">
    <w:nsid w:val="36FE6E05"/>
    <w:multiLevelType w:val="hybridMultilevel"/>
    <w:tmpl w:val="88E8CBFE"/>
    <w:lvl w:ilvl="0" w:tplc="7A70B16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37BF469D"/>
    <w:multiLevelType w:val="hybridMultilevel"/>
    <w:tmpl w:val="FFFFFFFF"/>
    <w:lvl w:ilvl="0" w:tplc="60C01BCE">
      <w:start w:val="1"/>
      <w:numFmt w:val="bullet"/>
      <w:lvlText w:val="-"/>
      <w:lvlJc w:val="left"/>
      <w:pPr>
        <w:ind w:left="720" w:hanging="360"/>
      </w:pPr>
      <w:rPr>
        <w:rFonts w:ascii="Calibri" w:hAnsi="Calibri" w:hint="default"/>
      </w:rPr>
    </w:lvl>
    <w:lvl w:ilvl="1" w:tplc="3816F4BA">
      <w:start w:val="1"/>
      <w:numFmt w:val="bullet"/>
      <w:lvlText w:val="o"/>
      <w:lvlJc w:val="left"/>
      <w:pPr>
        <w:ind w:left="1440" w:hanging="360"/>
      </w:pPr>
      <w:rPr>
        <w:rFonts w:ascii="Courier New" w:hAnsi="Courier New" w:hint="default"/>
      </w:rPr>
    </w:lvl>
    <w:lvl w:ilvl="2" w:tplc="0B9EF3DC">
      <w:start w:val="1"/>
      <w:numFmt w:val="bullet"/>
      <w:lvlText w:val=""/>
      <w:lvlJc w:val="left"/>
      <w:pPr>
        <w:ind w:left="2160" w:hanging="360"/>
      </w:pPr>
      <w:rPr>
        <w:rFonts w:ascii="Wingdings" w:hAnsi="Wingdings" w:hint="default"/>
      </w:rPr>
    </w:lvl>
    <w:lvl w:ilvl="3" w:tplc="FBDCC9CE">
      <w:start w:val="1"/>
      <w:numFmt w:val="bullet"/>
      <w:lvlText w:val=""/>
      <w:lvlJc w:val="left"/>
      <w:pPr>
        <w:ind w:left="2880" w:hanging="360"/>
      </w:pPr>
      <w:rPr>
        <w:rFonts w:ascii="Symbol" w:hAnsi="Symbol" w:hint="default"/>
      </w:rPr>
    </w:lvl>
    <w:lvl w:ilvl="4" w:tplc="5A3C2B8C">
      <w:start w:val="1"/>
      <w:numFmt w:val="bullet"/>
      <w:lvlText w:val="o"/>
      <w:lvlJc w:val="left"/>
      <w:pPr>
        <w:ind w:left="3600" w:hanging="360"/>
      </w:pPr>
      <w:rPr>
        <w:rFonts w:ascii="Courier New" w:hAnsi="Courier New" w:hint="default"/>
      </w:rPr>
    </w:lvl>
    <w:lvl w:ilvl="5" w:tplc="24B249E2">
      <w:start w:val="1"/>
      <w:numFmt w:val="bullet"/>
      <w:lvlText w:val=""/>
      <w:lvlJc w:val="left"/>
      <w:pPr>
        <w:ind w:left="4320" w:hanging="360"/>
      </w:pPr>
      <w:rPr>
        <w:rFonts w:ascii="Wingdings" w:hAnsi="Wingdings" w:hint="default"/>
      </w:rPr>
    </w:lvl>
    <w:lvl w:ilvl="6" w:tplc="B3E29012">
      <w:start w:val="1"/>
      <w:numFmt w:val="bullet"/>
      <w:lvlText w:val=""/>
      <w:lvlJc w:val="left"/>
      <w:pPr>
        <w:ind w:left="5040" w:hanging="360"/>
      </w:pPr>
      <w:rPr>
        <w:rFonts w:ascii="Symbol" w:hAnsi="Symbol" w:hint="default"/>
      </w:rPr>
    </w:lvl>
    <w:lvl w:ilvl="7" w:tplc="9572DE86">
      <w:start w:val="1"/>
      <w:numFmt w:val="bullet"/>
      <w:lvlText w:val="o"/>
      <w:lvlJc w:val="left"/>
      <w:pPr>
        <w:ind w:left="5760" w:hanging="360"/>
      </w:pPr>
      <w:rPr>
        <w:rFonts w:ascii="Courier New" w:hAnsi="Courier New" w:hint="default"/>
      </w:rPr>
    </w:lvl>
    <w:lvl w:ilvl="8" w:tplc="4CD294A0">
      <w:start w:val="1"/>
      <w:numFmt w:val="bullet"/>
      <w:lvlText w:val=""/>
      <w:lvlJc w:val="left"/>
      <w:pPr>
        <w:ind w:left="6480" w:hanging="360"/>
      </w:pPr>
      <w:rPr>
        <w:rFonts w:ascii="Wingdings" w:hAnsi="Wingdings" w:hint="default"/>
      </w:rPr>
    </w:lvl>
  </w:abstractNum>
  <w:abstractNum w:abstractNumId="67" w15:restartNumberingAfterBreak="0">
    <w:nsid w:val="38420899"/>
    <w:multiLevelType w:val="hybridMultilevel"/>
    <w:tmpl w:val="2264C748"/>
    <w:lvl w:ilvl="0" w:tplc="7A70B162">
      <w:start w:val="1"/>
      <w:numFmt w:val="decimal"/>
      <w:lvlText w:val="%1."/>
      <w:lvlJc w:val="left"/>
      <w:pPr>
        <w:tabs>
          <w:tab w:val="num" w:pos="720"/>
        </w:tabs>
        <w:ind w:left="720" w:hanging="360"/>
      </w:pPr>
      <w:rPr>
        <w:rFonts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8" w15:restartNumberingAfterBreak="0">
    <w:nsid w:val="38FC5940"/>
    <w:multiLevelType w:val="hybridMultilevel"/>
    <w:tmpl w:val="7B0AA766"/>
    <w:lvl w:ilvl="0" w:tplc="7A70B16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15:restartNumberingAfterBreak="0">
    <w:nsid w:val="39732BA6"/>
    <w:multiLevelType w:val="hybridMultilevel"/>
    <w:tmpl w:val="632C10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15:restartNumberingAfterBreak="0">
    <w:nsid w:val="3C54263B"/>
    <w:multiLevelType w:val="hybridMultilevel"/>
    <w:tmpl w:val="A2EEF7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15:restartNumberingAfterBreak="0">
    <w:nsid w:val="3E4D4878"/>
    <w:multiLevelType w:val="hybridMultilevel"/>
    <w:tmpl w:val="D63C6984"/>
    <w:lvl w:ilvl="0" w:tplc="7A70B16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15:restartNumberingAfterBreak="0">
    <w:nsid w:val="41093902"/>
    <w:multiLevelType w:val="hybridMultilevel"/>
    <w:tmpl w:val="FFFFFFFF"/>
    <w:lvl w:ilvl="0" w:tplc="A16ADBBA">
      <w:start w:val="1"/>
      <w:numFmt w:val="decimal"/>
      <w:lvlText w:val="%1."/>
      <w:lvlJc w:val="left"/>
      <w:pPr>
        <w:ind w:left="720" w:hanging="360"/>
      </w:pPr>
    </w:lvl>
    <w:lvl w:ilvl="1" w:tplc="F3966CF0">
      <w:start w:val="1"/>
      <w:numFmt w:val="lowerLetter"/>
      <w:lvlText w:val="%2."/>
      <w:lvlJc w:val="left"/>
      <w:pPr>
        <w:ind w:left="1440" w:hanging="360"/>
      </w:pPr>
    </w:lvl>
    <w:lvl w:ilvl="2" w:tplc="A832F5AC">
      <w:start w:val="1"/>
      <w:numFmt w:val="lowerRoman"/>
      <w:lvlText w:val="%3."/>
      <w:lvlJc w:val="right"/>
      <w:pPr>
        <w:ind w:left="2160" w:hanging="180"/>
      </w:pPr>
    </w:lvl>
    <w:lvl w:ilvl="3" w:tplc="5284252A">
      <w:start w:val="1"/>
      <w:numFmt w:val="decimal"/>
      <w:lvlText w:val="%4."/>
      <w:lvlJc w:val="left"/>
      <w:pPr>
        <w:ind w:left="2880" w:hanging="360"/>
      </w:pPr>
    </w:lvl>
    <w:lvl w:ilvl="4" w:tplc="16B09E46">
      <w:start w:val="1"/>
      <w:numFmt w:val="lowerLetter"/>
      <w:lvlText w:val="%5."/>
      <w:lvlJc w:val="left"/>
      <w:pPr>
        <w:ind w:left="3600" w:hanging="360"/>
      </w:pPr>
    </w:lvl>
    <w:lvl w:ilvl="5" w:tplc="5CFEDBE6">
      <w:start w:val="1"/>
      <w:numFmt w:val="lowerRoman"/>
      <w:lvlText w:val="%6."/>
      <w:lvlJc w:val="right"/>
      <w:pPr>
        <w:ind w:left="4320" w:hanging="180"/>
      </w:pPr>
    </w:lvl>
    <w:lvl w:ilvl="6" w:tplc="C95C53BC">
      <w:start w:val="1"/>
      <w:numFmt w:val="decimal"/>
      <w:lvlText w:val="%7."/>
      <w:lvlJc w:val="left"/>
      <w:pPr>
        <w:ind w:left="5040" w:hanging="360"/>
      </w:pPr>
    </w:lvl>
    <w:lvl w:ilvl="7" w:tplc="B2141F22">
      <w:start w:val="1"/>
      <w:numFmt w:val="lowerLetter"/>
      <w:lvlText w:val="%8."/>
      <w:lvlJc w:val="left"/>
      <w:pPr>
        <w:ind w:left="5760" w:hanging="360"/>
      </w:pPr>
    </w:lvl>
    <w:lvl w:ilvl="8" w:tplc="BB52AFE2">
      <w:start w:val="1"/>
      <w:numFmt w:val="lowerRoman"/>
      <w:lvlText w:val="%9."/>
      <w:lvlJc w:val="right"/>
      <w:pPr>
        <w:ind w:left="6480" w:hanging="180"/>
      </w:pPr>
    </w:lvl>
  </w:abstractNum>
  <w:abstractNum w:abstractNumId="73" w15:restartNumberingAfterBreak="0">
    <w:nsid w:val="42712F1B"/>
    <w:multiLevelType w:val="hybridMultilevel"/>
    <w:tmpl w:val="9A2ADE06"/>
    <w:lvl w:ilvl="0" w:tplc="818AFEFA">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15:restartNumberingAfterBreak="0">
    <w:nsid w:val="42FE5331"/>
    <w:multiLevelType w:val="hybridMultilevel"/>
    <w:tmpl w:val="79449A3C"/>
    <w:lvl w:ilvl="0" w:tplc="7A70B16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15:restartNumberingAfterBreak="0">
    <w:nsid w:val="431B238B"/>
    <w:multiLevelType w:val="hybridMultilevel"/>
    <w:tmpl w:val="92C62EA8"/>
    <w:lvl w:ilvl="0" w:tplc="7A70B16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15:restartNumberingAfterBreak="0">
    <w:nsid w:val="440711D6"/>
    <w:multiLevelType w:val="hybridMultilevel"/>
    <w:tmpl w:val="BED68C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15:restartNumberingAfterBreak="0">
    <w:nsid w:val="444C5B73"/>
    <w:multiLevelType w:val="hybridMultilevel"/>
    <w:tmpl w:val="FFFFFFFF"/>
    <w:lvl w:ilvl="0" w:tplc="14EE2B2E">
      <w:start w:val="1"/>
      <w:numFmt w:val="decimal"/>
      <w:lvlText w:val="%1."/>
      <w:lvlJc w:val="left"/>
      <w:pPr>
        <w:ind w:left="720" w:hanging="360"/>
      </w:pPr>
    </w:lvl>
    <w:lvl w:ilvl="1" w:tplc="04E8A856">
      <w:start w:val="1"/>
      <w:numFmt w:val="lowerLetter"/>
      <w:lvlText w:val="%2."/>
      <w:lvlJc w:val="left"/>
      <w:pPr>
        <w:ind w:left="1440" w:hanging="360"/>
      </w:pPr>
    </w:lvl>
    <w:lvl w:ilvl="2" w:tplc="8E0E43DC">
      <w:start w:val="1"/>
      <w:numFmt w:val="lowerRoman"/>
      <w:lvlText w:val="%3."/>
      <w:lvlJc w:val="right"/>
      <w:pPr>
        <w:ind w:left="2160" w:hanging="180"/>
      </w:pPr>
    </w:lvl>
    <w:lvl w:ilvl="3" w:tplc="A9523636">
      <w:start w:val="1"/>
      <w:numFmt w:val="decimal"/>
      <w:lvlText w:val="%4."/>
      <w:lvlJc w:val="left"/>
      <w:pPr>
        <w:ind w:left="2880" w:hanging="360"/>
      </w:pPr>
    </w:lvl>
    <w:lvl w:ilvl="4" w:tplc="29CCF68C">
      <w:start w:val="1"/>
      <w:numFmt w:val="lowerLetter"/>
      <w:lvlText w:val="%5."/>
      <w:lvlJc w:val="left"/>
      <w:pPr>
        <w:ind w:left="3600" w:hanging="360"/>
      </w:pPr>
    </w:lvl>
    <w:lvl w:ilvl="5" w:tplc="24E25DB0">
      <w:start w:val="1"/>
      <w:numFmt w:val="lowerRoman"/>
      <w:lvlText w:val="%6."/>
      <w:lvlJc w:val="right"/>
      <w:pPr>
        <w:ind w:left="4320" w:hanging="180"/>
      </w:pPr>
    </w:lvl>
    <w:lvl w:ilvl="6" w:tplc="B05685A0">
      <w:start w:val="1"/>
      <w:numFmt w:val="decimal"/>
      <w:lvlText w:val="%7."/>
      <w:lvlJc w:val="left"/>
      <w:pPr>
        <w:ind w:left="5040" w:hanging="360"/>
      </w:pPr>
    </w:lvl>
    <w:lvl w:ilvl="7" w:tplc="B9987C10">
      <w:start w:val="1"/>
      <w:numFmt w:val="lowerLetter"/>
      <w:lvlText w:val="%8."/>
      <w:lvlJc w:val="left"/>
      <w:pPr>
        <w:ind w:left="5760" w:hanging="360"/>
      </w:pPr>
    </w:lvl>
    <w:lvl w:ilvl="8" w:tplc="098ED598">
      <w:start w:val="1"/>
      <w:numFmt w:val="lowerRoman"/>
      <w:lvlText w:val="%9."/>
      <w:lvlJc w:val="right"/>
      <w:pPr>
        <w:ind w:left="6480" w:hanging="180"/>
      </w:pPr>
    </w:lvl>
  </w:abstractNum>
  <w:abstractNum w:abstractNumId="78" w15:restartNumberingAfterBreak="0">
    <w:nsid w:val="44A52CA1"/>
    <w:multiLevelType w:val="hybridMultilevel"/>
    <w:tmpl w:val="CC2A24A6"/>
    <w:lvl w:ilvl="0" w:tplc="818AFEFA">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45342E24"/>
    <w:multiLevelType w:val="hybridMultilevel"/>
    <w:tmpl w:val="A6A46EB8"/>
    <w:lvl w:ilvl="0" w:tplc="FF1ED64E">
      <w:start w:val="1"/>
      <w:numFmt w:val="lowerLetter"/>
      <w:lvlText w:val="%1."/>
      <w:lvlJc w:val="left"/>
      <w:pPr>
        <w:ind w:left="1800" w:hanging="360"/>
      </w:pPr>
      <w:rPr>
        <w:rFonts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0" w15:restartNumberingAfterBreak="0">
    <w:nsid w:val="46F852BF"/>
    <w:multiLevelType w:val="hybridMultilevel"/>
    <w:tmpl w:val="4712F992"/>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48076FA0"/>
    <w:multiLevelType w:val="hybridMultilevel"/>
    <w:tmpl w:val="FFFFFFFF"/>
    <w:lvl w:ilvl="0" w:tplc="1520F1AC">
      <w:start w:val="1"/>
      <w:numFmt w:val="decimal"/>
      <w:lvlText w:val="%1."/>
      <w:lvlJc w:val="left"/>
      <w:pPr>
        <w:ind w:left="720" w:hanging="360"/>
      </w:pPr>
    </w:lvl>
    <w:lvl w:ilvl="1" w:tplc="E1D66082">
      <w:start w:val="1"/>
      <w:numFmt w:val="lowerLetter"/>
      <w:lvlText w:val="%2."/>
      <w:lvlJc w:val="left"/>
      <w:pPr>
        <w:ind w:left="1440" w:hanging="360"/>
      </w:pPr>
    </w:lvl>
    <w:lvl w:ilvl="2" w:tplc="E462114A">
      <w:start w:val="1"/>
      <w:numFmt w:val="lowerRoman"/>
      <w:lvlText w:val="%3."/>
      <w:lvlJc w:val="right"/>
      <w:pPr>
        <w:ind w:left="2160" w:hanging="180"/>
      </w:pPr>
    </w:lvl>
    <w:lvl w:ilvl="3" w:tplc="A6F6B552">
      <w:start w:val="1"/>
      <w:numFmt w:val="decimal"/>
      <w:lvlText w:val="%4."/>
      <w:lvlJc w:val="left"/>
      <w:pPr>
        <w:ind w:left="2880" w:hanging="360"/>
      </w:pPr>
    </w:lvl>
    <w:lvl w:ilvl="4" w:tplc="C11C0B32">
      <w:start w:val="1"/>
      <w:numFmt w:val="lowerLetter"/>
      <w:lvlText w:val="%5."/>
      <w:lvlJc w:val="left"/>
      <w:pPr>
        <w:ind w:left="3600" w:hanging="360"/>
      </w:pPr>
    </w:lvl>
    <w:lvl w:ilvl="5" w:tplc="F1CA5A8A">
      <w:start w:val="1"/>
      <w:numFmt w:val="lowerRoman"/>
      <w:lvlText w:val="%6."/>
      <w:lvlJc w:val="right"/>
      <w:pPr>
        <w:ind w:left="4320" w:hanging="180"/>
      </w:pPr>
    </w:lvl>
    <w:lvl w:ilvl="6" w:tplc="C64A89E4">
      <w:start w:val="1"/>
      <w:numFmt w:val="decimal"/>
      <w:lvlText w:val="%7."/>
      <w:lvlJc w:val="left"/>
      <w:pPr>
        <w:ind w:left="5040" w:hanging="360"/>
      </w:pPr>
    </w:lvl>
    <w:lvl w:ilvl="7" w:tplc="5EBE1AB6">
      <w:start w:val="1"/>
      <w:numFmt w:val="lowerLetter"/>
      <w:lvlText w:val="%8."/>
      <w:lvlJc w:val="left"/>
      <w:pPr>
        <w:ind w:left="5760" w:hanging="360"/>
      </w:pPr>
    </w:lvl>
    <w:lvl w:ilvl="8" w:tplc="3028CFEA">
      <w:start w:val="1"/>
      <w:numFmt w:val="lowerRoman"/>
      <w:lvlText w:val="%9."/>
      <w:lvlJc w:val="right"/>
      <w:pPr>
        <w:ind w:left="6480" w:hanging="180"/>
      </w:pPr>
    </w:lvl>
  </w:abstractNum>
  <w:abstractNum w:abstractNumId="82" w15:restartNumberingAfterBreak="0">
    <w:nsid w:val="49BC6A24"/>
    <w:multiLevelType w:val="hybridMultilevel"/>
    <w:tmpl w:val="85CC85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15:restartNumberingAfterBreak="0">
    <w:nsid w:val="49C84C09"/>
    <w:multiLevelType w:val="hybridMultilevel"/>
    <w:tmpl w:val="59C436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49D960F8"/>
    <w:multiLevelType w:val="hybridMultilevel"/>
    <w:tmpl w:val="36BC5A80"/>
    <w:lvl w:ilvl="0" w:tplc="7A70B162">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15:restartNumberingAfterBreak="0">
    <w:nsid w:val="4AEC0322"/>
    <w:multiLevelType w:val="hybridMultilevel"/>
    <w:tmpl w:val="B2805C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15:restartNumberingAfterBreak="0">
    <w:nsid w:val="4BF54541"/>
    <w:multiLevelType w:val="hybridMultilevel"/>
    <w:tmpl w:val="2E9203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4BF67487"/>
    <w:multiLevelType w:val="hybridMultilevel"/>
    <w:tmpl w:val="7040D1D4"/>
    <w:lvl w:ilvl="0" w:tplc="7A70B16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15:restartNumberingAfterBreak="0">
    <w:nsid w:val="4D615AC5"/>
    <w:multiLevelType w:val="hybridMultilevel"/>
    <w:tmpl w:val="EA404BA0"/>
    <w:lvl w:ilvl="0" w:tplc="04160019">
      <w:start w:val="1"/>
      <w:numFmt w:val="lowerLetter"/>
      <w:lvlText w:val="%1."/>
      <w:lvlJc w:val="left"/>
      <w:pPr>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15:restartNumberingAfterBreak="0">
    <w:nsid w:val="4D6F699F"/>
    <w:multiLevelType w:val="hybridMultilevel"/>
    <w:tmpl w:val="A11AF27E"/>
    <w:lvl w:ilvl="0" w:tplc="7A70B16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 w15:restartNumberingAfterBreak="0">
    <w:nsid w:val="4DF6279E"/>
    <w:multiLevelType w:val="hybridMultilevel"/>
    <w:tmpl w:val="FFFFFFFF"/>
    <w:lvl w:ilvl="0" w:tplc="374E3748">
      <w:start w:val="1"/>
      <w:numFmt w:val="decimal"/>
      <w:lvlText w:val="%1."/>
      <w:lvlJc w:val="left"/>
      <w:pPr>
        <w:ind w:left="720" w:hanging="360"/>
      </w:pPr>
    </w:lvl>
    <w:lvl w:ilvl="1" w:tplc="3D74187C">
      <w:start w:val="1"/>
      <w:numFmt w:val="lowerLetter"/>
      <w:lvlText w:val="%2."/>
      <w:lvlJc w:val="left"/>
      <w:pPr>
        <w:ind w:left="1440" w:hanging="360"/>
      </w:pPr>
    </w:lvl>
    <w:lvl w:ilvl="2" w:tplc="8FF410D2">
      <w:start w:val="1"/>
      <w:numFmt w:val="lowerRoman"/>
      <w:lvlText w:val="%3."/>
      <w:lvlJc w:val="right"/>
      <w:pPr>
        <w:ind w:left="2160" w:hanging="180"/>
      </w:pPr>
    </w:lvl>
    <w:lvl w:ilvl="3" w:tplc="9AFADA72">
      <w:start w:val="1"/>
      <w:numFmt w:val="decimal"/>
      <w:lvlText w:val="%4."/>
      <w:lvlJc w:val="left"/>
      <w:pPr>
        <w:ind w:left="2880" w:hanging="360"/>
      </w:pPr>
    </w:lvl>
    <w:lvl w:ilvl="4" w:tplc="DC043880">
      <w:start w:val="1"/>
      <w:numFmt w:val="lowerLetter"/>
      <w:lvlText w:val="%5."/>
      <w:lvlJc w:val="left"/>
      <w:pPr>
        <w:ind w:left="3600" w:hanging="360"/>
      </w:pPr>
    </w:lvl>
    <w:lvl w:ilvl="5" w:tplc="D2B87490">
      <w:start w:val="1"/>
      <w:numFmt w:val="lowerRoman"/>
      <w:lvlText w:val="%6."/>
      <w:lvlJc w:val="right"/>
      <w:pPr>
        <w:ind w:left="4320" w:hanging="180"/>
      </w:pPr>
    </w:lvl>
    <w:lvl w:ilvl="6" w:tplc="1E4C9A80">
      <w:start w:val="1"/>
      <w:numFmt w:val="decimal"/>
      <w:lvlText w:val="%7."/>
      <w:lvlJc w:val="left"/>
      <w:pPr>
        <w:ind w:left="5040" w:hanging="360"/>
      </w:pPr>
    </w:lvl>
    <w:lvl w:ilvl="7" w:tplc="874E3AA4">
      <w:start w:val="1"/>
      <w:numFmt w:val="lowerLetter"/>
      <w:lvlText w:val="%8."/>
      <w:lvlJc w:val="left"/>
      <w:pPr>
        <w:ind w:left="5760" w:hanging="360"/>
      </w:pPr>
    </w:lvl>
    <w:lvl w:ilvl="8" w:tplc="30EE89A2">
      <w:start w:val="1"/>
      <w:numFmt w:val="lowerRoman"/>
      <w:lvlText w:val="%9."/>
      <w:lvlJc w:val="right"/>
      <w:pPr>
        <w:ind w:left="6480" w:hanging="180"/>
      </w:pPr>
    </w:lvl>
  </w:abstractNum>
  <w:abstractNum w:abstractNumId="91" w15:restartNumberingAfterBreak="0">
    <w:nsid w:val="4E2F1F72"/>
    <w:multiLevelType w:val="hybridMultilevel"/>
    <w:tmpl w:val="7DEE9C70"/>
    <w:lvl w:ilvl="0" w:tplc="E8A6E3BA">
      <w:start w:val="1"/>
      <w:numFmt w:val="decimal"/>
      <w:lvlText w:val="%1."/>
      <w:lvlJc w:val="left"/>
      <w:pPr>
        <w:tabs>
          <w:tab w:val="num" w:pos="720"/>
        </w:tabs>
        <w:ind w:left="720" w:hanging="360"/>
      </w:pPr>
      <w:rPr>
        <w:rFonts w:ascii="Times New Roman" w:hAnsi="Times New Roman" w:cs="Times New Roman" w:hint="default"/>
        <w:b w:val="0"/>
      </w:rPr>
    </w:lvl>
    <w:lvl w:ilvl="1" w:tplc="17464C4E">
      <w:start w:val="1"/>
      <w:numFmt w:val="lowerLetter"/>
      <w:lvlText w:val="%2."/>
      <w:lvlJc w:val="left"/>
      <w:pPr>
        <w:tabs>
          <w:tab w:val="num" w:pos="1440"/>
        </w:tabs>
        <w:ind w:left="1440" w:hanging="360"/>
      </w:pPr>
      <w:rPr>
        <w:rFonts w:cs="Times New Roman"/>
        <w:b w:val="0"/>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92" w15:restartNumberingAfterBreak="0">
    <w:nsid w:val="4F914496"/>
    <w:multiLevelType w:val="hybridMultilevel"/>
    <w:tmpl w:val="C2C0E05A"/>
    <w:lvl w:ilvl="0" w:tplc="7A70B16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15:restartNumberingAfterBreak="0">
    <w:nsid w:val="51656153"/>
    <w:multiLevelType w:val="hybridMultilevel"/>
    <w:tmpl w:val="D5CA3A08"/>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15:restartNumberingAfterBreak="0">
    <w:nsid w:val="51986CC1"/>
    <w:multiLevelType w:val="hybridMultilevel"/>
    <w:tmpl w:val="04F2F3E8"/>
    <w:lvl w:ilvl="0" w:tplc="FD44CF4A">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15:restartNumberingAfterBreak="0">
    <w:nsid w:val="52D154CD"/>
    <w:multiLevelType w:val="hybridMultilevel"/>
    <w:tmpl w:val="EE6EAB74"/>
    <w:lvl w:ilvl="0" w:tplc="04160019">
      <w:start w:val="1"/>
      <w:numFmt w:val="lowerLetter"/>
      <w:lvlText w:val="%1."/>
      <w:lvlJc w:val="left"/>
      <w:pPr>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15:restartNumberingAfterBreak="0">
    <w:nsid w:val="533A1FF6"/>
    <w:multiLevelType w:val="hybridMultilevel"/>
    <w:tmpl w:val="FFFFFFFF"/>
    <w:lvl w:ilvl="0" w:tplc="B9D24F3A">
      <w:start w:val="1"/>
      <w:numFmt w:val="bullet"/>
      <w:lvlText w:val="-"/>
      <w:lvlJc w:val="left"/>
      <w:pPr>
        <w:ind w:left="720" w:hanging="360"/>
      </w:pPr>
      <w:rPr>
        <w:rFonts w:ascii="Calibri" w:hAnsi="Calibri" w:hint="default"/>
      </w:rPr>
    </w:lvl>
    <w:lvl w:ilvl="1" w:tplc="F0B61F80">
      <w:start w:val="1"/>
      <w:numFmt w:val="bullet"/>
      <w:lvlText w:val="o"/>
      <w:lvlJc w:val="left"/>
      <w:pPr>
        <w:ind w:left="1440" w:hanging="360"/>
      </w:pPr>
      <w:rPr>
        <w:rFonts w:ascii="Courier New" w:hAnsi="Courier New" w:hint="default"/>
      </w:rPr>
    </w:lvl>
    <w:lvl w:ilvl="2" w:tplc="D15C56EA">
      <w:start w:val="1"/>
      <w:numFmt w:val="bullet"/>
      <w:lvlText w:val=""/>
      <w:lvlJc w:val="left"/>
      <w:pPr>
        <w:ind w:left="2160" w:hanging="360"/>
      </w:pPr>
      <w:rPr>
        <w:rFonts w:ascii="Wingdings" w:hAnsi="Wingdings" w:hint="default"/>
      </w:rPr>
    </w:lvl>
    <w:lvl w:ilvl="3" w:tplc="C0866E48">
      <w:start w:val="1"/>
      <w:numFmt w:val="bullet"/>
      <w:lvlText w:val=""/>
      <w:lvlJc w:val="left"/>
      <w:pPr>
        <w:ind w:left="2880" w:hanging="360"/>
      </w:pPr>
      <w:rPr>
        <w:rFonts w:ascii="Symbol" w:hAnsi="Symbol" w:hint="default"/>
      </w:rPr>
    </w:lvl>
    <w:lvl w:ilvl="4" w:tplc="3D9C14A6">
      <w:start w:val="1"/>
      <w:numFmt w:val="bullet"/>
      <w:lvlText w:val="o"/>
      <w:lvlJc w:val="left"/>
      <w:pPr>
        <w:ind w:left="3600" w:hanging="360"/>
      </w:pPr>
      <w:rPr>
        <w:rFonts w:ascii="Courier New" w:hAnsi="Courier New" w:hint="default"/>
      </w:rPr>
    </w:lvl>
    <w:lvl w:ilvl="5" w:tplc="8F345A8E">
      <w:start w:val="1"/>
      <w:numFmt w:val="bullet"/>
      <w:lvlText w:val=""/>
      <w:lvlJc w:val="left"/>
      <w:pPr>
        <w:ind w:left="4320" w:hanging="360"/>
      </w:pPr>
      <w:rPr>
        <w:rFonts w:ascii="Wingdings" w:hAnsi="Wingdings" w:hint="default"/>
      </w:rPr>
    </w:lvl>
    <w:lvl w:ilvl="6" w:tplc="91D2C7D8">
      <w:start w:val="1"/>
      <w:numFmt w:val="bullet"/>
      <w:lvlText w:val=""/>
      <w:lvlJc w:val="left"/>
      <w:pPr>
        <w:ind w:left="5040" w:hanging="360"/>
      </w:pPr>
      <w:rPr>
        <w:rFonts w:ascii="Symbol" w:hAnsi="Symbol" w:hint="default"/>
      </w:rPr>
    </w:lvl>
    <w:lvl w:ilvl="7" w:tplc="28243D22">
      <w:start w:val="1"/>
      <w:numFmt w:val="bullet"/>
      <w:lvlText w:val="o"/>
      <w:lvlJc w:val="left"/>
      <w:pPr>
        <w:ind w:left="5760" w:hanging="360"/>
      </w:pPr>
      <w:rPr>
        <w:rFonts w:ascii="Courier New" w:hAnsi="Courier New" w:hint="default"/>
      </w:rPr>
    </w:lvl>
    <w:lvl w:ilvl="8" w:tplc="C4D0080E">
      <w:start w:val="1"/>
      <w:numFmt w:val="bullet"/>
      <w:lvlText w:val=""/>
      <w:lvlJc w:val="left"/>
      <w:pPr>
        <w:ind w:left="6480" w:hanging="360"/>
      </w:pPr>
      <w:rPr>
        <w:rFonts w:ascii="Wingdings" w:hAnsi="Wingdings" w:hint="default"/>
      </w:rPr>
    </w:lvl>
  </w:abstractNum>
  <w:abstractNum w:abstractNumId="97" w15:restartNumberingAfterBreak="0">
    <w:nsid w:val="536048BA"/>
    <w:multiLevelType w:val="hybridMultilevel"/>
    <w:tmpl w:val="375AD468"/>
    <w:lvl w:ilvl="0" w:tplc="41C6BC5A">
      <w:start w:val="1"/>
      <w:numFmt w:val="decimal"/>
      <w:lvlText w:val="%1."/>
      <w:lvlJc w:val="left"/>
      <w:pPr>
        <w:tabs>
          <w:tab w:val="num" w:pos="720"/>
        </w:tabs>
        <w:ind w:left="720" w:hanging="360"/>
      </w:pPr>
      <w:rPr>
        <w:rFonts w:ascii="Times" w:hAnsi="Time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15:restartNumberingAfterBreak="0">
    <w:nsid w:val="54017FC8"/>
    <w:multiLevelType w:val="hybridMultilevel"/>
    <w:tmpl w:val="D950946E"/>
    <w:lvl w:ilvl="0" w:tplc="7A70B16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15:restartNumberingAfterBreak="0">
    <w:nsid w:val="555859FF"/>
    <w:multiLevelType w:val="hybridMultilevel"/>
    <w:tmpl w:val="9F54C3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15:restartNumberingAfterBreak="0">
    <w:nsid w:val="58AC1080"/>
    <w:multiLevelType w:val="hybridMultilevel"/>
    <w:tmpl w:val="563E126A"/>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15:restartNumberingAfterBreak="0">
    <w:nsid w:val="5B4E7DEE"/>
    <w:multiLevelType w:val="hybridMultilevel"/>
    <w:tmpl w:val="FFFFFFFF"/>
    <w:lvl w:ilvl="0" w:tplc="EADA5D58">
      <w:start w:val="1"/>
      <w:numFmt w:val="decimal"/>
      <w:lvlText w:val="%1."/>
      <w:lvlJc w:val="left"/>
      <w:pPr>
        <w:ind w:left="720" w:hanging="360"/>
      </w:pPr>
    </w:lvl>
    <w:lvl w:ilvl="1" w:tplc="6A70E2E2">
      <w:start w:val="1"/>
      <w:numFmt w:val="lowerLetter"/>
      <w:lvlText w:val="%2."/>
      <w:lvlJc w:val="left"/>
      <w:pPr>
        <w:ind w:left="1440" w:hanging="360"/>
      </w:pPr>
    </w:lvl>
    <w:lvl w:ilvl="2" w:tplc="A678C76E">
      <w:start w:val="1"/>
      <w:numFmt w:val="lowerRoman"/>
      <w:lvlText w:val="%3."/>
      <w:lvlJc w:val="right"/>
      <w:pPr>
        <w:ind w:left="2160" w:hanging="180"/>
      </w:pPr>
    </w:lvl>
    <w:lvl w:ilvl="3" w:tplc="856CEC84">
      <w:start w:val="1"/>
      <w:numFmt w:val="decimal"/>
      <w:lvlText w:val="%4."/>
      <w:lvlJc w:val="left"/>
      <w:pPr>
        <w:ind w:left="2880" w:hanging="360"/>
      </w:pPr>
    </w:lvl>
    <w:lvl w:ilvl="4" w:tplc="400ECE28">
      <w:start w:val="1"/>
      <w:numFmt w:val="lowerLetter"/>
      <w:lvlText w:val="%5."/>
      <w:lvlJc w:val="left"/>
      <w:pPr>
        <w:ind w:left="3600" w:hanging="360"/>
      </w:pPr>
    </w:lvl>
    <w:lvl w:ilvl="5" w:tplc="818EA0E8">
      <w:start w:val="1"/>
      <w:numFmt w:val="lowerRoman"/>
      <w:lvlText w:val="%6."/>
      <w:lvlJc w:val="right"/>
      <w:pPr>
        <w:ind w:left="4320" w:hanging="180"/>
      </w:pPr>
    </w:lvl>
    <w:lvl w:ilvl="6" w:tplc="6B82CD14">
      <w:start w:val="1"/>
      <w:numFmt w:val="decimal"/>
      <w:lvlText w:val="%7."/>
      <w:lvlJc w:val="left"/>
      <w:pPr>
        <w:ind w:left="5040" w:hanging="360"/>
      </w:pPr>
    </w:lvl>
    <w:lvl w:ilvl="7" w:tplc="18AE44F4">
      <w:start w:val="1"/>
      <w:numFmt w:val="lowerLetter"/>
      <w:lvlText w:val="%8."/>
      <w:lvlJc w:val="left"/>
      <w:pPr>
        <w:ind w:left="5760" w:hanging="360"/>
      </w:pPr>
    </w:lvl>
    <w:lvl w:ilvl="8" w:tplc="9746DF58">
      <w:start w:val="1"/>
      <w:numFmt w:val="lowerRoman"/>
      <w:lvlText w:val="%9."/>
      <w:lvlJc w:val="right"/>
      <w:pPr>
        <w:ind w:left="6480" w:hanging="180"/>
      </w:pPr>
    </w:lvl>
  </w:abstractNum>
  <w:abstractNum w:abstractNumId="102" w15:restartNumberingAfterBreak="0">
    <w:nsid w:val="5BE82DBD"/>
    <w:multiLevelType w:val="hybridMultilevel"/>
    <w:tmpl w:val="DC4C01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3" w15:restartNumberingAfterBreak="0">
    <w:nsid w:val="5C3F23EB"/>
    <w:multiLevelType w:val="hybridMultilevel"/>
    <w:tmpl w:val="49547A58"/>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4" w15:restartNumberingAfterBreak="0">
    <w:nsid w:val="5CC403DF"/>
    <w:multiLevelType w:val="hybridMultilevel"/>
    <w:tmpl w:val="56241B3E"/>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15:restartNumberingAfterBreak="0">
    <w:nsid w:val="5CD10678"/>
    <w:multiLevelType w:val="hybridMultilevel"/>
    <w:tmpl w:val="28CA4D9C"/>
    <w:lvl w:ilvl="0" w:tplc="7A70B162">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6" w15:restartNumberingAfterBreak="0">
    <w:nsid w:val="5DE42F5E"/>
    <w:multiLevelType w:val="hybridMultilevel"/>
    <w:tmpl w:val="FFFFFFFF"/>
    <w:lvl w:ilvl="0" w:tplc="DCFAE442">
      <w:start w:val="1"/>
      <w:numFmt w:val="bullet"/>
      <w:lvlText w:val="-"/>
      <w:lvlJc w:val="left"/>
      <w:pPr>
        <w:ind w:left="720" w:hanging="360"/>
      </w:pPr>
      <w:rPr>
        <w:rFonts w:ascii="Calibri" w:hAnsi="Calibri" w:hint="default"/>
      </w:rPr>
    </w:lvl>
    <w:lvl w:ilvl="1" w:tplc="779C14A6">
      <w:start w:val="1"/>
      <w:numFmt w:val="bullet"/>
      <w:lvlText w:val="o"/>
      <w:lvlJc w:val="left"/>
      <w:pPr>
        <w:ind w:left="1440" w:hanging="360"/>
      </w:pPr>
      <w:rPr>
        <w:rFonts w:ascii="Courier New" w:hAnsi="Courier New" w:hint="default"/>
      </w:rPr>
    </w:lvl>
    <w:lvl w:ilvl="2" w:tplc="8F1E13F2">
      <w:start w:val="1"/>
      <w:numFmt w:val="bullet"/>
      <w:lvlText w:val=""/>
      <w:lvlJc w:val="left"/>
      <w:pPr>
        <w:ind w:left="2160" w:hanging="360"/>
      </w:pPr>
      <w:rPr>
        <w:rFonts w:ascii="Wingdings" w:hAnsi="Wingdings" w:hint="default"/>
      </w:rPr>
    </w:lvl>
    <w:lvl w:ilvl="3" w:tplc="AF32960A">
      <w:start w:val="1"/>
      <w:numFmt w:val="bullet"/>
      <w:lvlText w:val=""/>
      <w:lvlJc w:val="left"/>
      <w:pPr>
        <w:ind w:left="2880" w:hanging="360"/>
      </w:pPr>
      <w:rPr>
        <w:rFonts w:ascii="Symbol" w:hAnsi="Symbol" w:hint="default"/>
      </w:rPr>
    </w:lvl>
    <w:lvl w:ilvl="4" w:tplc="67F24330">
      <w:start w:val="1"/>
      <w:numFmt w:val="bullet"/>
      <w:lvlText w:val="o"/>
      <w:lvlJc w:val="left"/>
      <w:pPr>
        <w:ind w:left="3600" w:hanging="360"/>
      </w:pPr>
      <w:rPr>
        <w:rFonts w:ascii="Courier New" w:hAnsi="Courier New" w:hint="default"/>
      </w:rPr>
    </w:lvl>
    <w:lvl w:ilvl="5" w:tplc="D4FC80DA">
      <w:start w:val="1"/>
      <w:numFmt w:val="bullet"/>
      <w:lvlText w:val=""/>
      <w:lvlJc w:val="left"/>
      <w:pPr>
        <w:ind w:left="4320" w:hanging="360"/>
      </w:pPr>
      <w:rPr>
        <w:rFonts w:ascii="Wingdings" w:hAnsi="Wingdings" w:hint="default"/>
      </w:rPr>
    </w:lvl>
    <w:lvl w:ilvl="6" w:tplc="C15216AA">
      <w:start w:val="1"/>
      <w:numFmt w:val="bullet"/>
      <w:lvlText w:val=""/>
      <w:lvlJc w:val="left"/>
      <w:pPr>
        <w:ind w:left="5040" w:hanging="360"/>
      </w:pPr>
      <w:rPr>
        <w:rFonts w:ascii="Symbol" w:hAnsi="Symbol" w:hint="default"/>
      </w:rPr>
    </w:lvl>
    <w:lvl w:ilvl="7" w:tplc="EA76532E">
      <w:start w:val="1"/>
      <w:numFmt w:val="bullet"/>
      <w:lvlText w:val="o"/>
      <w:lvlJc w:val="left"/>
      <w:pPr>
        <w:ind w:left="5760" w:hanging="360"/>
      </w:pPr>
      <w:rPr>
        <w:rFonts w:ascii="Courier New" w:hAnsi="Courier New" w:hint="default"/>
      </w:rPr>
    </w:lvl>
    <w:lvl w:ilvl="8" w:tplc="68C6F4DC">
      <w:start w:val="1"/>
      <w:numFmt w:val="bullet"/>
      <w:lvlText w:val=""/>
      <w:lvlJc w:val="left"/>
      <w:pPr>
        <w:ind w:left="6480" w:hanging="360"/>
      </w:pPr>
      <w:rPr>
        <w:rFonts w:ascii="Wingdings" w:hAnsi="Wingdings" w:hint="default"/>
      </w:rPr>
    </w:lvl>
  </w:abstractNum>
  <w:abstractNum w:abstractNumId="107" w15:restartNumberingAfterBreak="0">
    <w:nsid w:val="5DFD0CF1"/>
    <w:multiLevelType w:val="hybridMultilevel"/>
    <w:tmpl w:val="B204D1C6"/>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5E356183"/>
    <w:multiLevelType w:val="hybridMultilevel"/>
    <w:tmpl w:val="6AC8D8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15:restartNumberingAfterBreak="0">
    <w:nsid w:val="5E4261BC"/>
    <w:multiLevelType w:val="hybridMultilevel"/>
    <w:tmpl w:val="743A57F0"/>
    <w:lvl w:ilvl="0" w:tplc="7A70B162">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15:restartNumberingAfterBreak="0">
    <w:nsid w:val="5E790366"/>
    <w:multiLevelType w:val="hybridMultilevel"/>
    <w:tmpl w:val="FFFFFFFF"/>
    <w:lvl w:ilvl="0" w:tplc="0F4E7D80">
      <w:start w:val="1"/>
      <w:numFmt w:val="bullet"/>
      <w:lvlText w:val="-"/>
      <w:lvlJc w:val="left"/>
      <w:pPr>
        <w:ind w:left="720" w:hanging="360"/>
      </w:pPr>
      <w:rPr>
        <w:rFonts w:ascii="Calibri" w:hAnsi="Calibri" w:hint="default"/>
      </w:rPr>
    </w:lvl>
    <w:lvl w:ilvl="1" w:tplc="395ABDAE">
      <w:start w:val="1"/>
      <w:numFmt w:val="bullet"/>
      <w:lvlText w:val="o"/>
      <w:lvlJc w:val="left"/>
      <w:pPr>
        <w:ind w:left="1440" w:hanging="360"/>
      </w:pPr>
      <w:rPr>
        <w:rFonts w:ascii="Courier New" w:hAnsi="Courier New" w:hint="default"/>
      </w:rPr>
    </w:lvl>
    <w:lvl w:ilvl="2" w:tplc="3F4A743C">
      <w:start w:val="1"/>
      <w:numFmt w:val="bullet"/>
      <w:lvlText w:val=""/>
      <w:lvlJc w:val="left"/>
      <w:pPr>
        <w:ind w:left="2160" w:hanging="360"/>
      </w:pPr>
      <w:rPr>
        <w:rFonts w:ascii="Wingdings" w:hAnsi="Wingdings" w:hint="default"/>
      </w:rPr>
    </w:lvl>
    <w:lvl w:ilvl="3" w:tplc="98C43F1C">
      <w:start w:val="1"/>
      <w:numFmt w:val="bullet"/>
      <w:lvlText w:val=""/>
      <w:lvlJc w:val="left"/>
      <w:pPr>
        <w:ind w:left="2880" w:hanging="360"/>
      </w:pPr>
      <w:rPr>
        <w:rFonts w:ascii="Symbol" w:hAnsi="Symbol" w:hint="default"/>
      </w:rPr>
    </w:lvl>
    <w:lvl w:ilvl="4" w:tplc="8D86CAA4">
      <w:start w:val="1"/>
      <w:numFmt w:val="bullet"/>
      <w:lvlText w:val="o"/>
      <w:lvlJc w:val="left"/>
      <w:pPr>
        <w:ind w:left="3600" w:hanging="360"/>
      </w:pPr>
      <w:rPr>
        <w:rFonts w:ascii="Courier New" w:hAnsi="Courier New" w:hint="default"/>
      </w:rPr>
    </w:lvl>
    <w:lvl w:ilvl="5" w:tplc="7E6A32EE">
      <w:start w:val="1"/>
      <w:numFmt w:val="bullet"/>
      <w:lvlText w:val=""/>
      <w:lvlJc w:val="left"/>
      <w:pPr>
        <w:ind w:left="4320" w:hanging="360"/>
      </w:pPr>
      <w:rPr>
        <w:rFonts w:ascii="Wingdings" w:hAnsi="Wingdings" w:hint="default"/>
      </w:rPr>
    </w:lvl>
    <w:lvl w:ilvl="6" w:tplc="3E64EAA2">
      <w:start w:val="1"/>
      <w:numFmt w:val="bullet"/>
      <w:lvlText w:val=""/>
      <w:lvlJc w:val="left"/>
      <w:pPr>
        <w:ind w:left="5040" w:hanging="360"/>
      </w:pPr>
      <w:rPr>
        <w:rFonts w:ascii="Symbol" w:hAnsi="Symbol" w:hint="default"/>
      </w:rPr>
    </w:lvl>
    <w:lvl w:ilvl="7" w:tplc="DD5A3E6A">
      <w:start w:val="1"/>
      <w:numFmt w:val="bullet"/>
      <w:lvlText w:val="o"/>
      <w:lvlJc w:val="left"/>
      <w:pPr>
        <w:ind w:left="5760" w:hanging="360"/>
      </w:pPr>
      <w:rPr>
        <w:rFonts w:ascii="Courier New" w:hAnsi="Courier New" w:hint="default"/>
      </w:rPr>
    </w:lvl>
    <w:lvl w:ilvl="8" w:tplc="D17AC428">
      <w:start w:val="1"/>
      <w:numFmt w:val="bullet"/>
      <w:lvlText w:val=""/>
      <w:lvlJc w:val="left"/>
      <w:pPr>
        <w:ind w:left="6480" w:hanging="360"/>
      </w:pPr>
      <w:rPr>
        <w:rFonts w:ascii="Wingdings" w:hAnsi="Wingdings" w:hint="default"/>
      </w:rPr>
    </w:lvl>
  </w:abstractNum>
  <w:abstractNum w:abstractNumId="111" w15:restartNumberingAfterBreak="0">
    <w:nsid w:val="5E9A7B28"/>
    <w:multiLevelType w:val="hybridMultilevel"/>
    <w:tmpl w:val="E9CA8010"/>
    <w:lvl w:ilvl="0" w:tplc="7A70B16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5ECE496A"/>
    <w:multiLevelType w:val="hybridMultilevel"/>
    <w:tmpl w:val="3252F5CE"/>
    <w:lvl w:ilvl="0" w:tplc="818AFEFA">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15:restartNumberingAfterBreak="0">
    <w:nsid w:val="5F1B47EE"/>
    <w:multiLevelType w:val="hybridMultilevel"/>
    <w:tmpl w:val="FFFFFFFF"/>
    <w:lvl w:ilvl="0" w:tplc="89F04BB8">
      <w:start w:val="1"/>
      <w:numFmt w:val="decimal"/>
      <w:lvlText w:val="%1."/>
      <w:lvlJc w:val="left"/>
      <w:pPr>
        <w:ind w:left="720" w:hanging="360"/>
      </w:pPr>
    </w:lvl>
    <w:lvl w:ilvl="1" w:tplc="51965FCA">
      <w:start w:val="1"/>
      <w:numFmt w:val="lowerLetter"/>
      <w:lvlText w:val="%2."/>
      <w:lvlJc w:val="left"/>
      <w:pPr>
        <w:ind w:left="1440" w:hanging="360"/>
      </w:pPr>
    </w:lvl>
    <w:lvl w:ilvl="2" w:tplc="1C8C92E8">
      <w:start w:val="1"/>
      <w:numFmt w:val="lowerRoman"/>
      <w:lvlText w:val="%3."/>
      <w:lvlJc w:val="right"/>
      <w:pPr>
        <w:ind w:left="2160" w:hanging="180"/>
      </w:pPr>
    </w:lvl>
    <w:lvl w:ilvl="3" w:tplc="529465F4">
      <w:start w:val="1"/>
      <w:numFmt w:val="decimal"/>
      <w:lvlText w:val="%4."/>
      <w:lvlJc w:val="left"/>
      <w:pPr>
        <w:ind w:left="2880" w:hanging="360"/>
      </w:pPr>
    </w:lvl>
    <w:lvl w:ilvl="4" w:tplc="BA06EDAC">
      <w:start w:val="1"/>
      <w:numFmt w:val="lowerLetter"/>
      <w:lvlText w:val="%5."/>
      <w:lvlJc w:val="left"/>
      <w:pPr>
        <w:ind w:left="3600" w:hanging="360"/>
      </w:pPr>
    </w:lvl>
    <w:lvl w:ilvl="5" w:tplc="8FC062F8">
      <w:start w:val="1"/>
      <w:numFmt w:val="lowerRoman"/>
      <w:lvlText w:val="%6."/>
      <w:lvlJc w:val="right"/>
      <w:pPr>
        <w:ind w:left="4320" w:hanging="180"/>
      </w:pPr>
    </w:lvl>
    <w:lvl w:ilvl="6" w:tplc="4F840F0A">
      <w:start w:val="1"/>
      <w:numFmt w:val="decimal"/>
      <w:lvlText w:val="%7."/>
      <w:lvlJc w:val="left"/>
      <w:pPr>
        <w:ind w:left="5040" w:hanging="360"/>
      </w:pPr>
    </w:lvl>
    <w:lvl w:ilvl="7" w:tplc="514C3E76">
      <w:start w:val="1"/>
      <w:numFmt w:val="lowerLetter"/>
      <w:lvlText w:val="%8."/>
      <w:lvlJc w:val="left"/>
      <w:pPr>
        <w:ind w:left="5760" w:hanging="360"/>
      </w:pPr>
    </w:lvl>
    <w:lvl w:ilvl="8" w:tplc="870C4930">
      <w:start w:val="1"/>
      <w:numFmt w:val="lowerRoman"/>
      <w:lvlText w:val="%9."/>
      <w:lvlJc w:val="right"/>
      <w:pPr>
        <w:ind w:left="6480" w:hanging="180"/>
      </w:pPr>
    </w:lvl>
  </w:abstractNum>
  <w:abstractNum w:abstractNumId="114" w15:restartNumberingAfterBreak="0">
    <w:nsid w:val="5F5643B1"/>
    <w:multiLevelType w:val="hybridMultilevel"/>
    <w:tmpl w:val="448C45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15:restartNumberingAfterBreak="0">
    <w:nsid w:val="5F9D6387"/>
    <w:multiLevelType w:val="hybridMultilevel"/>
    <w:tmpl w:val="00365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5FFC0895"/>
    <w:multiLevelType w:val="hybridMultilevel"/>
    <w:tmpl w:val="E00810E8"/>
    <w:lvl w:ilvl="0" w:tplc="7A70B162">
      <w:start w:val="1"/>
      <w:numFmt w:val="decimal"/>
      <w:lvlText w:val="%1."/>
      <w:lvlJc w:val="left"/>
      <w:pPr>
        <w:tabs>
          <w:tab w:val="num" w:pos="720"/>
        </w:tabs>
        <w:ind w:left="720" w:hanging="360"/>
      </w:pPr>
      <w:rPr>
        <w:rFonts w:cs="Times New Roman"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7" w15:restartNumberingAfterBreak="0">
    <w:nsid w:val="60893F21"/>
    <w:multiLevelType w:val="hybridMultilevel"/>
    <w:tmpl w:val="294EEDDE"/>
    <w:lvl w:ilvl="0" w:tplc="FD44CF4A">
      <w:start w:val="1"/>
      <w:numFmt w:val="decimal"/>
      <w:lvlText w:val="%1."/>
      <w:lvlJc w:val="left"/>
      <w:pPr>
        <w:ind w:left="720" w:hanging="360"/>
      </w:pPr>
      <w:rPr>
        <w:rFonts w:ascii="Times New Roman" w:hAnsi="Times New Roman" w:cs="Times New Roman"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8" w15:restartNumberingAfterBreak="0">
    <w:nsid w:val="609A39B6"/>
    <w:multiLevelType w:val="hybridMultilevel"/>
    <w:tmpl w:val="C4B270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9" w15:restartNumberingAfterBreak="0">
    <w:nsid w:val="615B2268"/>
    <w:multiLevelType w:val="hybridMultilevel"/>
    <w:tmpl w:val="FFFFFFFF"/>
    <w:lvl w:ilvl="0" w:tplc="47BEA808">
      <w:start w:val="1"/>
      <w:numFmt w:val="decimal"/>
      <w:lvlText w:val="%1."/>
      <w:lvlJc w:val="left"/>
      <w:pPr>
        <w:ind w:left="720" w:hanging="360"/>
      </w:pPr>
    </w:lvl>
    <w:lvl w:ilvl="1" w:tplc="A6B856B4">
      <w:start w:val="1"/>
      <w:numFmt w:val="lowerLetter"/>
      <w:lvlText w:val="%2."/>
      <w:lvlJc w:val="left"/>
      <w:pPr>
        <w:ind w:left="1440" w:hanging="360"/>
      </w:pPr>
    </w:lvl>
    <w:lvl w:ilvl="2" w:tplc="90D6EBD6">
      <w:start w:val="1"/>
      <w:numFmt w:val="lowerRoman"/>
      <w:lvlText w:val="%3."/>
      <w:lvlJc w:val="right"/>
      <w:pPr>
        <w:ind w:left="2160" w:hanging="180"/>
      </w:pPr>
    </w:lvl>
    <w:lvl w:ilvl="3" w:tplc="1F543DCA">
      <w:start w:val="1"/>
      <w:numFmt w:val="decimal"/>
      <w:lvlText w:val="%4."/>
      <w:lvlJc w:val="left"/>
      <w:pPr>
        <w:ind w:left="2880" w:hanging="360"/>
      </w:pPr>
    </w:lvl>
    <w:lvl w:ilvl="4" w:tplc="B98EFFE4">
      <w:start w:val="1"/>
      <w:numFmt w:val="lowerLetter"/>
      <w:lvlText w:val="%5."/>
      <w:lvlJc w:val="left"/>
      <w:pPr>
        <w:ind w:left="3600" w:hanging="360"/>
      </w:pPr>
    </w:lvl>
    <w:lvl w:ilvl="5" w:tplc="9CB8CC66">
      <w:start w:val="1"/>
      <w:numFmt w:val="lowerRoman"/>
      <w:lvlText w:val="%6."/>
      <w:lvlJc w:val="right"/>
      <w:pPr>
        <w:ind w:left="4320" w:hanging="180"/>
      </w:pPr>
    </w:lvl>
    <w:lvl w:ilvl="6" w:tplc="F984F55A">
      <w:start w:val="1"/>
      <w:numFmt w:val="decimal"/>
      <w:lvlText w:val="%7."/>
      <w:lvlJc w:val="left"/>
      <w:pPr>
        <w:ind w:left="5040" w:hanging="360"/>
      </w:pPr>
    </w:lvl>
    <w:lvl w:ilvl="7" w:tplc="38EAFC98">
      <w:start w:val="1"/>
      <w:numFmt w:val="lowerLetter"/>
      <w:lvlText w:val="%8."/>
      <w:lvlJc w:val="left"/>
      <w:pPr>
        <w:ind w:left="5760" w:hanging="360"/>
      </w:pPr>
    </w:lvl>
    <w:lvl w:ilvl="8" w:tplc="FE604FB8">
      <w:start w:val="1"/>
      <w:numFmt w:val="lowerRoman"/>
      <w:lvlText w:val="%9."/>
      <w:lvlJc w:val="right"/>
      <w:pPr>
        <w:ind w:left="6480" w:hanging="180"/>
      </w:pPr>
    </w:lvl>
  </w:abstractNum>
  <w:abstractNum w:abstractNumId="120" w15:restartNumberingAfterBreak="0">
    <w:nsid w:val="61611EB4"/>
    <w:multiLevelType w:val="hybridMultilevel"/>
    <w:tmpl w:val="47FE3942"/>
    <w:lvl w:ilvl="0" w:tplc="06A8DF8A">
      <w:start w:val="1"/>
      <w:numFmt w:val="decimal"/>
      <w:lvlText w:val="%1."/>
      <w:lvlJc w:val="left"/>
      <w:pPr>
        <w:tabs>
          <w:tab w:val="num" w:pos="720"/>
        </w:tabs>
        <w:ind w:left="720" w:hanging="360"/>
      </w:pPr>
      <w:rPr>
        <w:rFonts w:ascii="Times New Roman" w:hAnsi="Times New Roman" w:cs="Times New Roman"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1" w15:restartNumberingAfterBreak="0">
    <w:nsid w:val="62872BD0"/>
    <w:multiLevelType w:val="hybridMultilevel"/>
    <w:tmpl w:val="2CCA964C"/>
    <w:lvl w:ilvl="0" w:tplc="7A70B16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2" w15:restartNumberingAfterBreak="0">
    <w:nsid w:val="639C2EE6"/>
    <w:multiLevelType w:val="hybridMultilevel"/>
    <w:tmpl w:val="E6BAEEF2"/>
    <w:lvl w:ilvl="0" w:tplc="7A70B162">
      <w:start w:val="1"/>
      <w:numFmt w:val="decimal"/>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3" w15:restartNumberingAfterBreak="0">
    <w:nsid w:val="6494479D"/>
    <w:multiLevelType w:val="hybridMultilevel"/>
    <w:tmpl w:val="2648EC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4" w15:restartNumberingAfterBreak="0">
    <w:nsid w:val="668248BB"/>
    <w:multiLevelType w:val="hybridMultilevel"/>
    <w:tmpl w:val="DAD6E232"/>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5" w15:restartNumberingAfterBreak="0">
    <w:nsid w:val="68025927"/>
    <w:multiLevelType w:val="hybridMultilevel"/>
    <w:tmpl w:val="D2441B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6" w15:restartNumberingAfterBreak="0">
    <w:nsid w:val="68DF7CDD"/>
    <w:multiLevelType w:val="hybridMultilevel"/>
    <w:tmpl w:val="EA929A12"/>
    <w:lvl w:ilvl="0" w:tplc="E8A6E3BA">
      <w:start w:val="1"/>
      <w:numFmt w:val="decimal"/>
      <w:lvlText w:val="%1."/>
      <w:lvlJc w:val="left"/>
      <w:pPr>
        <w:tabs>
          <w:tab w:val="num" w:pos="720"/>
        </w:tabs>
        <w:ind w:left="720" w:hanging="360"/>
      </w:pPr>
      <w:rPr>
        <w:rFonts w:ascii="Times New Roman" w:hAnsi="Times New Roman" w:cs="Times New Roman"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7" w15:restartNumberingAfterBreak="0">
    <w:nsid w:val="6A714D3A"/>
    <w:multiLevelType w:val="hybridMultilevel"/>
    <w:tmpl w:val="FFFFFFFF"/>
    <w:lvl w:ilvl="0" w:tplc="C6F8C73C">
      <w:start w:val="1"/>
      <w:numFmt w:val="decimal"/>
      <w:lvlText w:val="%1."/>
      <w:lvlJc w:val="left"/>
      <w:pPr>
        <w:ind w:left="720" w:hanging="360"/>
      </w:pPr>
    </w:lvl>
    <w:lvl w:ilvl="1" w:tplc="C9F414EE">
      <w:start w:val="1"/>
      <w:numFmt w:val="lowerLetter"/>
      <w:lvlText w:val="%2."/>
      <w:lvlJc w:val="left"/>
      <w:pPr>
        <w:ind w:left="1440" w:hanging="360"/>
      </w:pPr>
    </w:lvl>
    <w:lvl w:ilvl="2" w:tplc="3DD69AAA">
      <w:start w:val="1"/>
      <w:numFmt w:val="lowerRoman"/>
      <w:lvlText w:val="%3."/>
      <w:lvlJc w:val="right"/>
      <w:pPr>
        <w:ind w:left="2160" w:hanging="180"/>
      </w:pPr>
    </w:lvl>
    <w:lvl w:ilvl="3" w:tplc="E1505476">
      <w:start w:val="1"/>
      <w:numFmt w:val="decimal"/>
      <w:lvlText w:val="%4."/>
      <w:lvlJc w:val="left"/>
      <w:pPr>
        <w:ind w:left="2880" w:hanging="360"/>
      </w:pPr>
    </w:lvl>
    <w:lvl w:ilvl="4" w:tplc="CE6EDE9A">
      <w:start w:val="1"/>
      <w:numFmt w:val="lowerLetter"/>
      <w:lvlText w:val="%5."/>
      <w:lvlJc w:val="left"/>
      <w:pPr>
        <w:ind w:left="3600" w:hanging="360"/>
      </w:pPr>
    </w:lvl>
    <w:lvl w:ilvl="5" w:tplc="496ABA8E">
      <w:start w:val="1"/>
      <w:numFmt w:val="lowerRoman"/>
      <w:lvlText w:val="%6."/>
      <w:lvlJc w:val="right"/>
      <w:pPr>
        <w:ind w:left="4320" w:hanging="180"/>
      </w:pPr>
    </w:lvl>
    <w:lvl w:ilvl="6" w:tplc="605AF194">
      <w:start w:val="1"/>
      <w:numFmt w:val="decimal"/>
      <w:lvlText w:val="%7."/>
      <w:lvlJc w:val="left"/>
      <w:pPr>
        <w:ind w:left="5040" w:hanging="360"/>
      </w:pPr>
    </w:lvl>
    <w:lvl w:ilvl="7" w:tplc="606811CC">
      <w:start w:val="1"/>
      <w:numFmt w:val="lowerLetter"/>
      <w:lvlText w:val="%8."/>
      <w:lvlJc w:val="left"/>
      <w:pPr>
        <w:ind w:left="5760" w:hanging="360"/>
      </w:pPr>
    </w:lvl>
    <w:lvl w:ilvl="8" w:tplc="3B129F2A">
      <w:start w:val="1"/>
      <w:numFmt w:val="lowerRoman"/>
      <w:lvlText w:val="%9."/>
      <w:lvlJc w:val="right"/>
      <w:pPr>
        <w:ind w:left="6480" w:hanging="180"/>
      </w:pPr>
    </w:lvl>
  </w:abstractNum>
  <w:abstractNum w:abstractNumId="128" w15:restartNumberingAfterBreak="0">
    <w:nsid w:val="6C913B63"/>
    <w:multiLevelType w:val="hybridMultilevel"/>
    <w:tmpl w:val="FFFFFFFF"/>
    <w:lvl w:ilvl="0" w:tplc="1CAAE86E">
      <w:start w:val="1"/>
      <w:numFmt w:val="decimal"/>
      <w:lvlText w:val="%1."/>
      <w:lvlJc w:val="left"/>
      <w:pPr>
        <w:ind w:left="720" w:hanging="360"/>
      </w:pPr>
    </w:lvl>
    <w:lvl w:ilvl="1" w:tplc="7CC03B5E">
      <w:start w:val="1"/>
      <w:numFmt w:val="lowerLetter"/>
      <w:lvlText w:val="%2."/>
      <w:lvlJc w:val="left"/>
      <w:pPr>
        <w:ind w:left="1440" w:hanging="360"/>
      </w:pPr>
    </w:lvl>
    <w:lvl w:ilvl="2" w:tplc="CEC63B40">
      <w:start w:val="1"/>
      <w:numFmt w:val="lowerRoman"/>
      <w:lvlText w:val="%3."/>
      <w:lvlJc w:val="right"/>
      <w:pPr>
        <w:ind w:left="2160" w:hanging="180"/>
      </w:pPr>
    </w:lvl>
    <w:lvl w:ilvl="3" w:tplc="77B4B428">
      <w:start w:val="1"/>
      <w:numFmt w:val="decimal"/>
      <w:lvlText w:val="%4."/>
      <w:lvlJc w:val="left"/>
      <w:pPr>
        <w:ind w:left="2880" w:hanging="360"/>
      </w:pPr>
    </w:lvl>
    <w:lvl w:ilvl="4" w:tplc="1A9C315C">
      <w:start w:val="1"/>
      <w:numFmt w:val="lowerLetter"/>
      <w:lvlText w:val="%5."/>
      <w:lvlJc w:val="left"/>
      <w:pPr>
        <w:ind w:left="3600" w:hanging="360"/>
      </w:pPr>
    </w:lvl>
    <w:lvl w:ilvl="5" w:tplc="27DEF368">
      <w:start w:val="1"/>
      <w:numFmt w:val="lowerRoman"/>
      <w:lvlText w:val="%6."/>
      <w:lvlJc w:val="right"/>
      <w:pPr>
        <w:ind w:left="4320" w:hanging="180"/>
      </w:pPr>
    </w:lvl>
    <w:lvl w:ilvl="6" w:tplc="6B620FC6">
      <w:start w:val="1"/>
      <w:numFmt w:val="decimal"/>
      <w:lvlText w:val="%7."/>
      <w:lvlJc w:val="left"/>
      <w:pPr>
        <w:ind w:left="5040" w:hanging="360"/>
      </w:pPr>
    </w:lvl>
    <w:lvl w:ilvl="7" w:tplc="663A260A">
      <w:start w:val="1"/>
      <w:numFmt w:val="lowerLetter"/>
      <w:lvlText w:val="%8."/>
      <w:lvlJc w:val="left"/>
      <w:pPr>
        <w:ind w:left="5760" w:hanging="360"/>
      </w:pPr>
    </w:lvl>
    <w:lvl w:ilvl="8" w:tplc="BB2E7E04">
      <w:start w:val="1"/>
      <w:numFmt w:val="lowerRoman"/>
      <w:lvlText w:val="%9."/>
      <w:lvlJc w:val="right"/>
      <w:pPr>
        <w:ind w:left="6480" w:hanging="180"/>
      </w:pPr>
    </w:lvl>
  </w:abstractNum>
  <w:abstractNum w:abstractNumId="129" w15:restartNumberingAfterBreak="0">
    <w:nsid w:val="6D0D538C"/>
    <w:multiLevelType w:val="hybridMultilevel"/>
    <w:tmpl w:val="C15EDDDA"/>
    <w:lvl w:ilvl="0" w:tplc="E8A6E3BA">
      <w:start w:val="1"/>
      <w:numFmt w:val="decimal"/>
      <w:lvlText w:val="%1."/>
      <w:lvlJc w:val="left"/>
      <w:pPr>
        <w:tabs>
          <w:tab w:val="num" w:pos="720"/>
        </w:tabs>
        <w:ind w:left="720" w:hanging="360"/>
      </w:pPr>
      <w:rPr>
        <w:rFonts w:ascii="Times New Roman" w:hAnsi="Times New Roman" w:cs="Times New Roman"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0" w15:restartNumberingAfterBreak="0">
    <w:nsid w:val="6D245ACC"/>
    <w:multiLevelType w:val="hybridMultilevel"/>
    <w:tmpl w:val="09DEE2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1" w15:restartNumberingAfterBreak="0">
    <w:nsid w:val="6DB46066"/>
    <w:multiLevelType w:val="hybridMultilevel"/>
    <w:tmpl w:val="CAD6F6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2" w15:restartNumberingAfterBreak="0">
    <w:nsid w:val="6DBD3F1E"/>
    <w:multiLevelType w:val="hybridMultilevel"/>
    <w:tmpl w:val="53F667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3" w15:restartNumberingAfterBreak="0">
    <w:nsid w:val="6E080B14"/>
    <w:multiLevelType w:val="hybridMultilevel"/>
    <w:tmpl w:val="B0E275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4" w15:restartNumberingAfterBreak="0">
    <w:nsid w:val="70677536"/>
    <w:multiLevelType w:val="hybridMultilevel"/>
    <w:tmpl w:val="96EC4D76"/>
    <w:lvl w:ilvl="0" w:tplc="7A70B162">
      <w:start w:val="1"/>
      <w:numFmt w:val="decimal"/>
      <w:lvlText w:val="%1."/>
      <w:lvlJc w:val="left"/>
      <w:pPr>
        <w:tabs>
          <w:tab w:val="num" w:pos="720"/>
        </w:tabs>
        <w:ind w:left="720"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35" w15:restartNumberingAfterBreak="0">
    <w:nsid w:val="71786174"/>
    <w:multiLevelType w:val="hybridMultilevel"/>
    <w:tmpl w:val="31086CAA"/>
    <w:lvl w:ilvl="0" w:tplc="7A70B162">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15:restartNumberingAfterBreak="0">
    <w:nsid w:val="71982233"/>
    <w:multiLevelType w:val="hybridMultilevel"/>
    <w:tmpl w:val="6C5A52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7" w15:restartNumberingAfterBreak="0">
    <w:nsid w:val="72102B2A"/>
    <w:multiLevelType w:val="hybridMultilevel"/>
    <w:tmpl w:val="270C71B2"/>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8" w15:restartNumberingAfterBreak="0">
    <w:nsid w:val="734904D2"/>
    <w:multiLevelType w:val="hybridMultilevel"/>
    <w:tmpl w:val="FFFFFFFF"/>
    <w:lvl w:ilvl="0" w:tplc="5A308008">
      <w:start w:val="1"/>
      <w:numFmt w:val="decimal"/>
      <w:lvlText w:val="%1."/>
      <w:lvlJc w:val="left"/>
      <w:pPr>
        <w:ind w:left="720" w:hanging="360"/>
      </w:pPr>
    </w:lvl>
    <w:lvl w:ilvl="1" w:tplc="3A843BEA">
      <w:start w:val="1"/>
      <w:numFmt w:val="lowerLetter"/>
      <w:lvlText w:val="%2."/>
      <w:lvlJc w:val="left"/>
      <w:pPr>
        <w:ind w:left="1440" w:hanging="360"/>
      </w:pPr>
    </w:lvl>
    <w:lvl w:ilvl="2" w:tplc="E19A8EF6">
      <w:start w:val="1"/>
      <w:numFmt w:val="lowerRoman"/>
      <w:lvlText w:val="%3."/>
      <w:lvlJc w:val="right"/>
      <w:pPr>
        <w:ind w:left="2160" w:hanging="180"/>
      </w:pPr>
    </w:lvl>
    <w:lvl w:ilvl="3" w:tplc="F18895CC">
      <w:start w:val="1"/>
      <w:numFmt w:val="decimal"/>
      <w:lvlText w:val="%4."/>
      <w:lvlJc w:val="left"/>
      <w:pPr>
        <w:ind w:left="2880" w:hanging="360"/>
      </w:pPr>
    </w:lvl>
    <w:lvl w:ilvl="4" w:tplc="34AAB13C">
      <w:start w:val="1"/>
      <w:numFmt w:val="lowerLetter"/>
      <w:lvlText w:val="%5."/>
      <w:lvlJc w:val="left"/>
      <w:pPr>
        <w:ind w:left="3600" w:hanging="360"/>
      </w:pPr>
    </w:lvl>
    <w:lvl w:ilvl="5" w:tplc="E3CCA0B0">
      <w:start w:val="1"/>
      <w:numFmt w:val="lowerRoman"/>
      <w:lvlText w:val="%6."/>
      <w:lvlJc w:val="right"/>
      <w:pPr>
        <w:ind w:left="4320" w:hanging="180"/>
      </w:pPr>
    </w:lvl>
    <w:lvl w:ilvl="6" w:tplc="F30CB2B2">
      <w:start w:val="1"/>
      <w:numFmt w:val="decimal"/>
      <w:lvlText w:val="%7."/>
      <w:lvlJc w:val="left"/>
      <w:pPr>
        <w:ind w:left="5040" w:hanging="360"/>
      </w:pPr>
    </w:lvl>
    <w:lvl w:ilvl="7" w:tplc="FBDA6358">
      <w:start w:val="1"/>
      <w:numFmt w:val="lowerLetter"/>
      <w:lvlText w:val="%8."/>
      <w:lvlJc w:val="left"/>
      <w:pPr>
        <w:ind w:left="5760" w:hanging="360"/>
      </w:pPr>
    </w:lvl>
    <w:lvl w:ilvl="8" w:tplc="9BC20A80">
      <w:start w:val="1"/>
      <w:numFmt w:val="lowerRoman"/>
      <w:lvlText w:val="%9."/>
      <w:lvlJc w:val="right"/>
      <w:pPr>
        <w:ind w:left="6480" w:hanging="180"/>
      </w:pPr>
    </w:lvl>
  </w:abstractNum>
  <w:abstractNum w:abstractNumId="139" w15:restartNumberingAfterBreak="0">
    <w:nsid w:val="73DF10DF"/>
    <w:multiLevelType w:val="hybridMultilevel"/>
    <w:tmpl w:val="EFC877C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0" w15:restartNumberingAfterBreak="0">
    <w:nsid w:val="7407079A"/>
    <w:multiLevelType w:val="hybridMultilevel"/>
    <w:tmpl w:val="9A2ADE06"/>
    <w:lvl w:ilvl="0" w:tplc="818AFEFA">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1" w15:restartNumberingAfterBreak="0">
    <w:nsid w:val="7515070A"/>
    <w:multiLevelType w:val="hybridMultilevel"/>
    <w:tmpl w:val="FFFFFFFF"/>
    <w:lvl w:ilvl="0" w:tplc="9C0030D8">
      <w:start w:val="1"/>
      <w:numFmt w:val="decimal"/>
      <w:lvlText w:val="%1."/>
      <w:lvlJc w:val="left"/>
      <w:pPr>
        <w:ind w:left="720" w:hanging="360"/>
      </w:pPr>
    </w:lvl>
    <w:lvl w:ilvl="1" w:tplc="1EF2A046">
      <w:start w:val="1"/>
      <w:numFmt w:val="lowerLetter"/>
      <w:lvlText w:val="%2."/>
      <w:lvlJc w:val="left"/>
      <w:pPr>
        <w:ind w:left="1440" w:hanging="360"/>
      </w:pPr>
    </w:lvl>
    <w:lvl w:ilvl="2" w:tplc="4350BCEE">
      <w:start w:val="1"/>
      <w:numFmt w:val="lowerRoman"/>
      <w:lvlText w:val="%3."/>
      <w:lvlJc w:val="right"/>
      <w:pPr>
        <w:ind w:left="2160" w:hanging="180"/>
      </w:pPr>
    </w:lvl>
    <w:lvl w:ilvl="3" w:tplc="73E47D84">
      <w:start w:val="1"/>
      <w:numFmt w:val="decimal"/>
      <w:lvlText w:val="%4."/>
      <w:lvlJc w:val="left"/>
      <w:pPr>
        <w:ind w:left="2880" w:hanging="360"/>
      </w:pPr>
    </w:lvl>
    <w:lvl w:ilvl="4" w:tplc="BB761222">
      <w:start w:val="1"/>
      <w:numFmt w:val="lowerLetter"/>
      <w:lvlText w:val="%5."/>
      <w:lvlJc w:val="left"/>
      <w:pPr>
        <w:ind w:left="3600" w:hanging="360"/>
      </w:pPr>
    </w:lvl>
    <w:lvl w:ilvl="5" w:tplc="29D8D2B8">
      <w:start w:val="1"/>
      <w:numFmt w:val="lowerRoman"/>
      <w:lvlText w:val="%6."/>
      <w:lvlJc w:val="right"/>
      <w:pPr>
        <w:ind w:left="4320" w:hanging="180"/>
      </w:pPr>
    </w:lvl>
    <w:lvl w:ilvl="6" w:tplc="8146C430">
      <w:start w:val="1"/>
      <w:numFmt w:val="decimal"/>
      <w:lvlText w:val="%7."/>
      <w:lvlJc w:val="left"/>
      <w:pPr>
        <w:ind w:left="5040" w:hanging="360"/>
      </w:pPr>
    </w:lvl>
    <w:lvl w:ilvl="7" w:tplc="E4065604">
      <w:start w:val="1"/>
      <w:numFmt w:val="lowerLetter"/>
      <w:lvlText w:val="%8."/>
      <w:lvlJc w:val="left"/>
      <w:pPr>
        <w:ind w:left="5760" w:hanging="360"/>
      </w:pPr>
    </w:lvl>
    <w:lvl w:ilvl="8" w:tplc="707E092C">
      <w:start w:val="1"/>
      <w:numFmt w:val="lowerRoman"/>
      <w:lvlText w:val="%9."/>
      <w:lvlJc w:val="right"/>
      <w:pPr>
        <w:ind w:left="6480" w:hanging="180"/>
      </w:pPr>
    </w:lvl>
  </w:abstractNum>
  <w:abstractNum w:abstractNumId="142" w15:restartNumberingAfterBreak="0">
    <w:nsid w:val="755E69EB"/>
    <w:multiLevelType w:val="hybridMultilevel"/>
    <w:tmpl w:val="9D9CDAB0"/>
    <w:lvl w:ilvl="0" w:tplc="0416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3" w15:restartNumberingAfterBreak="0">
    <w:nsid w:val="75B563D2"/>
    <w:multiLevelType w:val="hybridMultilevel"/>
    <w:tmpl w:val="60981B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4" w15:restartNumberingAfterBreak="0">
    <w:nsid w:val="763408C7"/>
    <w:multiLevelType w:val="hybridMultilevel"/>
    <w:tmpl w:val="96EC4D76"/>
    <w:lvl w:ilvl="0" w:tplc="7A70B162">
      <w:start w:val="1"/>
      <w:numFmt w:val="decimal"/>
      <w:lvlText w:val="%1."/>
      <w:lvlJc w:val="left"/>
      <w:pPr>
        <w:tabs>
          <w:tab w:val="num" w:pos="720"/>
        </w:tabs>
        <w:ind w:left="720"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45" w15:restartNumberingAfterBreak="0">
    <w:nsid w:val="76C52409"/>
    <w:multiLevelType w:val="hybridMultilevel"/>
    <w:tmpl w:val="FFFFFFFF"/>
    <w:lvl w:ilvl="0" w:tplc="571A00E0">
      <w:start w:val="1"/>
      <w:numFmt w:val="decimal"/>
      <w:lvlText w:val="%1."/>
      <w:lvlJc w:val="left"/>
      <w:pPr>
        <w:ind w:left="720" w:hanging="360"/>
      </w:pPr>
    </w:lvl>
    <w:lvl w:ilvl="1" w:tplc="0F848410">
      <w:start w:val="1"/>
      <w:numFmt w:val="lowerLetter"/>
      <w:lvlText w:val="%2."/>
      <w:lvlJc w:val="left"/>
      <w:pPr>
        <w:ind w:left="1440" w:hanging="360"/>
      </w:pPr>
    </w:lvl>
    <w:lvl w:ilvl="2" w:tplc="F24A94D0">
      <w:start w:val="1"/>
      <w:numFmt w:val="lowerRoman"/>
      <w:lvlText w:val="%3."/>
      <w:lvlJc w:val="right"/>
      <w:pPr>
        <w:ind w:left="2160" w:hanging="180"/>
      </w:pPr>
    </w:lvl>
    <w:lvl w:ilvl="3" w:tplc="8BD29F62">
      <w:start w:val="1"/>
      <w:numFmt w:val="decimal"/>
      <w:lvlText w:val="%4."/>
      <w:lvlJc w:val="left"/>
      <w:pPr>
        <w:ind w:left="2880" w:hanging="360"/>
      </w:pPr>
    </w:lvl>
    <w:lvl w:ilvl="4" w:tplc="16B2F528">
      <w:start w:val="1"/>
      <w:numFmt w:val="lowerLetter"/>
      <w:lvlText w:val="%5."/>
      <w:lvlJc w:val="left"/>
      <w:pPr>
        <w:ind w:left="3600" w:hanging="360"/>
      </w:pPr>
    </w:lvl>
    <w:lvl w:ilvl="5" w:tplc="8B408320">
      <w:start w:val="1"/>
      <w:numFmt w:val="lowerRoman"/>
      <w:lvlText w:val="%6."/>
      <w:lvlJc w:val="right"/>
      <w:pPr>
        <w:ind w:left="4320" w:hanging="180"/>
      </w:pPr>
    </w:lvl>
    <w:lvl w:ilvl="6" w:tplc="F4A60E2A">
      <w:start w:val="1"/>
      <w:numFmt w:val="decimal"/>
      <w:lvlText w:val="%7."/>
      <w:lvlJc w:val="left"/>
      <w:pPr>
        <w:ind w:left="5040" w:hanging="360"/>
      </w:pPr>
    </w:lvl>
    <w:lvl w:ilvl="7" w:tplc="D42C266C">
      <w:start w:val="1"/>
      <w:numFmt w:val="lowerLetter"/>
      <w:lvlText w:val="%8."/>
      <w:lvlJc w:val="left"/>
      <w:pPr>
        <w:ind w:left="5760" w:hanging="360"/>
      </w:pPr>
    </w:lvl>
    <w:lvl w:ilvl="8" w:tplc="4BBE06A0">
      <w:start w:val="1"/>
      <w:numFmt w:val="lowerRoman"/>
      <w:lvlText w:val="%9."/>
      <w:lvlJc w:val="right"/>
      <w:pPr>
        <w:ind w:left="6480" w:hanging="180"/>
      </w:pPr>
    </w:lvl>
  </w:abstractNum>
  <w:abstractNum w:abstractNumId="146" w15:restartNumberingAfterBreak="0">
    <w:nsid w:val="783F55F9"/>
    <w:multiLevelType w:val="hybridMultilevel"/>
    <w:tmpl w:val="E9667CD8"/>
    <w:lvl w:ilvl="0" w:tplc="E8A6E3BA">
      <w:start w:val="1"/>
      <w:numFmt w:val="decimal"/>
      <w:lvlText w:val="%1."/>
      <w:lvlJc w:val="left"/>
      <w:pPr>
        <w:tabs>
          <w:tab w:val="num" w:pos="720"/>
        </w:tabs>
        <w:ind w:left="720" w:hanging="360"/>
      </w:pPr>
      <w:rPr>
        <w:rFonts w:ascii="Times New Roman" w:hAnsi="Times New Roman" w:cs="Times New Roman"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7" w15:restartNumberingAfterBreak="0">
    <w:nsid w:val="7880293C"/>
    <w:multiLevelType w:val="hybridMultilevel"/>
    <w:tmpl w:val="240AF7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8" w15:restartNumberingAfterBreak="0">
    <w:nsid w:val="7AEB5464"/>
    <w:multiLevelType w:val="hybridMultilevel"/>
    <w:tmpl w:val="FFFFFFFF"/>
    <w:lvl w:ilvl="0" w:tplc="B13CFE5A">
      <w:start w:val="1"/>
      <w:numFmt w:val="decimal"/>
      <w:lvlText w:val="%1."/>
      <w:lvlJc w:val="left"/>
      <w:pPr>
        <w:ind w:left="720" w:hanging="360"/>
      </w:pPr>
    </w:lvl>
    <w:lvl w:ilvl="1" w:tplc="87A4471C">
      <w:start w:val="1"/>
      <w:numFmt w:val="lowerLetter"/>
      <w:lvlText w:val="%2."/>
      <w:lvlJc w:val="left"/>
      <w:pPr>
        <w:ind w:left="1440" w:hanging="360"/>
      </w:pPr>
    </w:lvl>
    <w:lvl w:ilvl="2" w:tplc="8E9C5F00">
      <w:start w:val="1"/>
      <w:numFmt w:val="lowerRoman"/>
      <w:lvlText w:val="%3."/>
      <w:lvlJc w:val="right"/>
      <w:pPr>
        <w:ind w:left="2160" w:hanging="180"/>
      </w:pPr>
    </w:lvl>
    <w:lvl w:ilvl="3" w:tplc="18BE905A">
      <w:start w:val="1"/>
      <w:numFmt w:val="decimal"/>
      <w:lvlText w:val="%4."/>
      <w:lvlJc w:val="left"/>
      <w:pPr>
        <w:ind w:left="2880" w:hanging="360"/>
      </w:pPr>
    </w:lvl>
    <w:lvl w:ilvl="4" w:tplc="5CFEEC68">
      <w:start w:val="1"/>
      <w:numFmt w:val="lowerLetter"/>
      <w:lvlText w:val="%5."/>
      <w:lvlJc w:val="left"/>
      <w:pPr>
        <w:ind w:left="3600" w:hanging="360"/>
      </w:pPr>
    </w:lvl>
    <w:lvl w:ilvl="5" w:tplc="000E5FC8">
      <w:start w:val="1"/>
      <w:numFmt w:val="lowerRoman"/>
      <w:lvlText w:val="%6."/>
      <w:lvlJc w:val="right"/>
      <w:pPr>
        <w:ind w:left="4320" w:hanging="180"/>
      </w:pPr>
    </w:lvl>
    <w:lvl w:ilvl="6" w:tplc="E02ECBB4">
      <w:start w:val="1"/>
      <w:numFmt w:val="decimal"/>
      <w:lvlText w:val="%7."/>
      <w:lvlJc w:val="left"/>
      <w:pPr>
        <w:ind w:left="5040" w:hanging="360"/>
      </w:pPr>
    </w:lvl>
    <w:lvl w:ilvl="7" w:tplc="436E68B8">
      <w:start w:val="1"/>
      <w:numFmt w:val="lowerLetter"/>
      <w:lvlText w:val="%8."/>
      <w:lvlJc w:val="left"/>
      <w:pPr>
        <w:ind w:left="5760" w:hanging="360"/>
      </w:pPr>
    </w:lvl>
    <w:lvl w:ilvl="8" w:tplc="B2B0AAD4">
      <w:start w:val="1"/>
      <w:numFmt w:val="lowerRoman"/>
      <w:lvlText w:val="%9."/>
      <w:lvlJc w:val="right"/>
      <w:pPr>
        <w:ind w:left="6480" w:hanging="180"/>
      </w:pPr>
    </w:lvl>
  </w:abstractNum>
  <w:abstractNum w:abstractNumId="149" w15:restartNumberingAfterBreak="0">
    <w:nsid w:val="7B0720D3"/>
    <w:multiLevelType w:val="hybridMultilevel"/>
    <w:tmpl w:val="E760EF2A"/>
    <w:lvl w:ilvl="0" w:tplc="FD44CF4A">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0" w15:restartNumberingAfterBreak="0">
    <w:nsid w:val="7C395DCD"/>
    <w:multiLevelType w:val="hybridMultilevel"/>
    <w:tmpl w:val="A17A71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1" w15:restartNumberingAfterBreak="0">
    <w:nsid w:val="7C4C500A"/>
    <w:multiLevelType w:val="hybridMultilevel"/>
    <w:tmpl w:val="BD32C6B6"/>
    <w:lvl w:ilvl="0" w:tplc="E8A6E3BA">
      <w:start w:val="1"/>
      <w:numFmt w:val="decimal"/>
      <w:lvlText w:val="%1."/>
      <w:lvlJc w:val="left"/>
      <w:pPr>
        <w:tabs>
          <w:tab w:val="num" w:pos="720"/>
        </w:tabs>
        <w:ind w:left="720" w:hanging="360"/>
      </w:pPr>
      <w:rPr>
        <w:rFonts w:ascii="Times New Roman" w:hAnsi="Times New Roman" w:cs="Times New Roman"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2" w15:restartNumberingAfterBreak="0">
    <w:nsid w:val="7CD714CB"/>
    <w:multiLevelType w:val="hybridMultilevel"/>
    <w:tmpl w:val="ABEABA14"/>
    <w:lvl w:ilvl="0" w:tplc="E8A6E3BA">
      <w:start w:val="1"/>
      <w:numFmt w:val="decimal"/>
      <w:lvlText w:val="%1."/>
      <w:lvlJc w:val="left"/>
      <w:pPr>
        <w:tabs>
          <w:tab w:val="num" w:pos="720"/>
        </w:tabs>
        <w:ind w:left="720" w:hanging="360"/>
      </w:pPr>
      <w:rPr>
        <w:rFonts w:ascii="Times New Roman" w:hAnsi="Times New Roman" w:cs="Times New Roman"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3" w15:restartNumberingAfterBreak="0">
    <w:nsid w:val="7DD11608"/>
    <w:multiLevelType w:val="hybridMultilevel"/>
    <w:tmpl w:val="EEE20702"/>
    <w:lvl w:ilvl="0" w:tplc="818AFEFA">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4" w15:restartNumberingAfterBreak="0">
    <w:nsid w:val="7E460A1F"/>
    <w:multiLevelType w:val="hybridMultilevel"/>
    <w:tmpl w:val="F45E7DC4"/>
    <w:lvl w:ilvl="0" w:tplc="7A70B16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5" w15:restartNumberingAfterBreak="0">
    <w:nsid w:val="7EE31327"/>
    <w:multiLevelType w:val="hybridMultilevel"/>
    <w:tmpl w:val="CB10A1F6"/>
    <w:lvl w:ilvl="0" w:tplc="7A70B162">
      <w:start w:val="1"/>
      <w:numFmt w:val="decimal"/>
      <w:lvlText w:val="%1."/>
      <w:lvlJc w:val="left"/>
      <w:pPr>
        <w:tabs>
          <w:tab w:val="num" w:pos="720"/>
        </w:tabs>
        <w:ind w:left="720" w:hanging="360"/>
      </w:pPr>
      <w:rPr>
        <w:rFonts w:cs="Times New Roman"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110"/>
  </w:num>
  <w:num w:numId="2">
    <w:abstractNumId w:val="127"/>
  </w:num>
  <w:num w:numId="3">
    <w:abstractNumId w:val="96"/>
  </w:num>
  <w:num w:numId="4">
    <w:abstractNumId w:val="66"/>
  </w:num>
  <w:num w:numId="5">
    <w:abstractNumId w:val="36"/>
  </w:num>
  <w:num w:numId="6">
    <w:abstractNumId w:val="25"/>
  </w:num>
  <w:num w:numId="7">
    <w:abstractNumId w:val="61"/>
  </w:num>
  <w:num w:numId="8">
    <w:abstractNumId w:val="106"/>
  </w:num>
  <w:num w:numId="9">
    <w:abstractNumId w:val="59"/>
  </w:num>
  <w:num w:numId="10">
    <w:abstractNumId w:val="12"/>
  </w:num>
  <w:num w:numId="11">
    <w:abstractNumId w:val="63"/>
  </w:num>
  <w:num w:numId="12">
    <w:abstractNumId w:val="2"/>
  </w:num>
  <w:num w:numId="13">
    <w:abstractNumId w:val="101"/>
  </w:num>
  <w:num w:numId="14">
    <w:abstractNumId w:val="148"/>
  </w:num>
  <w:num w:numId="15">
    <w:abstractNumId w:val="18"/>
  </w:num>
  <w:num w:numId="16">
    <w:abstractNumId w:val="50"/>
  </w:num>
  <w:num w:numId="17">
    <w:abstractNumId w:val="72"/>
  </w:num>
  <w:num w:numId="18">
    <w:abstractNumId w:val="145"/>
  </w:num>
  <w:num w:numId="19">
    <w:abstractNumId w:val="77"/>
  </w:num>
  <w:num w:numId="20">
    <w:abstractNumId w:val="141"/>
  </w:num>
  <w:num w:numId="21">
    <w:abstractNumId w:val="39"/>
  </w:num>
  <w:num w:numId="22">
    <w:abstractNumId w:val="138"/>
  </w:num>
  <w:num w:numId="23">
    <w:abstractNumId w:val="11"/>
  </w:num>
  <w:num w:numId="24">
    <w:abstractNumId w:val="37"/>
  </w:num>
  <w:num w:numId="25">
    <w:abstractNumId w:val="119"/>
  </w:num>
  <w:num w:numId="26">
    <w:abstractNumId w:val="113"/>
  </w:num>
  <w:num w:numId="27">
    <w:abstractNumId w:val="40"/>
  </w:num>
  <w:num w:numId="28">
    <w:abstractNumId w:val="90"/>
  </w:num>
  <w:num w:numId="29">
    <w:abstractNumId w:val="81"/>
  </w:num>
  <w:num w:numId="30">
    <w:abstractNumId w:val="128"/>
  </w:num>
  <w:num w:numId="31">
    <w:abstractNumId w:val="5"/>
  </w:num>
  <w:num w:numId="32">
    <w:abstractNumId w:val="8"/>
  </w:num>
  <w:num w:numId="33">
    <w:abstractNumId w:val="19"/>
  </w:num>
  <w:num w:numId="34">
    <w:abstractNumId w:val="0"/>
  </w:num>
  <w:num w:numId="35">
    <w:abstractNumId w:val="74"/>
  </w:num>
  <w:num w:numId="36">
    <w:abstractNumId w:val="1"/>
  </w:num>
  <w:num w:numId="37">
    <w:abstractNumId w:val="9"/>
  </w:num>
  <w:num w:numId="38">
    <w:abstractNumId w:val="42"/>
  </w:num>
  <w:num w:numId="39">
    <w:abstractNumId w:val="107"/>
  </w:num>
  <w:num w:numId="40">
    <w:abstractNumId w:val="64"/>
  </w:num>
  <w:num w:numId="41">
    <w:abstractNumId w:val="97"/>
  </w:num>
  <w:num w:numId="42">
    <w:abstractNumId w:val="112"/>
  </w:num>
  <w:num w:numId="43">
    <w:abstractNumId w:val="62"/>
  </w:num>
  <w:num w:numId="44">
    <w:abstractNumId w:val="86"/>
  </w:num>
  <w:num w:numId="45">
    <w:abstractNumId w:val="142"/>
  </w:num>
  <w:num w:numId="46">
    <w:abstractNumId w:val="33"/>
  </w:num>
  <w:num w:numId="47">
    <w:abstractNumId w:val="6"/>
  </w:num>
  <w:num w:numId="48">
    <w:abstractNumId w:val="43"/>
  </w:num>
  <w:num w:numId="49">
    <w:abstractNumId w:val="95"/>
  </w:num>
  <w:num w:numId="50">
    <w:abstractNumId w:val="87"/>
  </w:num>
  <w:num w:numId="51">
    <w:abstractNumId w:val="89"/>
  </w:num>
  <w:num w:numId="52">
    <w:abstractNumId w:val="137"/>
  </w:num>
  <w:num w:numId="53">
    <w:abstractNumId w:val="105"/>
  </w:num>
  <w:num w:numId="54">
    <w:abstractNumId w:val="104"/>
  </w:num>
  <w:num w:numId="55">
    <w:abstractNumId w:val="118"/>
  </w:num>
  <w:num w:numId="56">
    <w:abstractNumId w:val="133"/>
  </w:num>
  <w:num w:numId="57">
    <w:abstractNumId w:val="85"/>
  </w:num>
  <w:num w:numId="58">
    <w:abstractNumId w:val="49"/>
  </w:num>
  <w:num w:numId="59">
    <w:abstractNumId w:val="143"/>
  </w:num>
  <w:num w:numId="60">
    <w:abstractNumId w:val="150"/>
  </w:num>
  <w:num w:numId="61">
    <w:abstractNumId w:val="27"/>
  </w:num>
  <w:num w:numId="62">
    <w:abstractNumId w:val="99"/>
  </w:num>
  <w:num w:numId="63">
    <w:abstractNumId w:val="69"/>
  </w:num>
  <w:num w:numId="64">
    <w:abstractNumId w:val="82"/>
  </w:num>
  <w:num w:numId="65">
    <w:abstractNumId w:val="132"/>
  </w:num>
  <w:num w:numId="66">
    <w:abstractNumId w:val="35"/>
  </w:num>
  <w:num w:numId="67">
    <w:abstractNumId w:val="78"/>
  </w:num>
  <w:num w:numId="68">
    <w:abstractNumId w:val="23"/>
  </w:num>
  <w:num w:numId="69">
    <w:abstractNumId w:val="88"/>
  </w:num>
  <w:num w:numId="70">
    <w:abstractNumId w:val="111"/>
  </w:num>
  <w:num w:numId="71">
    <w:abstractNumId w:val="38"/>
  </w:num>
  <w:num w:numId="72">
    <w:abstractNumId w:val="154"/>
  </w:num>
  <w:num w:numId="73">
    <w:abstractNumId w:val="21"/>
  </w:num>
  <w:num w:numId="74">
    <w:abstractNumId w:val="73"/>
  </w:num>
  <w:num w:numId="75">
    <w:abstractNumId w:val="109"/>
  </w:num>
  <w:num w:numId="76">
    <w:abstractNumId w:val="45"/>
  </w:num>
  <w:num w:numId="77">
    <w:abstractNumId w:val="121"/>
  </w:num>
  <w:num w:numId="78">
    <w:abstractNumId w:val="71"/>
  </w:num>
  <w:num w:numId="79">
    <w:abstractNumId w:val="3"/>
  </w:num>
  <w:num w:numId="80">
    <w:abstractNumId w:val="44"/>
  </w:num>
  <w:num w:numId="81">
    <w:abstractNumId w:val="31"/>
  </w:num>
  <w:num w:numId="82">
    <w:abstractNumId w:val="144"/>
  </w:num>
  <w:num w:numId="83">
    <w:abstractNumId w:val="134"/>
  </w:num>
  <w:num w:numId="84">
    <w:abstractNumId w:val="75"/>
  </w:num>
  <w:num w:numId="85">
    <w:abstractNumId w:val="55"/>
  </w:num>
  <w:num w:numId="86">
    <w:abstractNumId w:val="98"/>
  </w:num>
  <w:num w:numId="87">
    <w:abstractNumId w:val="15"/>
  </w:num>
  <w:num w:numId="88">
    <w:abstractNumId w:val="19"/>
  </w:num>
  <w:num w:numId="89">
    <w:abstractNumId w:val="135"/>
  </w:num>
  <w:num w:numId="90">
    <w:abstractNumId w:val="67"/>
  </w:num>
  <w:num w:numId="91">
    <w:abstractNumId w:val="32"/>
  </w:num>
  <w:num w:numId="92">
    <w:abstractNumId w:val="34"/>
  </w:num>
  <w:num w:numId="93">
    <w:abstractNumId w:val="149"/>
  </w:num>
  <w:num w:numId="94">
    <w:abstractNumId w:val="54"/>
  </w:num>
  <w:num w:numId="95">
    <w:abstractNumId w:val="147"/>
  </w:num>
  <w:num w:numId="96">
    <w:abstractNumId w:val="117"/>
  </w:num>
  <w:num w:numId="97">
    <w:abstractNumId w:val="153"/>
  </w:num>
  <w:num w:numId="98">
    <w:abstractNumId w:val="140"/>
  </w:num>
  <w:num w:numId="99">
    <w:abstractNumId w:val="28"/>
  </w:num>
  <w:num w:numId="100">
    <w:abstractNumId w:val="116"/>
  </w:num>
  <w:num w:numId="101">
    <w:abstractNumId w:val="29"/>
  </w:num>
  <w:num w:numId="102">
    <w:abstractNumId w:val="30"/>
  </w:num>
  <w:num w:numId="103">
    <w:abstractNumId w:val="122"/>
  </w:num>
  <w:num w:numId="104">
    <w:abstractNumId w:val="155"/>
  </w:num>
  <w:num w:numId="105">
    <w:abstractNumId w:val="16"/>
  </w:num>
  <w:num w:numId="106">
    <w:abstractNumId w:val="84"/>
  </w:num>
  <w:num w:numId="107">
    <w:abstractNumId w:val="68"/>
  </w:num>
  <w:num w:numId="108">
    <w:abstractNumId w:val="92"/>
  </w:num>
  <w:num w:numId="109">
    <w:abstractNumId w:val="79"/>
  </w:num>
  <w:num w:numId="110">
    <w:abstractNumId w:val="51"/>
  </w:num>
  <w:num w:numId="111">
    <w:abstractNumId w:val="17"/>
  </w:num>
  <w:num w:numId="112">
    <w:abstractNumId w:val="91"/>
  </w:num>
  <w:num w:numId="113">
    <w:abstractNumId w:val="94"/>
  </w:num>
  <w:num w:numId="114">
    <w:abstractNumId w:val="151"/>
  </w:num>
  <w:num w:numId="115">
    <w:abstractNumId w:val="146"/>
  </w:num>
  <w:num w:numId="116">
    <w:abstractNumId w:val="103"/>
  </w:num>
  <w:num w:numId="117">
    <w:abstractNumId w:val="152"/>
  </w:num>
  <w:num w:numId="118">
    <w:abstractNumId w:val="126"/>
  </w:num>
  <w:num w:numId="119">
    <w:abstractNumId w:val="58"/>
  </w:num>
  <w:num w:numId="120">
    <w:abstractNumId w:val="65"/>
  </w:num>
  <w:num w:numId="121">
    <w:abstractNumId w:val="57"/>
  </w:num>
  <w:num w:numId="122">
    <w:abstractNumId w:val="7"/>
  </w:num>
  <w:num w:numId="123">
    <w:abstractNumId w:val="20"/>
  </w:num>
  <w:num w:numId="124">
    <w:abstractNumId w:val="46"/>
  </w:num>
  <w:num w:numId="125">
    <w:abstractNumId w:val="14"/>
  </w:num>
  <w:num w:numId="126">
    <w:abstractNumId w:val="130"/>
  </w:num>
  <w:num w:numId="127">
    <w:abstractNumId w:val="114"/>
  </w:num>
  <w:num w:numId="128">
    <w:abstractNumId w:val="53"/>
  </w:num>
  <w:num w:numId="129">
    <w:abstractNumId w:val="125"/>
  </w:num>
  <w:num w:numId="130">
    <w:abstractNumId w:val="123"/>
  </w:num>
  <w:num w:numId="131">
    <w:abstractNumId w:val="56"/>
  </w:num>
  <w:num w:numId="132">
    <w:abstractNumId w:val="83"/>
  </w:num>
  <w:num w:numId="133">
    <w:abstractNumId w:val="70"/>
  </w:num>
  <w:num w:numId="134">
    <w:abstractNumId w:val="108"/>
  </w:num>
  <w:num w:numId="135">
    <w:abstractNumId w:val="22"/>
  </w:num>
  <w:num w:numId="136">
    <w:abstractNumId w:val="48"/>
  </w:num>
  <w:num w:numId="137">
    <w:abstractNumId w:val="47"/>
  </w:num>
  <w:num w:numId="138">
    <w:abstractNumId w:val="76"/>
  </w:num>
  <w:num w:numId="139">
    <w:abstractNumId w:val="102"/>
  </w:num>
  <w:num w:numId="140">
    <w:abstractNumId w:val="60"/>
  </w:num>
  <w:num w:numId="141">
    <w:abstractNumId w:val="120"/>
  </w:num>
  <w:num w:numId="142">
    <w:abstractNumId w:val="10"/>
  </w:num>
  <w:num w:numId="143">
    <w:abstractNumId w:val="24"/>
  </w:num>
  <w:num w:numId="144">
    <w:abstractNumId w:val="80"/>
  </w:num>
  <w:num w:numId="145">
    <w:abstractNumId w:val="93"/>
  </w:num>
  <w:num w:numId="146">
    <w:abstractNumId w:val="124"/>
  </w:num>
  <w:num w:numId="147">
    <w:abstractNumId w:val="100"/>
  </w:num>
  <w:num w:numId="148">
    <w:abstractNumId w:val="129"/>
  </w:num>
  <w:num w:numId="149">
    <w:abstractNumId w:val="4"/>
  </w:num>
  <w:num w:numId="150">
    <w:abstractNumId w:val="139"/>
  </w:num>
  <w:num w:numId="151">
    <w:abstractNumId w:val="136"/>
  </w:num>
  <w:num w:numId="152">
    <w:abstractNumId w:val="131"/>
  </w:num>
  <w:num w:numId="153">
    <w:abstractNumId w:val="41"/>
  </w:num>
  <w:num w:numId="154">
    <w:abstractNumId w:val="26"/>
  </w:num>
  <w:num w:numId="155">
    <w:abstractNumId w:val="52"/>
  </w:num>
  <w:num w:numId="156">
    <w:abstractNumId w:val="13"/>
  </w:num>
  <w:num w:numId="157">
    <w:abstractNumId w:val="115"/>
  </w:num>
  <w:numIdMacAtCleanup w:val="3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102"/>
    <w:rsid w:val="00000610"/>
    <w:rsid w:val="00000DA0"/>
    <w:rsid w:val="000010DC"/>
    <w:rsid w:val="0000158E"/>
    <w:rsid w:val="00002063"/>
    <w:rsid w:val="00002A69"/>
    <w:rsid w:val="00002AC7"/>
    <w:rsid w:val="00002AD9"/>
    <w:rsid w:val="00002BD4"/>
    <w:rsid w:val="00002F38"/>
    <w:rsid w:val="00003564"/>
    <w:rsid w:val="000043A3"/>
    <w:rsid w:val="00004481"/>
    <w:rsid w:val="0000483C"/>
    <w:rsid w:val="00004F81"/>
    <w:rsid w:val="000056FD"/>
    <w:rsid w:val="0000578D"/>
    <w:rsid w:val="00005D66"/>
    <w:rsid w:val="00005E94"/>
    <w:rsid w:val="00005FA7"/>
    <w:rsid w:val="00006A47"/>
    <w:rsid w:val="000070C9"/>
    <w:rsid w:val="00007629"/>
    <w:rsid w:val="000076AA"/>
    <w:rsid w:val="00007F10"/>
    <w:rsid w:val="000106E8"/>
    <w:rsid w:val="000112D9"/>
    <w:rsid w:val="00011410"/>
    <w:rsid w:val="00011476"/>
    <w:rsid w:val="000125B0"/>
    <w:rsid w:val="000126FF"/>
    <w:rsid w:val="00012D53"/>
    <w:rsid w:val="000134F1"/>
    <w:rsid w:val="00014072"/>
    <w:rsid w:val="000141F5"/>
    <w:rsid w:val="000143B8"/>
    <w:rsid w:val="000144E3"/>
    <w:rsid w:val="00014615"/>
    <w:rsid w:val="00014A64"/>
    <w:rsid w:val="00014ECC"/>
    <w:rsid w:val="00014F81"/>
    <w:rsid w:val="00015942"/>
    <w:rsid w:val="00015A15"/>
    <w:rsid w:val="00015C2B"/>
    <w:rsid w:val="00015D83"/>
    <w:rsid w:val="00016384"/>
    <w:rsid w:val="00016E35"/>
    <w:rsid w:val="00016ED6"/>
    <w:rsid w:val="00017D81"/>
    <w:rsid w:val="00020246"/>
    <w:rsid w:val="00020340"/>
    <w:rsid w:val="000208BE"/>
    <w:rsid w:val="00020BE2"/>
    <w:rsid w:val="00020FA9"/>
    <w:rsid w:val="000212E0"/>
    <w:rsid w:val="000215D3"/>
    <w:rsid w:val="00021786"/>
    <w:rsid w:val="00021791"/>
    <w:rsid w:val="00022119"/>
    <w:rsid w:val="000229D4"/>
    <w:rsid w:val="00022C2A"/>
    <w:rsid w:val="00022D9D"/>
    <w:rsid w:val="00022F01"/>
    <w:rsid w:val="0002311C"/>
    <w:rsid w:val="00023A7C"/>
    <w:rsid w:val="00023D60"/>
    <w:rsid w:val="00023DE8"/>
    <w:rsid w:val="0002401E"/>
    <w:rsid w:val="00024467"/>
    <w:rsid w:val="0002463F"/>
    <w:rsid w:val="000249AE"/>
    <w:rsid w:val="00024B1D"/>
    <w:rsid w:val="00024B33"/>
    <w:rsid w:val="00024F4F"/>
    <w:rsid w:val="000258E1"/>
    <w:rsid w:val="00026274"/>
    <w:rsid w:val="000265AE"/>
    <w:rsid w:val="00026838"/>
    <w:rsid w:val="00026AA8"/>
    <w:rsid w:val="00026AD5"/>
    <w:rsid w:val="00027A36"/>
    <w:rsid w:val="00027FF3"/>
    <w:rsid w:val="0003000A"/>
    <w:rsid w:val="000301ED"/>
    <w:rsid w:val="00030A00"/>
    <w:rsid w:val="00030CD9"/>
    <w:rsid w:val="00030D5E"/>
    <w:rsid w:val="00031314"/>
    <w:rsid w:val="000317F8"/>
    <w:rsid w:val="00031807"/>
    <w:rsid w:val="00031C2B"/>
    <w:rsid w:val="00031DC4"/>
    <w:rsid w:val="00031E95"/>
    <w:rsid w:val="0003238F"/>
    <w:rsid w:val="00032457"/>
    <w:rsid w:val="000330B7"/>
    <w:rsid w:val="000339C5"/>
    <w:rsid w:val="00033B43"/>
    <w:rsid w:val="00033DA0"/>
    <w:rsid w:val="0003496D"/>
    <w:rsid w:val="00034C41"/>
    <w:rsid w:val="00034D1A"/>
    <w:rsid w:val="000355BB"/>
    <w:rsid w:val="00035628"/>
    <w:rsid w:val="000359EF"/>
    <w:rsid w:val="00035B90"/>
    <w:rsid w:val="000361DB"/>
    <w:rsid w:val="00036AD9"/>
    <w:rsid w:val="00036C43"/>
    <w:rsid w:val="000406FF"/>
    <w:rsid w:val="00040704"/>
    <w:rsid w:val="00040754"/>
    <w:rsid w:val="00040CF9"/>
    <w:rsid w:val="0004169B"/>
    <w:rsid w:val="000417E4"/>
    <w:rsid w:val="00041815"/>
    <w:rsid w:val="00041862"/>
    <w:rsid w:val="000418C8"/>
    <w:rsid w:val="00041962"/>
    <w:rsid w:val="000419F6"/>
    <w:rsid w:val="00041D04"/>
    <w:rsid w:val="00041F42"/>
    <w:rsid w:val="000422C3"/>
    <w:rsid w:val="000428BB"/>
    <w:rsid w:val="00042C28"/>
    <w:rsid w:val="00043397"/>
    <w:rsid w:val="000434CB"/>
    <w:rsid w:val="00043523"/>
    <w:rsid w:val="000440A7"/>
    <w:rsid w:val="000442B0"/>
    <w:rsid w:val="000450F2"/>
    <w:rsid w:val="000451EB"/>
    <w:rsid w:val="00045467"/>
    <w:rsid w:val="000454C0"/>
    <w:rsid w:val="000455C9"/>
    <w:rsid w:val="00045A39"/>
    <w:rsid w:val="000463AC"/>
    <w:rsid w:val="000463AE"/>
    <w:rsid w:val="00046475"/>
    <w:rsid w:val="00046548"/>
    <w:rsid w:val="00046829"/>
    <w:rsid w:val="0004686C"/>
    <w:rsid w:val="000469CF"/>
    <w:rsid w:val="00047154"/>
    <w:rsid w:val="00047975"/>
    <w:rsid w:val="00047B13"/>
    <w:rsid w:val="00050017"/>
    <w:rsid w:val="000500FC"/>
    <w:rsid w:val="00050546"/>
    <w:rsid w:val="0005089E"/>
    <w:rsid w:val="0005104B"/>
    <w:rsid w:val="00051104"/>
    <w:rsid w:val="0005121B"/>
    <w:rsid w:val="00051553"/>
    <w:rsid w:val="0005223D"/>
    <w:rsid w:val="0005248D"/>
    <w:rsid w:val="000525A4"/>
    <w:rsid w:val="000526EC"/>
    <w:rsid w:val="00052B4C"/>
    <w:rsid w:val="00053124"/>
    <w:rsid w:val="000533F6"/>
    <w:rsid w:val="0005345A"/>
    <w:rsid w:val="000536E0"/>
    <w:rsid w:val="00053750"/>
    <w:rsid w:val="00053D90"/>
    <w:rsid w:val="00054734"/>
    <w:rsid w:val="0005489A"/>
    <w:rsid w:val="00054B9A"/>
    <w:rsid w:val="00054CD0"/>
    <w:rsid w:val="00054D6D"/>
    <w:rsid w:val="00054E8F"/>
    <w:rsid w:val="00054FE1"/>
    <w:rsid w:val="000550B7"/>
    <w:rsid w:val="000551A9"/>
    <w:rsid w:val="000552B2"/>
    <w:rsid w:val="00056274"/>
    <w:rsid w:val="00056632"/>
    <w:rsid w:val="00056790"/>
    <w:rsid w:val="00056F60"/>
    <w:rsid w:val="0005740C"/>
    <w:rsid w:val="00057DC0"/>
    <w:rsid w:val="000604F7"/>
    <w:rsid w:val="0006088D"/>
    <w:rsid w:val="00060B2B"/>
    <w:rsid w:val="0006157A"/>
    <w:rsid w:val="00061D07"/>
    <w:rsid w:val="0006204C"/>
    <w:rsid w:val="0006251E"/>
    <w:rsid w:val="0006257C"/>
    <w:rsid w:val="000625B1"/>
    <w:rsid w:val="00062686"/>
    <w:rsid w:val="000628E0"/>
    <w:rsid w:val="000638DE"/>
    <w:rsid w:val="00063CA9"/>
    <w:rsid w:val="00064161"/>
    <w:rsid w:val="00064363"/>
    <w:rsid w:val="000648CF"/>
    <w:rsid w:val="00064A75"/>
    <w:rsid w:val="00064E43"/>
    <w:rsid w:val="000659A6"/>
    <w:rsid w:val="00065CF8"/>
    <w:rsid w:val="00065E9A"/>
    <w:rsid w:val="00066A0B"/>
    <w:rsid w:val="00066A4D"/>
    <w:rsid w:val="00066FCC"/>
    <w:rsid w:val="00067B22"/>
    <w:rsid w:val="00067DA2"/>
    <w:rsid w:val="00067E7C"/>
    <w:rsid w:val="00067FA8"/>
    <w:rsid w:val="000707EA"/>
    <w:rsid w:val="00070F81"/>
    <w:rsid w:val="000715A2"/>
    <w:rsid w:val="000715E8"/>
    <w:rsid w:val="000716C1"/>
    <w:rsid w:val="00071774"/>
    <w:rsid w:val="0007183F"/>
    <w:rsid w:val="000722FD"/>
    <w:rsid w:val="00072718"/>
    <w:rsid w:val="000729DB"/>
    <w:rsid w:val="00072D3C"/>
    <w:rsid w:val="00072F12"/>
    <w:rsid w:val="00073113"/>
    <w:rsid w:val="0007377C"/>
    <w:rsid w:val="00073CEF"/>
    <w:rsid w:val="00074050"/>
    <w:rsid w:val="0007431D"/>
    <w:rsid w:val="00074442"/>
    <w:rsid w:val="0007445B"/>
    <w:rsid w:val="0007473D"/>
    <w:rsid w:val="0007487D"/>
    <w:rsid w:val="00074F48"/>
    <w:rsid w:val="000753D3"/>
    <w:rsid w:val="00075D08"/>
    <w:rsid w:val="000764C2"/>
    <w:rsid w:val="00076AB5"/>
    <w:rsid w:val="0007711D"/>
    <w:rsid w:val="000775F7"/>
    <w:rsid w:val="00081C22"/>
    <w:rsid w:val="00081C83"/>
    <w:rsid w:val="00081D56"/>
    <w:rsid w:val="00081E15"/>
    <w:rsid w:val="000820AC"/>
    <w:rsid w:val="000824DA"/>
    <w:rsid w:val="00082DF2"/>
    <w:rsid w:val="000840B8"/>
    <w:rsid w:val="00084199"/>
    <w:rsid w:val="00084558"/>
    <w:rsid w:val="0008496B"/>
    <w:rsid w:val="0008497E"/>
    <w:rsid w:val="00084D38"/>
    <w:rsid w:val="00085C2B"/>
    <w:rsid w:val="00086424"/>
    <w:rsid w:val="00086497"/>
    <w:rsid w:val="000864E5"/>
    <w:rsid w:val="0008684A"/>
    <w:rsid w:val="0008697E"/>
    <w:rsid w:val="00086B91"/>
    <w:rsid w:val="000870F5"/>
    <w:rsid w:val="00087387"/>
    <w:rsid w:val="000874EF"/>
    <w:rsid w:val="000878CF"/>
    <w:rsid w:val="00087C71"/>
    <w:rsid w:val="00087D4D"/>
    <w:rsid w:val="00087FBC"/>
    <w:rsid w:val="0009018A"/>
    <w:rsid w:val="00090346"/>
    <w:rsid w:val="000907A6"/>
    <w:rsid w:val="00090919"/>
    <w:rsid w:val="00090C33"/>
    <w:rsid w:val="00090D62"/>
    <w:rsid w:val="00090D87"/>
    <w:rsid w:val="000913B3"/>
    <w:rsid w:val="00091793"/>
    <w:rsid w:val="0009213D"/>
    <w:rsid w:val="0009260E"/>
    <w:rsid w:val="00092A7B"/>
    <w:rsid w:val="0009329C"/>
    <w:rsid w:val="00093804"/>
    <w:rsid w:val="0009385F"/>
    <w:rsid w:val="000938E3"/>
    <w:rsid w:val="00093A9C"/>
    <w:rsid w:val="00093B0A"/>
    <w:rsid w:val="00093C26"/>
    <w:rsid w:val="00093C3F"/>
    <w:rsid w:val="00094164"/>
    <w:rsid w:val="00094789"/>
    <w:rsid w:val="00094833"/>
    <w:rsid w:val="00094899"/>
    <w:rsid w:val="00094FEA"/>
    <w:rsid w:val="000950C2"/>
    <w:rsid w:val="00095188"/>
    <w:rsid w:val="00095258"/>
    <w:rsid w:val="00095B4C"/>
    <w:rsid w:val="00096765"/>
    <w:rsid w:val="00096873"/>
    <w:rsid w:val="00096897"/>
    <w:rsid w:val="00096AE2"/>
    <w:rsid w:val="00096DF1"/>
    <w:rsid w:val="00096F8B"/>
    <w:rsid w:val="0009788C"/>
    <w:rsid w:val="000A0110"/>
    <w:rsid w:val="000A0440"/>
    <w:rsid w:val="000A0BD5"/>
    <w:rsid w:val="000A144A"/>
    <w:rsid w:val="000A1C8C"/>
    <w:rsid w:val="000A2065"/>
    <w:rsid w:val="000A283F"/>
    <w:rsid w:val="000A316E"/>
    <w:rsid w:val="000A317D"/>
    <w:rsid w:val="000A3458"/>
    <w:rsid w:val="000A361B"/>
    <w:rsid w:val="000A3BA4"/>
    <w:rsid w:val="000A3E2B"/>
    <w:rsid w:val="000A3EF3"/>
    <w:rsid w:val="000A4179"/>
    <w:rsid w:val="000A4C8A"/>
    <w:rsid w:val="000A4CB2"/>
    <w:rsid w:val="000A568C"/>
    <w:rsid w:val="000A5B4D"/>
    <w:rsid w:val="000A6001"/>
    <w:rsid w:val="000A60C6"/>
    <w:rsid w:val="000A719B"/>
    <w:rsid w:val="000A791A"/>
    <w:rsid w:val="000A7D05"/>
    <w:rsid w:val="000A7F90"/>
    <w:rsid w:val="000A9B5D"/>
    <w:rsid w:val="000B014D"/>
    <w:rsid w:val="000B0C37"/>
    <w:rsid w:val="000B0D03"/>
    <w:rsid w:val="000B13EC"/>
    <w:rsid w:val="000B145E"/>
    <w:rsid w:val="000B1475"/>
    <w:rsid w:val="000B1EA9"/>
    <w:rsid w:val="000B2AB5"/>
    <w:rsid w:val="000B3A43"/>
    <w:rsid w:val="000B45F1"/>
    <w:rsid w:val="000B5527"/>
    <w:rsid w:val="000B5ABF"/>
    <w:rsid w:val="000B5E70"/>
    <w:rsid w:val="000B666C"/>
    <w:rsid w:val="000B67F4"/>
    <w:rsid w:val="000B6B3D"/>
    <w:rsid w:val="000B7179"/>
    <w:rsid w:val="000B767E"/>
    <w:rsid w:val="000B7ABB"/>
    <w:rsid w:val="000C0187"/>
    <w:rsid w:val="000C0344"/>
    <w:rsid w:val="000C0E0D"/>
    <w:rsid w:val="000C123E"/>
    <w:rsid w:val="000C13F1"/>
    <w:rsid w:val="000C205C"/>
    <w:rsid w:val="000C228A"/>
    <w:rsid w:val="000C23C4"/>
    <w:rsid w:val="000C2E29"/>
    <w:rsid w:val="000C33C8"/>
    <w:rsid w:val="000C35C6"/>
    <w:rsid w:val="000C36A1"/>
    <w:rsid w:val="000C3967"/>
    <w:rsid w:val="000C3D3C"/>
    <w:rsid w:val="000C41EE"/>
    <w:rsid w:val="000C436D"/>
    <w:rsid w:val="000C460F"/>
    <w:rsid w:val="000C49C7"/>
    <w:rsid w:val="000C49F1"/>
    <w:rsid w:val="000C4C0E"/>
    <w:rsid w:val="000C52B3"/>
    <w:rsid w:val="000C5552"/>
    <w:rsid w:val="000C5C52"/>
    <w:rsid w:val="000C6538"/>
    <w:rsid w:val="000C6B1C"/>
    <w:rsid w:val="000C6DF6"/>
    <w:rsid w:val="000C6E53"/>
    <w:rsid w:val="000C6FBA"/>
    <w:rsid w:val="000C7487"/>
    <w:rsid w:val="000C75A5"/>
    <w:rsid w:val="000C76A1"/>
    <w:rsid w:val="000C7C33"/>
    <w:rsid w:val="000C7CC6"/>
    <w:rsid w:val="000C7EC2"/>
    <w:rsid w:val="000C7FA6"/>
    <w:rsid w:val="000D0159"/>
    <w:rsid w:val="000D0241"/>
    <w:rsid w:val="000D0348"/>
    <w:rsid w:val="000D049C"/>
    <w:rsid w:val="000D066B"/>
    <w:rsid w:val="000D099D"/>
    <w:rsid w:val="000D1144"/>
    <w:rsid w:val="000D13B6"/>
    <w:rsid w:val="000D2199"/>
    <w:rsid w:val="000D265B"/>
    <w:rsid w:val="000D2DB5"/>
    <w:rsid w:val="000D2E64"/>
    <w:rsid w:val="000D2FA2"/>
    <w:rsid w:val="000D3025"/>
    <w:rsid w:val="000D30D3"/>
    <w:rsid w:val="000D34BA"/>
    <w:rsid w:val="000D3992"/>
    <w:rsid w:val="000D421D"/>
    <w:rsid w:val="000D4990"/>
    <w:rsid w:val="000D58A5"/>
    <w:rsid w:val="000D5AB0"/>
    <w:rsid w:val="000D6055"/>
    <w:rsid w:val="000D60C5"/>
    <w:rsid w:val="000D67E8"/>
    <w:rsid w:val="000D6B88"/>
    <w:rsid w:val="000D6C83"/>
    <w:rsid w:val="000D6D2A"/>
    <w:rsid w:val="000D6F53"/>
    <w:rsid w:val="000D7706"/>
    <w:rsid w:val="000D7E5E"/>
    <w:rsid w:val="000D7FFC"/>
    <w:rsid w:val="000E070C"/>
    <w:rsid w:val="000E0B90"/>
    <w:rsid w:val="000E0BD1"/>
    <w:rsid w:val="000E0CAA"/>
    <w:rsid w:val="000E0CDF"/>
    <w:rsid w:val="000E0FAA"/>
    <w:rsid w:val="000E13F0"/>
    <w:rsid w:val="000E31CB"/>
    <w:rsid w:val="000E44AD"/>
    <w:rsid w:val="000E4547"/>
    <w:rsid w:val="000E4635"/>
    <w:rsid w:val="000E52C1"/>
    <w:rsid w:val="000E57B7"/>
    <w:rsid w:val="000E616C"/>
    <w:rsid w:val="000E7A79"/>
    <w:rsid w:val="000E7BD5"/>
    <w:rsid w:val="000E7D7E"/>
    <w:rsid w:val="000F053D"/>
    <w:rsid w:val="000F05B8"/>
    <w:rsid w:val="000F11DF"/>
    <w:rsid w:val="000F12C9"/>
    <w:rsid w:val="000F13EA"/>
    <w:rsid w:val="000F1558"/>
    <w:rsid w:val="000F1DC7"/>
    <w:rsid w:val="000F24D1"/>
    <w:rsid w:val="000F2643"/>
    <w:rsid w:val="000F277D"/>
    <w:rsid w:val="000F337C"/>
    <w:rsid w:val="000F3398"/>
    <w:rsid w:val="000F3822"/>
    <w:rsid w:val="000F3B50"/>
    <w:rsid w:val="000F40D0"/>
    <w:rsid w:val="000F43E1"/>
    <w:rsid w:val="000F48FD"/>
    <w:rsid w:val="000F5A86"/>
    <w:rsid w:val="000F5ACE"/>
    <w:rsid w:val="000F6697"/>
    <w:rsid w:val="000F67A6"/>
    <w:rsid w:val="000F6B60"/>
    <w:rsid w:val="000F7082"/>
    <w:rsid w:val="000F79E1"/>
    <w:rsid w:val="000F7F7E"/>
    <w:rsid w:val="00100730"/>
    <w:rsid w:val="00100B22"/>
    <w:rsid w:val="00101870"/>
    <w:rsid w:val="001018BA"/>
    <w:rsid w:val="00101EDD"/>
    <w:rsid w:val="00102531"/>
    <w:rsid w:val="0010350B"/>
    <w:rsid w:val="001040E7"/>
    <w:rsid w:val="001046C8"/>
    <w:rsid w:val="0010497E"/>
    <w:rsid w:val="001052F1"/>
    <w:rsid w:val="00105407"/>
    <w:rsid w:val="00105A6C"/>
    <w:rsid w:val="001062C3"/>
    <w:rsid w:val="001062DC"/>
    <w:rsid w:val="00106CA3"/>
    <w:rsid w:val="00107DC9"/>
    <w:rsid w:val="0011066C"/>
    <w:rsid w:val="0011073F"/>
    <w:rsid w:val="00110C3B"/>
    <w:rsid w:val="001114D1"/>
    <w:rsid w:val="001115C0"/>
    <w:rsid w:val="001118D5"/>
    <w:rsid w:val="00111938"/>
    <w:rsid w:val="00111BDB"/>
    <w:rsid w:val="00111CB9"/>
    <w:rsid w:val="001120A3"/>
    <w:rsid w:val="00112385"/>
    <w:rsid w:val="00112E00"/>
    <w:rsid w:val="00113048"/>
    <w:rsid w:val="00113052"/>
    <w:rsid w:val="00113A8F"/>
    <w:rsid w:val="00114440"/>
    <w:rsid w:val="001145CF"/>
    <w:rsid w:val="00114FB8"/>
    <w:rsid w:val="001156DB"/>
    <w:rsid w:val="00115E2C"/>
    <w:rsid w:val="00117285"/>
    <w:rsid w:val="00117E0D"/>
    <w:rsid w:val="00117EC5"/>
    <w:rsid w:val="001200C7"/>
    <w:rsid w:val="0012065E"/>
    <w:rsid w:val="00121046"/>
    <w:rsid w:val="001210CB"/>
    <w:rsid w:val="0012117A"/>
    <w:rsid w:val="001212E2"/>
    <w:rsid w:val="00121440"/>
    <w:rsid w:val="00121D36"/>
    <w:rsid w:val="00122340"/>
    <w:rsid w:val="0012275C"/>
    <w:rsid w:val="00122D09"/>
    <w:rsid w:val="001231F7"/>
    <w:rsid w:val="001237D8"/>
    <w:rsid w:val="00123B53"/>
    <w:rsid w:val="00123FA6"/>
    <w:rsid w:val="00123FAC"/>
    <w:rsid w:val="00123FB9"/>
    <w:rsid w:val="00124043"/>
    <w:rsid w:val="001243E4"/>
    <w:rsid w:val="001247E3"/>
    <w:rsid w:val="0012486A"/>
    <w:rsid w:val="00124DA8"/>
    <w:rsid w:val="00125A5A"/>
    <w:rsid w:val="0012625A"/>
    <w:rsid w:val="00126F63"/>
    <w:rsid w:val="00126F73"/>
    <w:rsid w:val="00127461"/>
    <w:rsid w:val="00127547"/>
    <w:rsid w:val="001277DC"/>
    <w:rsid w:val="00127C6C"/>
    <w:rsid w:val="00127F4C"/>
    <w:rsid w:val="00127FB3"/>
    <w:rsid w:val="001302A7"/>
    <w:rsid w:val="001302BC"/>
    <w:rsid w:val="00130AD9"/>
    <w:rsid w:val="00130B73"/>
    <w:rsid w:val="00130C3C"/>
    <w:rsid w:val="00130C74"/>
    <w:rsid w:val="00131823"/>
    <w:rsid w:val="00131BF5"/>
    <w:rsid w:val="0013229A"/>
    <w:rsid w:val="001322CD"/>
    <w:rsid w:val="001322D1"/>
    <w:rsid w:val="0013259B"/>
    <w:rsid w:val="001326C5"/>
    <w:rsid w:val="00132771"/>
    <w:rsid w:val="00132BFE"/>
    <w:rsid w:val="0013346B"/>
    <w:rsid w:val="00134193"/>
    <w:rsid w:val="00134265"/>
    <w:rsid w:val="001349A0"/>
    <w:rsid w:val="00134C73"/>
    <w:rsid w:val="00135350"/>
    <w:rsid w:val="00135352"/>
    <w:rsid w:val="00135606"/>
    <w:rsid w:val="001365A9"/>
    <w:rsid w:val="00136EA5"/>
    <w:rsid w:val="001370F0"/>
    <w:rsid w:val="0013747D"/>
    <w:rsid w:val="00137EEB"/>
    <w:rsid w:val="00140292"/>
    <w:rsid w:val="00140428"/>
    <w:rsid w:val="00140676"/>
    <w:rsid w:val="0014074D"/>
    <w:rsid w:val="00141C2E"/>
    <w:rsid w:val="00141FD8"/>
    <w:rsid w:val="00142422"/>
    <w:rsid w:val="00142436"/>
    <w:rsid w:val="00143197"/>
    <w:rsid w:val="001434DE"/>
    <w:rsid w:val="001436EC"/>
    <w:rsid w:val="001444EA"/>
    <w:rsid w:val="001445AD"/>
    <w:rsid w:val="0014487A"/>
    <w:rsid w:val="00144B9A"/>
    <w:rsid w:val="0014515E"/>
    <w:rsid w:val="001451B1"/>
    <w:rsid w:val="0014538B"/>
    <w:rsid w:val="00145F86"/>
    <w:rsid w:val="001462E4"/>
    <w:rsid w:val="001466A8"/>
    <w:rsid w:val="00146F5D"/>
    <w:rsid w:val="00147253"/>
    <w:rsid w:val="001477E7"/>
    <w:rsid w:val="00147AD0"/>
    <w:rsid w:val="00147CE6"/>
    <w:rsid w:val="00147DF6"/>
    <w:rsid w:val="00147EC3"/>
    <w:rsid w:val="00147F5B"/>
    <w:rsid w:val="001515B5"/>
    <w:rsid w:val="00151937"/>
    <w:rsid w:val="001520C6"/>
    <w:rsid w:val="0015226D"/>
    <w:rsid w:val="00152AFF"/>
    <w:rsid w:val="001533EE"/>
    <w:rsid w:val="001533FC"/>
    <w:rsid w:val="00153C4D"/>
    <w:rsid w:val="00153D1D"/>
    <w:rsid w:val="00154000"/>
    <w:rsid w:val="00154088"/>
    <w:rsid w:val="0015493D"/>
    <w:rsid w:val="00154AC1"/>
    <w:rsid w:val="00155936"/>
    <w:rsid w:val="00155E24"/>
    <w:rsid w:val="00156C0D"/>
    <w:rsid w:val="001570D7"/>
    <w:rsid w:val="001572AC"/>
    <w:rsid w:val="001578EF"/>
    <w:rsid w:val="00157A96"/>
    <w:rsid w:val="00157B01"/>
    <w:rsid w:val="0016051A"/>
    <w:rsid w:val="0016063B"/>
    <w:rsid w:val="00160A40"/>
    <w:rsid w:val="0016155F"/>
    <w:rsid w:val="001616A1"/>
    <w:rsid w:val="00162233"/>
    <w:rsid w:val="001625AC"/>
    <w:rsid w:val="001628A7"/>
    <w:rsid w:val="00162A99"/>
    <w:rsid w:val="00162D92"/>
    <w:rsid w:val="0016346C"/>
    <w:rsid w:val="00163840"/>
    <w:rsid w:val="00163B3A"/>
    <w:rsid w:val="00163F1C"/>
    <w:rsid w:val="001645A3"/>
    <w:rsid w:val="001645A6"/>
    <w:rsid w:val="00164726"/>
    <w:rsid w:val="00164C29"/>
    <w:rsid w:val="001656AE"/>
    <w:rsid w:val="001659E1"/>
    <w:rsid w:val="00165C58"/>
    <w:rsid w:val="00166812"/>
    <w:rsid w:val="00166D30"/>
    <w:rsid w:val="00166EB4"/>
    <w:rsid w:val="00167823"/>
    <w:rsid w:val="00167B4B"/>
    <w:rsid w:val="00170222"/>
    <w:rsid w:val="001712B3"/>
    <w:rsid w:val="0017174C"/>
    <w:rsid w:val="00171837"/>
    <w:rsid w:val="001718F5"/>
    <w:rsid w:val="00171BDF"/>
    <w:rsid w:val="00171C0B"/>
    <w:rsid w:val="00171CDA"/>
    <w:rsid w:val="00171E20"/>
    <w:rsid w:val="00171EA5"/>
    <w:rsid w:val="001722ED"/>
    <w:rsid w:val="00172307"/>
    <w:rsid w:val="0017232A"/>
    <w:rsid w:val="00172676"/>
    <w:rsid w:val="00172881"/>
    <w:rsid w:val="00172BA9"/>
    <w:rsid w:val="00172D46"/>
    <w:rsid w:val="00172F72"/>
    <w:rsid w:val="00173530"/>
    <w:rsid w:val="00173ED3"/>
    <w:rsid w:val="001741CD"/>
    <w:rsid w:val="00174F96"/>
    <w:rsid w:val="001753D5"/>
    <w:rsid w:val="001754A7"/>
    <w:rsid w:val="00175982"/>
    <w:rsid w:val="00175B8C"/>
    <w:rsid w:val="00175C16"/>
    <w:rsid w:val="00176176"/>
    <w:rsid w:val="0017631C"/>
    <w:rsid w:val="00176A9B"/>
    <w:rsid w:val="00176AE7"/>
    <w:rsid w:val="00176D8B"/>
    <w:rsid w:val="00177014"/>
    <w:rsid w:val="0017767B"/>
    <w:rsid w:val="0018034F"/>
    <w:rsid w:val="00180441"/>
    <w:rsid w:val="00180A96"/>
    <w:rsid w:val="00180C82"/>
    <w:rsid w:val="00180E55"/>
    <w:rsid w:val="00180F91"/>
    <w:rsid w:val="001810A5"/>
    <w:rsid w:val="0018135F"/>
    <w:rsid w:val="0018187F"/>
    <w:rsid w:val="00181E30"/>
    <w:rsid w:val="00182289"/>
    <w:rsid w:val="001822EB"/>
    <w:rsid w:val="00182C6D"/>
    <w:rsid w:val="001832FD"/>
    <w:rsid w:val="0018352D"/>
    <w:rsid w:val="001839EA"/>
    <w:rsid w:val="00183F32"/>
    <w:rsid w:val="00183F52"/>
    <w:rsid w:val="001840A7"/>
    <w:rsid w:val="001841D0"/>
    <w:rsid w:val="00184891"/>
    <w:rsid w:val="00184A91"/>
    <w:rsid w:val="00184DB8"/>
    <w:rsid w:val="00185829"/>
    <w:rsid w:val="00185D14"/>
    <w:rsid w:val="00185F3C"/>
    <w:rsid w:val="00185FD1"/>
    <w:rsid w:val="00186702"/>
    <w:rsid w:val="00186A23"/>
    <w:rsid w:val="0018703F"/>
    <w:rsid w:val="001878B6"/>
    <w:rsid w:val="00187A0B"/>
    <w:rsid w:val="001904C2"/>
    <w:rsid w:val="00190511"/>
    <w:rsid w:val="0019101D"/>
    <w:rsid w:val="001918BB"/>
    <w:rsid w:val="00191AFD"/>
    <w:rsid w:val="00191ED7"/>
    <w:rsid w:val="0019200F"/>
    <w:rsid w:val="00192147"/>
    <w:rsid w:val="001921D2"/>
    <w:rsid w:val="001927C2"/>
    <w:rsid w:val="0019291D"/>
    <w:rsid w:val="001929D6"/>
    <w:rsid w:val="00192FAA"/>
    <w:rsid w:val="00193221"/>
    <w:rsid w:val="00193928"/>
    <w:rsid w:val="00193F1B"/>
    <w:rsid w:val="0019486C"/>
    <w:rsid w:val="00194A1C"/>
    <w:rsid w:val="00194A38"/>
    <w:rsid w:val="00194A9E"/>
    <w:rsid w:val="00194B3A"/>
    <w:rsid w:val="00194F65"/>
    <w:rsid w:val="00196C65"/>
    <w:rsid w:val="001975F0"/>
    <w:rsid w:val="00197AB6"/>
    <w:rsid w:val="00197DC5"/>
    <w:rsid w:val="001A0076"/>
    <w:rsid w:val="001A053E"/>
    <w:rsid w:val="001A0759"/>
    <w:rsid w:val="001A12EF"/>
    <w:rsid w:val="001A1447"/>
    <w:rsid w:val="001A1483"/>
    <w:rsid w:val="001A1669"/>
    <w:rsid w:val="001A1754"/>
    <w:rsid w:val="001A1CFF"/>
    <w:rsid w:val="001A2C9D"/>
    <w:rsid w:val="001A2DB2"/>
    <w:rsid w:val="001A3079"/>
    <w:rsid w:val="001A355E"/>
    <w:rsid w:val="001A3B13"/>
    <w:rsid w:val="001A3BCB"/>
    <w:rsid w:val="001A43A7"/>
    <w:rsid w:val="001A477F"/>
    <w:rsid w:val="001A4A3B"/>
    <w:rsid w:val="001A4D31"/>
    <w:rsid w:val="001A4EB3"/>
    <w:rsid w:val="001A5228"/>
    <w:rsid w:val="001A5CA5"/>
    <w:rsid w:val="001A64DC"/>
    <w:rsid w:val="001A7034"/>
    <w:rsid w:val="001A7221"/>
    <w:rsid w:val="001A745A"/>
    <w:rsid w:val="001A7B7C"/>
    <w:rsid w:val="001A7B7E"/>
    <w:rsid w:val="001B0827"/>
    <w:rsid w:val="001B0C16"/>
    <w:rsid w:val="001B1163"/>
    <w:rsid w:val="001B11B5"/>
    <w:rsid w:val="001B152F"/>
    <w:rsid w:val="001B161F"/>
    <w:rsid w:val="001B16BE"/>
    <w:rsid w:val="001B1DF2"/>
    <w:rsid w:val="001B1E34"/>
    <w:rsid w:val="001B2968"/>
    <w:rsid w:val="001B31EB"/>
    <w:rsid w:val="001B32BE"/>
    <w:rsid w:val="001B3494"/>
    <w:rsid w:val="001B39A0"/>
    <w:rsid w:val="001B4233"/>
    <w:rsid w:val="001B47EA"/>
    <w:rsid w:val="001B4902"/>
    <w:rsid w:val="001B498D"/>
    <w:rsid w:val="001B4B80"/>
    <w:rsid w:val="001B55D9"/>
    <w:rsid w:val="001B5875"/>
    <w:rsid w:val="001B5B6A"/>
    <w:rsid w:val="001B6903"/>
    <w:rsid w:val="001B6FA1"/>
    <w:rsid w:val="001B7112"/>
    <w:rsid w:val="001B71F8"/>
    <w:rsid w:val="001B7BB6"/>
    <w:rsid w:val="001B7C71"/>
    <w:rsid w:val="001B7DC8"/>
    <w:rsid w:val="001C02E5"/>
    <w:rsid w:val="001C03D6"/>
    <w:rsid w:val="001C0508"/>
    <w:rsid w:val="001C0901"/>
    <w:rsid w:val="001C0A08"/>
    <w:rsid w:val="001C0A14"/>
    <w:rsid w:val="001C0D96"/>
    <w:rsid w:val="001C19A8"/>
    <w:rsid w:val="001C1B14"/>
    <w:rsid w:val="001C1FC3"/>
    <w:rsid w:val="001C2225"/>
    <w:rsid w:val="001C22BE"/>
    <w:rsid w:val="001C234D"/>
    <w:rsid w:val="001C2A59"/>
    <w:rsid w:val="001C3108"/>
    <w:rsid w:val="001C3835"/>
    <w:rsid w:val="001C3A7C"/>
    <w:rsid w:val="001C3BB2"/>
    <w:rsid w:val="001C3D9A"/>
    <w:rsid w:val="001C4040"/>
    <w:rsid w:val="001C4070"/>
    <w:rsid w:val="001C59A7"/>
    <w:rsid w:val="001C5AD5"/>
    <w:rsid w:val="001C61F2"/>
    <w:rsid w:val="001C7497"/>
    <w:rsid w:val="001C7B85"/>
    <w:rsid w:val="001C7C79"/>
    <w:rsid w:val="001C7ED3"/>
    <w:rsid w:val="001D0211"/>
    <w:rsid w:val="001D03C4"/>
    <w:rsid w:val="001D16BF"/>
    <w:rsid w:val="001D1D3F"/>
    <w:rsid w:val="001D202D"/>
    <w:rsid w:val="001D20DF"/>
    <w:rsid w:val="001D21E8"/>
    <w:rsid w:val="001D2EE7"/>
    <w:rsid w:val="001D307B"/>
    <w:rsid w:val="001D3227"/>
    <w:rsid w:val="001D394B"/>
    <w:rsid w:val="001D3C38"/>
    <w:rsid w:val="001D41AC"/>
    <w:rsid w:val="001D457C"/>
    <w:rsid w:val="001D4B65"/>
    <w:rsid w:val="001D4CAF"/>
    <w:rsid w:val="001D51DC"/>
    <w:rsid w:val="001D53EA"/>
    <w:rsid w:val="001D5C9C"/>
    <w:rsid w:val="001D5E7D"/>
    <w:rsid w:val="001D5FF6"/>
    <w:rsid w:val="001D615B"/>
    <w:rsid w:val="001D6280"/>
    <w:rsid w:val="001D664C"/>
    <w:rsid w:val="001D6AD2"/>
    <w:rsid w:val="001D6D09"/>
    <w:rsid w:val="001D7182"/>
    <w:rsid w:val="001D74A5"/>
    <w:rsid w:val="001E0880"/>
    <w:rsid w:val="001E13B1"/>
    <w:rsid w:val="001E1681"/>
    <w:rsid w:val="001E1DDD"/>
    <w:rsid w:val="001E2613"/>
    <w:rsid w:val="001E26E9"/>
    <w:rsid w:val="001E2991"/>
    <w:rsid w:val="001E29C6"/>
    <w:rsid w:val="001E2AD5"/>
    <w:rsid w:val="001E35E8"/>
    <w:rsid w:val="001E3AD9"/>
    <w:rsid w:val="001E47C9"/>
    <w:rsid w:val="001E4A29"/>
    <w:rsid w:val="001E4AE1"/>
    <w:rsid w:val="001E504C"/>
    <w:rsid w:val="001E5431"/>
    <w:rsid w:val="001E5643"/>
    <w:rsid w:val="001E5954"/>
    <w:rsid w:val="001E5CA3"/>
    <w:rsid w:val="001E5DF8"/>
    <w:rsid w:val="001E6224"/>
    <w:rsid w:val="001E63C4"/>
    <w:rsid w:val="001E797C"/>
    <w:rsid w:val="001E7994"/>
    <w:rsid w:val="001E7AC1"/>
    <w:rsid w:val="001E7BA2"/>
    <w:rsid w:val="001E7F60"/>
    <w:rsid w:val="001F06F1"/>
    <w:rsid w:val="001F0933"/>
    <w:rsid w:val="001F11F3"/>
    <w:rsid w:val="001F1C45"/>
    <w:rsid w:val="001F1CB7"/>
    <w:rsid w:val="001F1D6B"/>
    <w:rsid w:val="001F23A1"/>
    <w:rsid w:val="001F28FF"/>
    <w:rsid w:val="001F2F61"/>
    <w:rsid w:val="001F30B9"/>
    <w:rsid w:val="001F32C5"/>
    <w:rsid w:val="001F3457"/>
    <w:rsid w:val="001F34FF"/>
    <w:rsid w:val="001F39D5"/>
    <w:rsid w:val="001F3AF6"/>
    <w:rsid w:val="001F3DCB"/>
    <w:rsid w:val="001F49D1"/>
    <w:rsid w:val="001F5BEA"/>
    <w:rsid w:val="001F6569"/>
    <w:rsid w:val="001F67C4"/>
    <w:rsid w:val="001F779E"/>
    <w:rsid w:val="001F7A83"/>
    <w:rsid w:val="001F7B17"/>
    <w:rsid w:val="00200589"/>
    <w:rsid w:val="0020059C"/>
    <w:rsid w:val="002011E8"/>
    <w:rsid w:val="00201648"/>
    <w:rsid w:val="002026CB"/>
    <w:rsid w:val="00202A85"/>
    <w:rsid w:val="00202ED9"/>
    <w:rsid w:val="00202F46"/>
    <w:rsid w:val="00202F6A"/>
    <w:rsid w:val="00202FEC"/>
    <w:rsid w:val="0020357D"/>
    <w:rsid w:val="00203A18"/>
    <w:rsid w:val="00204B37"/>
    <w:rsid w:val="00204B55"/>
    <w:rsid w:val="00204FC6"/>
    <w:rsid w:val="00205E99"/>
    <w:rsid w:val="00206182"/>
    <w:rsid w:val="002076D7"/>
    <w:rsid w:val="0020782B"/>
    <w:rsid w:val="00207F07"/>
    <w:rsid w:val="002100AD"/>
    <w:rsid w:val="002100B7"/>
    <w:rsid w:val="002103DB"/>
    <w:rsid w:val="0021055E"/>
    <w:rsid w:val="0021115C"/>
    <w:rsid w:val="0021144D"/>
    <w:rsid w:val="002121B5"/>
    <w:rsid w:val="00212564"/>
    <w:rsid w:val="002125A1"/>
    <w:rsid w:val="002126E1"/>
    <w:rsid w:val="00212A14"/>
    <w:rsid w:val="00212B1C"/>
    <w:rsid w:val="00212EBD"/>
    <w:rsid w:val="00212FF7"/>
    <w:rsid w:val="00213036"/>
    <w:rsid w:val="00213790"/>
    <w:rsid w:val="00213F2D"/>
    <w:rsid w:val="00214299"/>
    <w:rsid w:val="0021478A"/>
    <w:rsid w:val="00214C06"/>
    <w:rsid w:val="00214F1B"/>
    <w:rsid w:val="00215719"/>
    <w:rsid w:val="00215919"/>
    <w:rsid w:val="00215F75"/>
    <w:rsid w:val="00216B48"/>
    <w:rsid w:val="00217460"/>
    <w:rsid w:val="0021776D"/>
    <w:rsid w:val="00217AEA"/>
    <w:rsid w:val="00217F1B"/>
    <w:rsid w:val="0022088E"/>
    <w:rsid w:val="00220BBB"/>
    <w:rsid w:val="00221079"/>
    <w:rsid w:val="00221209"/>
    <w:rsid w:val="00221215"/>
    <w:rsid w:val="00221A7E"/>
    <w:rsid w:val="00221F82"/>
    <w:rsid w:val="00222B2F"/>
    <w:rsid w:val="00222D38"/>
    <w:rsid w:val="00223C66"/>
    <w:rsid w:val="00223EDB"/>
    <w:rsid w:val="00224249"/>
    <w:rsid w:val="0022454D"/>
    <w:rsid w:val="00224B8B"/>
    <w:rsid w:val="00224C4B"/>
    <w:rsid w:val="00224C4D"/>
    <w:rsid w:val="00224E9E"/>
    <w:rsid w:val="002250E4"/>
    <w:rsid w:val="002250F7"/>
    <w:rsid w:val="002257A8"/>
    <w:rsid w:val="00226074"/>
    <w:rsid w:val="00226290"/>
    <w:rsid w:val="00226A21"/>
    <w:rsid w:val="00226BEE"/>
    <w:rsid w:val="00226FDE"/>
    <w:rsid w:val="0022716F"/>
    <w:rsid w:val="002277AD"/>
    <w:rsid w:val="00227C65"/>
    <w:rsid w:val="00230074"/>
    <w:rsid w:val="0023085E"/>
    <w:rsid w:val="00230B24"/>
    <w:rsid w:val="002315FE"/>
    <w:rsid w:val="002318A1"/>
    <w:rsid w:val="00231959"/>
    <w:rsid w:val="00231961"/>
    <w:rsid w:val="00231FB2"/>
    <w:rsid w:val="002320C3"/>
    <w:rsid w:val="002321E2"/>
    <w:rsid w:val="002322EB"/>
    <w:rsid w:val="00232956"/>
    <w:rsid w:val="00232C69"/>
    <w:rsid w:val="00232F6D"/>
    <w:rsid w:val="00232FF8"/>
    <w:rsid w:val="00233B06"/>
    <w:rsid w:val="00233B2A"/>
    <w:rsid w:val="00233E38"/>
    <w:rsid w:val="00234398"/>
    <w:rsid w:val="002344DE"/>
    <w:rsid w:val="00234E80"/>
    <w:rsid w:val="00234F67"/>
    <w:rsid w:val="002350D6"/>
    <w:rsid w:val="0023511E"/>
    <w:rsid w:val="002355DE"/>
    <w:rsid w:val="0023563C"/>
    <w:rsid w:val="00235834"/>
    <w:rsid w:val="002359C6"/>
    <w:rsid w:val="00235A36"/>
    <w:rsid w:val="002360EE"/>
    <w:rsid w:val="00236151"/>
    <w:rsid w:val="00236217"/>
    <w:rsid w:val="00236431"/>
    <w:rsid w:val="002364C2"/>
    <w:rsid w:val="00237662"/>
    <w:rsid w:val="002379B2"/>
    <w:rsid w:val="00237E27"/>
    <w:rsid w:val="002408B9"/>
    <w:rsid w:val="002409D3"/>
    <w:rsid w:val="00240AA9"/>
    <w:rsid w:val="0024109A"/>
    <w:rsid w:val="00242392"/>
    <w:rsid w:val="00242603"/>
    <w:rsid w:val="00243519"/>
    <w:rsid w:val="002438B9"/>
    <w:rsid w:val="00244987"/>
    <w:rsid w:val="00244A25"/>
    <w:rsid w:val="00244A70"/>
    <w:rsid w:val="00245E8F"/>
    <w:rsid w:val="00246525"/>
    <w:rsid w:val="00246B94"/>
    <w:rsid w:val="00246EE6"/>
    <w:rsid w:val="00247814"/>
    <w:rsid w:val="00250037"/>
    <w:rsid w:val="002500ED"/>
    <w:rsid w:val="002501A7"/>
    <w:rsid w:val="0025034C"/>
    <w:rsid w:val="002507B2"/>
    <w:rsid w:val="00250BBC"/>
    <w:rsid w:val="00251060"/>
    <w:rsid w:val="00251211"/>
    <w:rsid w:val="00251417"/>
    <w:rsid w:val="0025141C"/>
    <w:rsid w:val="00251810"/>
    <w:rsid w:val="002519C1"/>
    <w:rsid w:val="002528C4"/>
    <w:rsid w:val="00252D76"/>
    <w:rsid w:val="00253342"/>
    <w:rsid w:val="0025342F"/>
    <w:rsid w:val="00253680"/>
    <w:rsid w:val="00253B31"/>
    <w:rsid w:val="00253CA8"/>
    <w:rsid w:val="0025465B"/>
    <w:rsid w:val="00255081"/>
    <w:rsid w:val="00255288"/>
    <w:rsid w:val="0025557E"/>
    <w:rsid w:val="002559C4"/>
    <w:rsid w:val="00255D2A"/>
    <w:rsid w:val="00255F6A"/>
    <w:rsid w:val="00256069"/>
    <w:rsid w:val="002561B2"/>
    <w:rsid w:val="00256292"/>
    <w:rsid w:val="00256500"/>
    <w:rsid w:val="00256606"/>
    <w:rsid w:val="002567C8"/>
    <w:rsid w:val="002570A5"/>
    <w:rsid w:val="00257177"/>
    <w:rsid w:val="00257A33"/>
    <w:rsid w:val="00257B12"/>
    <w:rsid w:val="00257D51"/>
    <w:rsid w:val="00257DEE"/>
    <w:rsid w:val="002605BC"/>
    <w:rsid w:val="002605C4"/>
    <w:rsid w:val="00260BA6"/>
    <w:rsid w:val="00260BE1"/>
    <w:rsid w:val="002611AC"/>
    <w:rsid w:val="0026129C"/>
    <w:rsid w:val="00261325"/>
    <w:rsid w:val="00261878"/>
    <w:rsid w:val="00262117"/>
    <w:rsid w:val="00262254"/>
    <w:rsid w:val="002628A4"/>
    <w:rsid w:val="00262CA4"/>
    <w:rsid w:val="00262E0E"/>
    <w:rsid w:val="002635E2"/>
    <w:rsid w:val="0026374E"/>
    <w:rsid w:val="00263847"/>
    <w:rsid w:val="00263B14"/>
    <w:rsid w:val="00263B73"/>
    <w:rsid w:val="00263E3C"/>
    <w:rsid w:val="00263F4A"/>
    <w:rsid w:val="002644F3"/>
    <w:rsid w:val="00264E7E"/>
    <w:rsid w:val="00265877"/>
    <w:rsid w:val="002658A3"/>
    <w:rsid w:val="00265A2E"/>
    <w:rsid w:val="00265BD7"/>
    <w:rsid w:val="00265D9E"/>
    <w:rsid w:val="00265E04"/>
    <w:rsid w:val="00266360"/>
    <w:rsid w:val="002665B6"/>
    <w:rsid w:val="002668A0"/>
    <w:rsid w:val="002677DD"/>
    <w:rsid w:val="00267874"/>
    <w:rsid w:val="00267C9E"/>
    <w:rsid w:val="00270050"/>
    <w:rsid w:val="0027012B"/>
    <w:rsid w:val="00270163"/>
    <w:rsid w:val="0027052B"/>
    <w:rsid w:val="00270545"/>
    <w:rsid w:val="002707FA"/>
    <w:rsid w:val="002712D8"/>
    <w:rsid w:val="0027166B"/>
    <w:rsid w:val="00271F47"/>
    <w:rsid w:val="002720A8"/>
    <w:rsid w:val="0027231D"/>
    <w:rsid w:val="00272755"/>
    <w:rsid w:val="00272A2A"/>
    <w:rsid w:val="00272D6F"/>
    <w:rsid w:val="002732A4"/>
    <w:rsid w:val="0027330D"/>
    <w:rsid w:val="00273665"/>
    <w:rsid w:val="002738D8"/>
    <w:rsid w:val="0027409C"/>
    <w:rsid w:val="002745A1"/>
    <w:rsid w:val="00274638"/>
    <w:rsid w:val="0027479B"/>
    <w:rsid w:val="00274C78"/>
    <w:rsid w:val="00274F01"/>
    <w:rsid w:val="00275647"/>
    <w:rsid w:val="00275810"/>
    <w:rsid w:val="00276431"/>
    <w:rsid w:val="002766EE"/>
    <w:rsid w:val="00276945"/>
    <w:rsid w:val="00276AB1"/>
    <w:rsid w:val="00276ABD"/>
    <w:rsid w:val="00277543"/>
    <w:rsid w:val="002778A7"/>
    <w:rsid w:val="002779DF"/>
    <w:rsid w:val="00277F4E"/>
    <w:rsid w:val="00280512"/>
    <w:rsid w:val="002806BB"/>
    <w:rsid w:val="00280A05"/>
    <w:rsid w:val="00280E8F"/>
    <w:rsid w:val="00280F61"/>
    <w:rsid w:val="0028131C"/>
    <w:rsid w:val="00281908"/>
    <w:rsid w:val="00281989"/>
    <w:rsid w:val="00281B6C"/>
    <w:rsid w:val="00281BB8"/>
    <w:rsid w:val="00281D47"/>
    <w:rsid w:val="00281EDC"/>
    <w:rsid w:val="00281FDF"/>
    <w:rsid w:val="00282233"/>
    <w:rsid w:val="0028229E"/>
    <w:rsid w:val="002823B3"/>
    <w:rsid w:val="002826D7"/>
    <w:rsid w:val="00282776"/>
    <w:rsid w:val="002827A3"/>
    <w:rsid w:val="0028319E"/>
    <w:rsid w:val="00283EE8"/>
    <w:rsid w:val="00283EED"/>
    <w:rsid w:val="00284036"/>
    <w:rsid w:val="0028441E"/>
    <w:rsid w:val="002853AC"/>
    <w:rsid w:val="00285858"/>
    <w:rsid w:val="0028587A"/>
    <w:rsid w:val="00285B27"/>
    <w:rsid w:val="00285B44"/>
    <w:rsid w:val="0028612B"/>
    <w:rsid w:val="00286275"/>
    <w:rsid w:val="002867DD"/>
    <w:rsid w:val="00287108"/>
    <w:rsid w:val="0028741D"/>
    <w:rsid w:val="00287452"/>
    <w:rsid w:val="00287504"/>
    <w:rsid w:val="0028781E"/>
    <w:rsid w:val="00287F69"/>
    <w:rsid w:val="00290782"/>
    <w:rsid w:val="0029146E"/>
    <w:rsid w:val="002914DE"/>
    <w:rsid w:val="002917DC"/>
    <w:rsid w:val="002920C3"/>
    <w:rsid w:val="0029211E"/>
    <w:rsid w:val="00292291"/>
    <w:rsid w:val="00292813"/>
    <w:rsid w:val="00292884"/>
    <w:rsid w:val="002928CE"/>
    <w:rsid w:val="00293656"/>
    <w:rsid w:val="0029452E"/>
    <w:rsid w:val="0029453B"/>
    <w:rsid w:val="0029453C"/>
    <w:rsid w:val="002948BA"/>
    <w:rsid w:val="0029492D"/>
    <w:rsid w:val="00294AC7"/>
    <w:rsid w:val="00295307"/>
    <w:rsid w:val="00295843"/>
    <w:rsid w:val="00295F07"/>
    <w:rsid w:val="002960A0"/>
    <w:rsid w:val="00296617"/>
    <w:rsid w:val="00297106"/>
    <w:rsid w:val="00297333"/>
    <w:rsid w:val="002973DE"/>
    <w:rsid w:val="00297639"/>
    <w:rsid w:val="002976F6"/>
    <w:rsid w:val="002A02B0"/>
    <w:rsid w:val="002A0A44"/>
    <w:rsid w:val="002A0C1B"/>
    <w:rsid w:val="002A15F0"/>
    <w:rsid w:val="002A180C"/>
    <w:rsid w:val="002A1B34"/>
    <w:rsid w:val="002A2036"/>
    <w:rsid w:val="002A2534"/>
    <w:rsid w:val="002A258A"/>
    <w:rsid w:val="002A25F9"/>
    <w:rsid w:val="002A2B5A"/>
    <w:rsid w:val="002A3713"/>
    <w:rsid w:val="002A38F4"/>
    <w:rsid w:val="002A3F5C"/>
    <w:rsid w:val="002A4294"/>
    <w:rsid w:val="002A43AC"/>
    <w:rsid w:val="002A4A5D"/>
    <w:rsid w:val="002A4D9F"/>
    <w:rsid w:val="002A5445"/>
    <w:rsid w:val="002A5C42"/>
    <w:rsid w:val="002A5D4C"/>
    <w:rsid w:val="002A5E98"/>
    <w:rsid w:val="002A5EE3"/>
    <w:rsid w:val="002A684C"/>
    <w:rsid w:val="002A7568"/>
    <w:rsid w:val="002A796D"/>
    <w:rsid w:val="002A7C24"/>
    <w:rsid w:val="002A7F19"/>
    <w:rsid w:val="002A7F29"/>
    <w:rsid w:val="002B002A"/>
    <w:rsid w:val="002B0275"/>
    <w:rsid w:val="002B0E16"/>
    <w:rsid w:val="002B1000"/>
    <w:rsid w:val="002B1205"/>
    <w:rsid w:val="002B131B"/>
    <w:rsid w:val="002B14AE"/>
    <w:rsid w:val="002B1D7F"/>
    <w:rsid w:val="002B1DC1"/>
    <w:rsid w:val="002B28C7"/>
    <w:rsid w:val="002B2B22"/>
    <w:rsid w:val="002B2F1A"/>
    <w:rsid w:val="002B339E"/>
    <w:rsid w:val="002B3DEA"/>
    <w:rsid w:val="002B3E17"/>
    <w:rsid w:val="002B40AA"/>
    <w:rsid w:val="002B42C8"/>
    <w:rsid w:val="002B4588"/>
    <w:rsid w:val="002B4A4B"/>
    <w:rsid w:val="002B4B59"/>
    <w:rsid w:val="002B4D02"/>
    <w:rsid w:val="002B4DD2"/>
    <w:rsid w:val="002B5A47"/>
    <w:rsid w:val="002B656B"/>
    <w:rsid w:val="002B6805"/>
    <w:rsid w:val="002B6B39"/>
    <w:rsid w:val="002B6C71"/>
    <w:rsid w:val="002B6E8F"/>
    <w:rsid w:val="002B78D5"/>
    <w:rsid w:val="002B79E9"/>
    <w:rsid w:val="002B7B64"/>
    <w:rsid w:val="002B7DB0"/>
    <w:rsid w:val="002B7E02"/>
    <w:rsid w:val="002B7F76"/>
    <w:rsid w:val="002C04B1"/>
    <w:rsid w:val="002C05EC"/>
    <w:rsid w:val="002C07B2"/>
    <w:rsid w:val="002C1209"/>
    <w:rsid w:val="002C139D"/>
    <w:rsid w:val="002C16D8"/>
    <w:rsid w:val="002C1CE2"/>
    <w:rsid w:val="002C1F54"/>
    <w:rsid w:val="002C2796"/>
    <w:rsid w:val="002C28B9"/>
    <w:rsid w:val="002C2CCF"/>
    <w:rsid w:val="002C2D55"/>
    <w:rsid w:val="002C31EB"/>
    <w:rsid w:val="002C426C"/>
    <w:rsid w:val="002C433E"/>
    <w:rsid w:val="002C4677"/>
    <w:rsid w:val="002C584C"/>
    <w:rsid w:val="002C615E"/>
    <w:rsid w:val="002C62FC"/>
    <w:rsid w:val="002C7DC5"/>
    <w:rsid w:val="002C7FCF"/>
    <w:rsid w:val="002D0727"/>
    <w:rsid w:val="002D07E5"/>
    <w:rsid w:val="002D0CCA"/>
    <w:rsid w:val="002D0F18"/>
    <w:rsid w:val="002D0F85"/>
    <w:rsid w:val="002D10A5"/>
    <w:rsid w:val="002D1252"/>
    <w:rsid w:val="002D1DD9"/>
    <w:rsid w:val="002D20D0"/>
    <w:rsid w:val="002D211E"/>
    <w:rsid w:val="002D26A9"/>
    <w:rsid w:val="002D276E"/>
    <w:rsid w:val="002D28F6"/>
    <w:rsid w:val="002D2EC2"/>
    <w:rsid w:val="002D41D6"/>
    <w:rsid w:val="002D423A"/>
    <w:rsid w:val="002D4FB3"/>
    <w:rsid w:val="002D58E3"/>
    <w:rsid w:val="002D6572"/>
    <w:rsid w:val="002D66A3"/>
    <w:rsid w:val="002D7229"/>
    <w:rsid w:val="002D72D2"/>
    <w:rsid w:val="002D785A"/>
    <w:rsid w:val="002D79FA"/>
    <w:rsid w:val="002D7A69"/>
    <w:rsid w:val="002E08AC"/>
    <w:rsid w:val="002E0B4E"/>
    <w:rsid w:val="002E10EE"/>
    <w:rsid w:val="002E1361"/>
    <w:rsid w:val="002E15E1"/>
    <w:rsid w:val="002E1C63"/>
    <w:rsid w:val="002E1D80"/>
    <w:rsid w:val="002E20DA"/>
    <w:rsid w:val="002E2790"/>
    <w:rsid w:val="002E328A"/>
    <w:rsid w:val="002E333C"/>
    <w:rsid w:val="002E389B"/>
    <w:rsid w:val="002E399C"/>
    <w:rsid w:val="002E41A1"/>
    <w:rsid w:val="002E43BB"/>
    <w:rsid w:val="002E459A"/>
    <w:rsid w:val="002E468D"/>
    <w:rsid w:val="002E4B04"/>
    <w:rsid w:val="002E4BBE"/>
    <w:rsid w:val="002E4CD6"/>
    <w:rsid w:val="002E5784"/>
    <w:rsid w:val="002E5A61"/>
    <w:rsid w:val="002E5A6A"/>
    <w:rsid w:val="002E5DF4"/>
    <w:rsid w:val="002E6571"/>
    <w:rsid w:val="002E6C2E"/>
    <w:rsid w:val="002E6D7A"/>
    <w:rsid w:val="002E711F"/>
    <w:rsid w:val="002E79F5"/>
    <w:rsid w:val="002F0860"/>
    <w:rsid w:val="002F0EFC"/>
    <w:rsid w:val="002F172A"/>
    <w:rsid w:val="002F1753"/>
    <w:rsid w:val="002F1949"/>
    <w:rsid w:val="002F1D17"/>
    <w:rsid w:val="002F2F6C"/>
    <w:rsid w:val="002F2FF0"/>
    <w:rsid w:val="002F30FE"/>
    <w:rsid w:val="002F3104"/>
    <w:rsid w:val="002F3188"/>
    <w:rsid w:val="002F3236"/>
    <w:rsid w:val="002F35B2"/>
    <w:rsid w:val="002F3934"/>
    <w:rsid w:val="002F3F62"/>
    <w:rsid w:val="002F4298"/>
    <w:rsid w:val="002F43BD"/>
    <w:rsid w:val="002F48C9"/>
    <w:rsid w:val="002F4ABD"/>
    <w:rsid w:val="002F54CB"/>
    <w:rsid w:val="002F5729"/>
    <w:rsid w:val="002F5BE4"/>
    <w:rsid w:val="002F5CD0"/>
    <w:rsid w:val="002F643F"/>
    <w:rsid w:val="002F6C7F"/>
    <w:rsid w:val="002F74C7"/>
    <w:rsid w:val="00300051"/>
    <w:rsid w:val="003000AA"/>
    <w:rsid w:val="003001C6"/>
    <w:rsid w:val="00300C38"/>
    <w:rsid w:val="0030159E"/>
    <w:rsid w:val="003021C5"/>
    <w:rsid w:val="00302D40"/>
    <w:rsid w:val="00302D8C"/>
    <w:rsid w:val="0030327F"/>
    <w:rsid w:val="00303547"/>
    <w:rsid w:val="00303616"/>
    <w:rsid w:val="00303B35"/>
    <w:rsid w:val="00303D65"/>
    <w:rsid w:val="003044FB"/>
    <w:rsid w:val="003048CF"/>
    <w:rsid w:val="0030495F"/>
    <w:rsid w:val="00304D63"/>
    <w:rsid w:val="00304FD8"/>
    <w:rsid w:val="00305051"/>
    <w:rsid w:val="00305326"/>
    <w:rsid w:val="0030559A"/>
    <w:rsid w:val="00305882"/>
    <w:rsid w:val="00305AF9"/>
    <w:rsid w:val="00305B76"/>
    <w:rsid w:val="0030631A"/>
    <w:rsid w:val="00306398"/>
    <w:rsid w:val="003063BF"/>
    <w:rsid w:val="00306843"/>
    <w:rsid w:val="003071B9"/>
    <w:rsid w:val="003072C5"/>
    <w:rsid w:val="00307D4F"/>
    <w:rsid w:val="00307D6A"/>
    <w:rsid w:val="00307F61"/>
    <w:rsid w:val="00310280"/>
    <w:rsid w:val="00310B6B"/>
    <w:rsid w:val="00310DCB"/>
    <w:rsid w:val="0031100F"/>
    <w:rsid w:val="00311133"/>
    <w:rsid w:val="0031133D"/>
    <w:rsid w:val="00311477"/>
    <w:rsid w:val="003114A4"/>
    <w:rsid w:val="003116D6"/>
    <w:rsid w:val="00312143"/>
    <w:rsid w:val="003126AB"/>
    <w:rsid w:val="0031273F"/>
    <w:rsid w:val="0031288A"/>
    <w:rsid w:val="00312B81"/>
    <w:rsid w:val="00313409"/>
    <w:rsid w:val="00313A98"/>
    <w:rsid w:val="00313C5C"/>
    <w:rsid w:val="00314367"/>
    <w:rsid w:val="00314592"/>
    <w:rsid w:val="0031472D"/>
    <w:rsid w:val="00314849"/>
    <w:rsid w:val="0031491A"/>
    <w:rsid w:val="003149D3"/>
    <w:rsid w:val="003149D7"/>
    <w:rsid w:val="00314EEE"/>
    <w:rsid w:val="00315262"/>
    <w:rsid w:val="0031590B"/>
    <w:rsid w:val="00315ADF"/>
    <w:rsid w:val="00315F78"/>
    <w:rsid w:val="00316113"/>
    <w:rsid w:val="0031627D"/>
    <w:rsid w:val="0031648E"/>
    <w:rsid w:val="0031673B"/>
    <w:rsid w:val="0031674E"/>
    <w:rsid w:val="00316A4A"/>
    <w:rsid w:val="00316F90"/>
    <w:rsid w:val="0032008B"/>
    <w:rsid w:val="00320263"/>
    <w:rsid w:val="003203B1"/>
    <w:rsid w:val="0032069E"/>
    <w:rsid w:val="00321506"/>
    <w:rsid w:val="00322782"/>
    <w:rsid w:val="00322CE7"/>
    <w:rsid w:val="00322E77"/>
    <w:rsid w:val="00322EF1"/>
    <w:rsid w:val="00322FAA"/>
    <w:rsid w:val="00323831"/>
    <w:rsid w:val="00323EA7"/>
    <w:rsid w:val="00323EE9"/>
    <w:rsid w:val="0032486B"/>
    <w:rsid w:val="003256B7"/>
    <w:rsid w:val="00325725"/>
    <w:rsid w:val="00325838"/>
    <w:rsid w:val="003258C7"/>
    <w:rsid w:val="00325B2E"/>
    <w:rsid w:val="00325E31"/>
    <w:rsid w:val="003262A3"/>
    <w:rsid w:val="0032673D"/>
    <w:rsid w:val="00326BA0"/>
    <w:rsid w:val="00327190"/>
    <w:rsid w:val="00327636"/>
    <w:rsid w:val="00327678"/>
    <w:rsid w:val="00327A68"/>
    <w:rsid w:val="00330254"/>
    <w:rsid w:val="00330BDF"/>
    <w:rsid w:val="00331026"/>
    <w:rsid w:val="00331853"/>
    <w:rsid w:val="00331C0A"/>
    <w:rsid w:val="003333A6"/>
    <w:rsid w:val="003335E2"/>
    <w:rsid w:val="0033451E"/>
    <w:rsid w:val="003346FF"/>
    <w:rsid w:val="0033591C"/>
    <w:rsid w:val="0033598B"/>
    <w:rsid w:val="00336149"/>
    <w:rsid w:val="0033676C"/>
    <w:rsid w:val="00337255"/>
    <w:rsid w:val="0033776B"/>
    <w:rsid w:val="00337A47"/>
    <w:rsid w:val="00337B5F"/>
    <w:rsid w:val="00337D8A"/>
    <w:rsid w:val="00340050"/>
    <w:rsid w:val="0034153B"/>
    <w:rsid w:val="003429A0"/>
    <w:rsid w:val="00342C53"/>
    <w:rsid w:val="003435B4"/>
    <w:rsid w:val="00343A4E"/>
    <w:rsid w:val="00343A95"/>
    <w:rsid w:val="003440FB"/>
    <w:rsid w:val="003444A4"/>
    <w:rsid w:val="00344DD5"/>
    <w:rsid w:val="00344F0D"/>
    <w:rsid w:val="00344F9F"/>
    <w:rsid w:val="00346AA8"/>
    <w:rsid w:val="00346B08"/>
    <w:rsid w:val="00347680"/>
    <w:rsid w:val="003476D5"/>
    <w:rsid w:val="00347F71"/>
    <w:rsid w:val="00347FB3"/>
    <w:rsid w:val="00350D56"/>
    <w:rsid w:val="00350D5F"/>
    <w:rsid w:val="003511D7"/>
    <w:rsid w:val="003512A7"/>
    <w:rsid w:val="003516E8"/>
    <w:rsid w:val="00352831"/>
    <w:rsid w:val="0035309F"/>
    <w:rsid w:val="00353C29"/>
    <w:rsid w:val="0035401B"/>
    <w:rsid w:val="003547BF"/>
    <w:rsid w:val="003549E8"/>
    <w:rsid w:val="00354A65"/>
    <w:rsid w:val="00354EF0"/>
    <w:rsid w:val="0035544C"/>
    <w:rsid w:val="00355A9C"/>
    <w:rsid w:val="00355CEB"/>
    <w:rsid w:val="00355F64"/>
    <w:rsid w:val="00356366"/>
    <w:rsid w:val="003564FB"/>
    <w:rsid w:val="00356851"/>
    <w:rsid w:val="0035725F"/>
    <w:rsid w:val="003572E4"/>
    <w:rsid w:val="003572EF"/>
    <w:rsid w:val="003575A1"/>
    <w:rsid w:val="0035796C"/>
    <w:rsid w:val="003579F4"/>
    <w:rsid w:val="00357B49"/>
    <w:rsid w:val="00357DD4"/>
    <w:rsid w:val="00357F1E"/>
    <w:rsid w:val="00357F47"/>
    <w:rsid w:val="0036079F"/>
    <w:rsid w:val="00360817"/>
    <w:rsid w:val="00360B54"/>
    <w:rsid w:val="00360D40"/>
    <w:rsid w:val="00360DE7"/>
    <w:rsid w:val="00360F15"/>
    <w:rsid w:val="0036127A"/>
    <w:rsid w:val="0036177D"/>
    <w:rsid w:val="0036182D"/>
    <w:rsid w:val="003618DA"/>
    <w:rsid w:val="00361D47"/>
    <w:rsid w:val="00361DB9"/>
    <w:rsid w:val="00362384"/>
    <w:rsid w:val="003623F2"/>
    <w:rsid w:val="00362504"/>
    <w:rsid w:val="0036256A"/>
    <w:rsid w:val="003626BC"/>
    <w:rsid w:val="0036277B"/>
    <w:rsid w:val="0036287B"/>
    <w:rsid w:val="00362B99"/>
    <w:rsid w:val="0036341E"/>
    <w:rsid w:val="0036342E"/>
    <w:rsid w:val="00363657"/>
    <w:rsid w:val="00363AD6"/>
    <w:rsid w:val="00363B0B"/>
    <w:rsid w:val="003641FA"/>
    <w:rsid w:val="0036486D"/>
    <w:rsid w:val="00364934"/>
    <w:rsid w:val="003659CF"/>
    <w:rsid w:val="00365ABC"/>
    <w:rsid w:val="00365EBA"/>
    <w:rsid w:val="003661AF"/>
    <w:rsid w:val="00366B60"/>
    <w:rsid w:val="00366F05"/>
    <w:rsid w:val="0036751C"/>
    <w:rsid w:val="003701CC"/>
    <w:rsid w:val="0037062A"/>
    <w:rsid w:val="00370709"/>
    <w:rsid w:val="00370B90"/>
    <w:rsid w:val="00370E67"/>
    <w:rsid w:val="0037140F"/>
    <w:rsid w:val="003716FF"/>
    <w:rsid w:val="00371B7D"/>
    <w:rsid w:val="00371BC8"/>
    <w:rsid w:val="00371BF8"/>
    <w:rsid w:val="00371F99"/>
    <w:rsid w:val="0037201E"/>
    <w:rsid w:val="003727C0"/>
    <w:rsid w:val="0037301F"/>
    <w:rsid w:val="00373CA0"/>
    <w:rsid w:val="00373EEC"/>
    <w:rsid w:val="0037404F"/>
    <w:rsid w:val="00374204"/>
    <w:rsid w:val="00374BC0"/>
    <w:rsid w:val="003750D8"/>
    <w:rsid w:val="003754C9"/>
    <w:rsid w:val="0037578F"/>
    <w:rsid w:val="003758C7"/>
    <w:rsid w:val="00375CFF"/>
    <w:rsid w:val="00375E09"/>
    <w:rsid w:val="00376129"/>
    <w:rsid w:val="00376F00"/>
    <w:rsid w:val="0037728D"/>
    <w:rsid w:val="003773A3"/>
    <w:rsid w:val="00377EB6"/>
    <w:rsid w:val="00380885"/>
    <w:rsid w:val="003816E9"/>
    <w:rsid w:val="00381AA5"/>
    <w:rsid w:val="00381B52"/>
    <w:rsid w:val="00382D0C"/>
    <w:rsid w:val="00382E9E"/>
    <w:rsid w:val="00383108"/>
    <w:rsid w:val="00383116"/>
    <w:rsid w:val="003831E8"/>
    <w:rsid w:val="00383439"/>
    <w:rsid w:val="00383A39"/>
    <w:rsid w:val="00384503"/>
    <w:rsid w:val="00384CF1"/>
    <w:rsid w:val="00384F30"/>
    <w:rsid w:val="00385204"/>
    <w:rsid w:val="00385517"/>
    <w:rsid w:val="00386030"/>
    <w:rsid w:val="0038666D"/>
    <w:rsid w:val="00386973"/>
    <w:rsid w:val="00386CA1"/>
    <w:rsid w:val="00387C31"/>
    <w:rsid w:val="00387CFB"/>
    <w:rsid w:val="003901B1"/>
    <w:rsid w:val="0039029F"/>
    <w:rsid w:val="00390714"/>
    <w:rsid w:val="00390761"/>
    <w:rsid w:val="003907FC"/>
    <w:rsid w:val="003912B5"/>
    <w:rsid w:val="0039166E"/>
    <w:rsid w:val="003916AA"/>
    <w:rsid w:val="0039203A"/>
    <w:rsid w:val="00392139"/>
    <w:rsid w:val="00392476"/>
    <w:rsid w:val="003929E5"/>
    <w:rsid w:val="00392BA3"/>
    <w:rsid w:val="00393172"/>
    <w:rsid w:val="00393726"/>
    <w:rsid w:val="00393D69"/>
    <w:rsid w:val="00393E36"/>
    <w:rsid w:val="00394287"/>
    <w:rsid w:val="003942A3"/>
    <w:rsid w:val="003943F0"/>
    <w:rsid w:val="00394567"/>
    <w:rsid w:val="003948D1"/>
    <w:rsid w:val="00394AB2"/>
    <w:rsid w:val="00394D83"/>
    <w:rsid w:val="003956FC"/>
    <w:rsid w:val="00395826"/>
    <w:rsid w:val="003958EB"/>
    <w:rsid w:val="0039598F"/>
    <w:rsid w:val="00395CDA"/>
    <w:rsid w:val="0039628D"/>
    <w:rsid w:val="003964BE"/>
    <w:rsid w:val="0039650E"/>
    <w:rsid w:val="0039709B"/>
    <w:rsid w:val="00397215"/>
    <w:rsid w:val="00397624"/>
    <w:rsid w:val="00397FD9"/>
    <w:rsid w:val="003A0063"/>
    <w:rsid w:val="003A0537"/>
    <w:rsid w:val="003A096F"/>
    <w:rsid w:val="003A0AE7"/>
    <w:rsid w:val="003A0BB9"/>
    <w:rsid w:val="003A0BC3"/>
    <w:rsid w:val="003A0FD0"/>
    <w:rsid w:val="003A1D9F"/>
    <w:rsid w:val="003A2586"/>
    <w:rsid w:val="003A2D59"/>
    <w:rsid w:val="003A35DF"/>
    <w:rsid w:val="003A37FE"/>
    <w:rsid w:val="003A38C1"/>
    <w:rsid w:val="003A4045"/>
    <w:rsid w:val="003A4126"/>
    <w:rsid w:val="003A459D"/>
    <w:rsid w:val="003A4A4E"/>
    <w:rsid w:val="003A4A81"/>
    <w:rsid w:val="003A50F8"/>
    <w:rsid w:val="003A60EC"/>
    <w:rsid w:val="003A655C"/>
    <w:rsid w:val="003A684F"/>
    <w:rsid w:val="003B00BF"/>
    <w:rsid w:val="003B00E3"/>
    <w:rsid w:val="003B0458"/>
    <w:rsid w:val="003B05D2"/>
    <w:rsid w:val="003B091B"/>
    <w:rsid w:val="003B0AB8"/>
    <w:rsid w:val="003B0E3C"/>
    <w:rsid w:val="003B1250"/>
    <w:rsid w:val="003B12D0"/>
    <w:rsid w:val="003B147A"/>
    <w:rsid w:val="003B172A"/>
    <w:rsid w:val="003B1F42"/>
    <w:rsid w:val="003B1FCF"/>
    <w:rsid w:val="003B1FFA"/>
    <w:rsid w:val="003B26FD"/>
    <w:rsid w:val="003B286A"/>
    <w:rsid w:val="003B2A42"/>
    <w:rsid w:val="003B2D1A"/>
    <w:rsid w:val="003B2FFE"/>
    <w:rsid w:val="003B33FD"/>
    <w:rsid w:val="003B390F"/>
    <w:rsid w:val="003B3EB4"/>
    <w:rsid w:val="003B3FF7"/>
    <w:rsid w:val="003B438A"/>
    <w:rsid w:val="003B43ED"/>
    <w:rsid w:val="003B4D4B"/>
    <w:rsid w:val="003B4EE0"/>
    <w:rsid w:val="003B5B5B"/>
    <w:rsid w:val="003B5F8C"/>
    <w:rsid w:val="003B646C"/>
    <w:rsid w:val="003B73F6"/>
    <w:rsid w:val="003C0095"/>
    <w:rsid w:val="003C00B3"/>
    <w:rsid w:val="003C0BD6"/>
    <w:rsid w:val="003C0D30"/>
    <w:rsid w:val="003C0EA0"/>
    <w:rsid w:val="003C166E"/>
    <w:rsid w:val="003C1C32"/>
    <w:rsid w:val="003C221A"/>
    <w:rsid w:val="003C2DDF"/>
    <w:rsid w:val="003C2E95"/>
    <w:rsid w:val="003C2F7C"/>
    <w:rsid w:val="003C3480"/>
    <w:rsid w:val="003C3671"/>
    <w:rsid w:val="003C3791"/>
    <w:rsid w:val="003C3C3E"/>
    <w:rsid w:val="003C3CF9"/>
    <w:rsid w:val="003C3E92"/>
    <w:rsid w:val="003C4278"/>
    <w:rsid w:val="003C4285"/>
    <w:rsid w:val="003C453F"/>
    <w:rsid w:val="003C4643"/>
    <w:rsid w:val="003C4D1B"/>
    <w:rsid w:val="003C52C0"/>
    <w:rsid w:val="003C62B1"/>
    <w:rsid w:val="003C66CD"/>
    <w:rsid w:val="003C6BA6"/>
    <w:rsid w:val="003C6CD4"/>
    <w:rsid w:val="003C734D"/>
    <w:rsid w:val="003C794B"/>
    <w:rsid w:val="003C7C20"/>
    <w:rsid w:val="003C7F41"/>
    <w:rsid w:val="003D0B93"/>
    <w:rsid w:val="003D0E18"/>
    <w:rsid w:val="003D1962"/>
    <w:rsid w:val="003D251A"/>
    <w:rsid w:val="003D27AF"/>
    <w:rsid w:val="003D396C"/>
    <w:rsid w:val="003D4E9A"/>
    <w:rsid w:val="003D52E2"/>
    <w:rsid w:val="003D59EF"/>
    <w:rsid w:val="003D5AB2"/>
    <w:rsid w:val="003D5B7D"/>
    <w:rsid w:val="003D61A5"/>
    <w:rsid w:val="003D68D4"/>
    <w:rsid w:val="003D6A94"/>
    <w:rsid w:val="003D6E0B"/>
    <w:rsid w:val="003D6F16"/>
    <w:rsid w:val="003D7467"/>
    <w:rsid w:val="003D7998"/>
    <w:rsid w:val="003D7D58"/>
    <w:rsid w:val="003D7DBE"/>
    <w:rsid w:val="003D7EA4"/>
    <w:rsid w:val="003E026F"/>
    <w:rsid w:val="003E0271"/>
    <w:rsid w:val="003E040D"/>
    <w:rsid w:val="003E0503"/>
    <w:rsid w:val="003E090B"/>
    <w:rsid w:val="003E1126"/>
    <w:rsid w:val="003E1B3D"/>
    <w:rsid w:val="003E2B64"/>
    <w:rsid w:val="003E3105"/>
    <w:rsid w:val="003E35EF"/>
    <w:rsid w:val="003E3C9A"/>
    <w:rsid w:val="003E45D9"/>
    <w:rsid w:val="003E47C6"/>
    <w:rsid w:val="003E4E52"/>
    <w:rsid w:val="003E50EE"/>
    <w:rsid w:val="003E54E7"/>
    <w:rsid w:val="003E560D"/>
    <w:rsid w:val="003E5A53"/>
    <w:rsid w:val="003E5FAD"/>
    <w:rsid w:val="003E614B"/>
    <w:rsid w:val="003E6ABB"/>
    <w:rsid w:val="003E776D"/>
    <w:rsid w:val="003E7AE3"/>
    <w:rsid w:val="003E7CCF"/>
    <w:rsid w:val="003F0430"/>
    <w:rsid w:val="003F05FF"/>
    <w:rsid w:val="003F1446"/>
    <w:rsid w:val="003F15F0"/>
    <w:rsid w:val="003F16BE"/>
    <w:rsid w:val="003F1CDE"/>
    <w:rsid w:val="003F1EA9"/>
    <w:rsid w:val="003F22A5"/>
    <w:rsid w:val="003F259A"/>
    <w:rsid w:val="003F2E73"/>
    <w:rsid w:val="003F356E"/>
    <w:rsid w:val="003F3615"/>
    <w:rsid w:val="003F4276"/>
    <w:rsid w:val="003F46AC"/>
    <w:rsid w:val="003F4964"/>
    <w:rsid w:val="003F499A"/>
    <w:rsid w:val="003F4C7B"/>
    <w:rsid w:val="003F5714"/>
    <w:rsid w:val="003F5F07"/>
    <w:rsid w:val="003F61A6"/>
    <w:rsid w:val="003F61DC"/>
    <w:rsid w:val="003F64B8"/>
    <w:rsid w:val="003F654D"/>
    <w:rsid w:val="003F65F2"/>
    <w:rsid w:val="003F6775"/>
    <w:rsid w:val="003F6BC3"/>
    <w:rsid w:val="003F6FCF"/>
    <w:rsid w:val="003F76BD"/>
    <w:rsid w:val="003F7F79"/>
    <w:rsid w:val="00400484"/>
    <w:rsid w:val="004015EB"/>
    <w:rsid w:val="00401B26"/>
    <w:rsid w:val="00401F25"/>
    <w:rsid w:val="00402228"/>
    <w:rsid w:val="004025DE"/>
    <w:rsid w:val="00402DBF"/>
    <w:rsid w:val="0040331C"/>
    <w:rsid w:val="004039E6"/>
    <w:rsid w:val="00403AEF"/>
    <w:rsid w:val="00403AF0"/>
    <w:rsid w:val="00403C4D"/>
    <w:rsid w:val="00403F48"/>
    <w:rsid w:val="0040407C"/>
    <w:rsid w:val="00404737"/>
    <w:rsid w:val="00405D3C"/>
    <w:rsid w:val="00405FFD"/>
    <w:rsid w:val="004062F1"/>
    <w:rsid w:val="004064F9"/>
    <w:rsid w:val="004066AE"/>
    <w:rsid w:val="004074D6"/>
    <w:rsid w:val="0040778C"/>
    <w:rsid w:val="004077A8"/>
    <w:rsid w:val="00407F11"/>
    <w:rsid w:val="00410236"/>
    <w:rsid w:val="0041052F"/>
    <w:rsid w:val="00410A88"/>
    <w:rsid w:val="00410E30"/>
    <w:rsid w:val="00411178"/>
    <w:rsid w:val="0041141F"/>
    <w:rsid w:val="00411A47"/>
    <w:rsid w:val="00411BBE"/>
    <w:rsid w:val="00411C53"/>
    <w:rsid w:val="00411CCB"/>
    <w:rsid w:val="00411F00"/>
    <w:rsid w:val="00412009"/>
    <w:rsid w:val="0041374B"/>
    <w:rsid w:val="0041381A"/>
    <w:rsid w:val="00413C09"/>
    <w:rsid w:val="00413C9C"/>
    <w:rsid w:val="00413E71"/>
    <w:rsid w:val="00414034"/>
    <w:rsid w:val="0041424E"/>
    <w:rsid w:val="004143BD"/>
    <w:rsid w:val="0041497F"/>
    <w:rsid w:val="00414D82"/>
    <w:rsid w:val="00414DE2"/>
    <w:rsid w:val="00415030"/>
    <w:rsid w:val="00415FB3"/>
    <w:rsid w:val="00416AC9"/>
    <w:rsid w:val="0041711C"/>
    <w:rsid w:val="00417347"/>
    <w:rsid w:val="00417904"/>
    <w:rsid w:val="004206B2"/>
    <w:rsid w:val="0042110E"/>
    <w:rsid w:val="004211CA"/>
    <w:rsid w:val="0042120B"/>
    <w:rsid w:val="004214F7"/>
    <w:rsid w:val="004227AC"/>
    <w:rsid w:val="004227FA"/>
    <w:rsid w:val="00422B4B"/>
    <w:rsid w:val="00422BFF"/>
    <w:rsid w:val="00423561"/>
    <w:rsid w:val="00423B28"/>
    <w:rsid w:val="00423D48"/>
    <w:rsid w:val="00424362"/>
    <w:rsid w:val="00424750"/>
    <w:rsid w:val="00424ACF"/>
    <w:rsid w:val="00424FAE"/>
    <w:rsid w:val="00425934"/>
    <w:rsid w:val="0042595F"/>
    <w:rsid w:val="004259B7"/>
    <w:rsid w:val="00425DA4"/>
    <w:rsid w:val="004261F1"/>
    <w:rsid w:val="0042629A"/>
    <w:rsid w:val="00426599"/>
    <w:rsid w:val="00426EF5"/>
    <w:rsid w:val="00427B32"/>
    <w:rsid w:val="00427C09"/>
    <w:rsid w:val="00427C29"/>
    <w:rsid w:val="004300C9"/>
    <w:rsid w:val="004308B3"/>
    <w:rsid w:val="00431394"/>
    <w:rsid w:val="004316A8"/>
    <w:rsid w:val="004316E3"/>
    <w:rsid w:val="00431F37"/>
    <w:rsid w:val="004327C9"/>
    <w:rsid w:val="00432BAC"/>
    <w:rsid w:val="00432EBA"/>
    <w:rsid w:val="00432F86"/>
    <w:rsid w:val="0043316A"/>
    <w:rsid w:val="004332FE"/>
    <w:rsid w:val="00433510"/>
    <w:rsid w:val="00433E3E"/>
    <w:rsid w:val="00433F4F"/>
    <w:rsid w:val="00434141"/>
    <w:rsid w:val="00434455"/>
    <w:rsid w:val="00434463"/>
    <w:rsid w:val="00434500"/>
    <w:rsid w:val="00434630"/>
    <w:rsid w:val="00434A16"/>
    <w:rsid w:val="00434DE1"/>
    <w:rsid w:val="00435BC5"/>
    <w:rsid w:val="00435C3D"/>
    <w:rsid w:val="004366D3"/>
    <w:rsid w:val="00436766"/>
    <w:rsid w:val="00436C15"/>
    <w:rsid w:val="00436F47"/>
    <w:rsid w:val="00436F88"/>
    <w:rsid w:val="004376A7"/>
    <w:rsid w:val="00437FEC"/>
    <w:rsid w:val="00440351"/>
    <w:rsid w:val="0044081D"/>
    <w:rsid w:val="004409F6"/>
    <w:rsid w:val="004410ED"/>
    <w:rsid w:val="004412FB"/>
    <w:rsid w:val="0044161C"/>
    <w:rsid w:val="00441800"/>
    <w:rsid w:val="00441E4F"/>
    <w:rsid w:val="004421E7"/>
    <w:rsid w:val="004429C3"/>
    <w:rsid w:val="00442C37"/>
    <w:rsid w:val="00442D54"/>
    <w:rsid w:val="00442DBC"/>
    <w:rsid w:val="00442FD3"/>
    <w:rsid w:val="004440CE"/>
    <w:rsid w:val="0044417F"/>
    <w:rsid w:val="004445DE"/>
    <w:rsid w:val="0044460A"/>
    <w:rsid w:val="00444B0A"/>
    <w:rsid w:val="00444C23"/>
    <w:rsid w:val="00444F20"/>
    <w:rsid w:val="0044505E"/>
    <w:rsid w:val="00445401"/>
    <w:rsid w:val="00445420"/>
    <w:rsid w:val="00445B74"/>
    <w:rsid w:val="00445BF5"/>
    <w:rsid w:val="00445F2C"/>
    <w:rsid w:val="00446ED3"/>
    <w:rsid w:val="00446EDA"/>
    <w:rsid w:val="00447113"/>
    <w:rsid w:val="00447209"/>
    <w:rsid w:val="0044772D"/>
    <w:rsid w:val="00447892"/>
    <w:rsid w:val="00447CB6"/>
    <w:rsid w:val="00450435"/>
    <w:rsid w:val="004509CA"/>
    <w:rsid w:val="00451009"/>
    <w:rsid w:val="00451424"/>
    <w:rsid w:val="00452D77"/>
    <w:rsid w:val="004538C6"/>
    <w:rsid w:val="00453F0D"/>
    <w:rsid w:val="00453FA6"/>
    <w:rsid w:val="00454539"/>
    <w:rsid w:val="0045461A"/>
    <w:rsid w:val="004550A2"/>
    <w:rsid w:val="0045513A"/>
    <w:rsid w:val="0045585E"/>
    <w:rsid w:val="00455BB3"/>
    <w:rsid w:val="00455D2F"/>
    <w:rsid w:val="00455F73"/>
    <w:rsid w:val="00456193"/>
    <w:rsid w:val="00457270"/>
    <w:rsid w:val="00457875"/>
    <w:rsid w:val="00457AEB"/>
    <w:rsid w:val="00460A9B"/>
    <w:rsid w:val="00460B0C"/>
    <w:rsid w:val="00460B94"/>
    <w:rsid w:val="00460D47"/>
    <w:rsid w:val="0046101D"/>
    <w:rsid w:val="00461D7B"/>
    <w:rsid w:val="00462373"/>
    <w:rsid w:val="004628F4"/>
    <w:rsid w:val="00462B3F"/>
    <w:rsid w:val="00462F6D"/>
    <w:rsid w:val="00463340"/>
    <w:rsid w:val="00464142"/>
    <w:rsid w:val="00465507"/>
    <w:rsid w:val="00465725"/>
    <w:rsid w:val="00465F58"/>
    <w:rsid w:val="00465F83"/>
    <w:rsid w:val="004662A1"/>
    <w:rsid w:val="004664F2"/>
    <w:rsid w:val="00466957"/>
    <w:rsid w:val="004669CE"/>
    <w:rsid w:val="00467298"/>
    <w:rsid w:val="0046739F"/>
    <w:rsid w:val="00467C6C"/>
    <w:rsid w:val="00467CEE"/>
    <w:rsid w:val="00471327"/>
    <w:rsid w:val="00471384"/>
    <w:rsid w:val="00471773"/>
    <w:rsid w:val="00471EB5"/>
    <w:rsid w:val="00472104"/>
    <w:rsid w:val="00472120"/>
    <w:rsid w:val="004725B6"/>
    <w:rsid w:val="00472877"/>
    <w:rsid w:val="00472959"/>
    <w:rsid w:val="004729AC"/>
    <w:rsid w:val="00472F82"/>
    <w:rsid w:val="00473332"/>
    <w:rsid w:val="0047373D"/>
    <w:rsid w:val="00473976"/>
    <w:rsid w:val="00473D09"/>
    <w:rsid w:val="00473EDE"/>
    <w:rsid w:val="00474159"/>
    <w:rsid w:val="00474AC3"/>
    <w:rsid w:val="00474E59"/>
    <w:rsid w:val="00474F58"/>
    <w:rsid w:val="00475276"/>
    <w:rsid w:val="00476063"/>
    <w:rsid w:val="004761A7"/>
    <w:rsid w:val="00476327"/>
    <w:rsid w:val="004765F0"/>
    <w:rsid w:val="00476672"/>
    <w:rsid w:val="00476B50"/>
    <w:rsid w:val="00476E01"/>
    <w:rsid w:val="0047712A"/>
    <w:rsid w:val="00477B3E"/>
    <w:rsid w:val="0048007F"/>
    <w:rsid w:val="00480445"/>
    <w:rsid w:val="004808B4"/>
    <w:rsid w:val="0048097E"/>
    <w:rsid w:val="00480A5F"/>
    <w:rsid w:val="004811DD"/>
    <w:rsid w:val="00481CCF"/>
    <w:rsid w:val="00482943"/>
    <w:rsid w:val="004830EB"/>
    <w:rsid w:val="004842BC"/>
    <w:rsid w:val="00484433"/>
    <w:rsid w:val="00484C0A"/>
    <w:rsid w:val="00484CDE"/>
    <w:rsid w:val="00484F7A"/>
    <w:rsid w:val="0048518B"/>
    <w:rsid w:val="00485395"/>
    <w:rsid w:val="00485957"/>
    <w:rsid w:val="00485965"/>
    <w:rsid w:val="00485DEF"/>
    <w:rsid w:val="00486307"/>
    <w:rsid w:val="00486975"/>
    <w:rsid w:val="004871F7"/>
    <w:rsid w:val="004878DA"/>
    <w:rsid w:val="00487A05"/>
    <w:rsid w:val="0049000B"/>
    <w:rsid w:val="00490105"/>
    <w:rsid w:val="00490474"/>
    <w:rsid w:val="00491020"/>
    <w:rsid w:val="00491211"/>
    <w:rsid w:val="004914A3"/>
    <w:rsid w:val="00491A9C"/>
    <w:rsid w:val="00491B80"/>
    <w:rsid w:val="00492680"/>
    <w:rsid w:val="004928B6"/>
    <w:rsid w:val="00492A0B"/>
    <w:rsid w:val="00492BD3"/>
    <w:rsid w:val="00493041"/>
    <w:rsid w:val="00493B1A"/>
    <w:rsid w:val="00493BE1"/>
    <w:rsid w:val="00494084"/>
    <w:rsid w:val="004941D9"/>
    <w:rsid w:val="004943C5"/>
    <w:rsid w:val="00494F4D"/>
    <w:rsid w:val="00495213"/>
    <w:rsid w:val="00495D28"/>
    <w:rsid w:val="00495D7D"/>
    <w:rsid w:val="00496DA0"/>
    <w:rsid w:val="00496DC4"/>
    <w:rsid w:val="004971D1"/>
    <w:rsid w:val="00497C02"/>
    <w:rsid w:val="00497C88"/>
    <w:rsid w:val="00497FD3"/>
    <w:rsid w:val="004A0494"/>
    <w:rsid w:val="004A05BE"/>
    <w:rsid w:val="004A081E"/>
    <w:rsid w:val="004A09D4"/>
    <w:rsid w:val="004A0A20"/>
    <w:rsid w:val="004A0DD0"/>
    <w:rsid w:val="004A0F48"/>
    <w:rsid w:val="004A129D"/>
    <w:rsid w:val="004A181E"/>
    <w:rsid w:val="004A1CBE"/>
    <w:rsid w:val="004A1D05"/>
    <w:rsid w:val="004A1F23"/>
    <w:rsid w:val="004A2481"/>
    <w:rsid w:val="004A3261"/>
    <w:rsid w:val="004A3D6D"/>
    <w:rsid w:val="004A3FA3"/>
    <w:rsid w:val="004A48F4"/>
    <w:rsid w:val="004A4AF9"/>
    <w:rsid w:val="004A4BBA"/>
    <w:rsid w:val="004A4DF1"/>
    <w:rsid w:val="004A4E64"/>
    <w:rsid w:val="004A5949"/>
    <w:rsid w:val="004A6062"/>
    <w:rsid w:val="004A6195"/>
    <w:rsid w:val="004A704B"/>
    <w:rsid w:val="004A79F6"/>
    <w:rsid w:val="004B005B"/>
    <w:rsid w:val="004B0482"/>
    <w:rsid w:val="004B07E5"/>
    <w:rsid w:val="004B1290"/>
    <w:rsid w:val="004B330E"/>
    <w:rsid w:val="004B36A5"/>
    <w:rsid w:val="004B39C7"/>
    <w:rsid w:val="004B3FB1"/>
    <w:rsid w:val="004B4778"/>
    <w:rsid w:val="004B4BF1"/>
    <w:rsid w:val="004B4D4D"/>
    <w:rsid w:val="004B4F04"/>
    <w:rsid w:val="004B519F"/>
    <w:rsid w:val="004B53DE"/>
    <w:rsid w:val="004B59EE"/>
    <w:rsid w:val="004B637E"/>
    <w:rsid w:val="004B64E1"/>
    <w:rsid w:val="004B6572"/>
    <w:rsid w:val="004B6746"/>
    <w:rsid w:val="004B6849"/>
    <w:rsid w:val="004B686B"/>
    <w:rsid w:val="004B68B6"/>
    <w:rsid w:val="004B6BC4"/>
    <w:rsid w:val="004B719B"/>
    <w:rsid w:val="004B73F7"/>
    <w:rsid w:val="004B78A9"/>
    <w:rsid w:val="004C03C9"/>
    <w:rsid w:val="004C0766"/>
    <w:rsid w:val="004C07AF"/>
    <w:rsid w:val="004C081E"/>
    <w:rsid w:val="004C0CB6"/>
    <w:rsid w:val="004C0FEC"/>
    <w:rsid w:val="004C102E"/>
    <w:rsid w:val="004C118A"/>
    <w:rsid w:val="004C1394"/>
    <w:rsid w:val="004C1A70"/>
    <w:rsid w:val="004C22C0"/>
    <w:rsid w:val="004C292C"/>
    <w:rsid w:val="004C2A52"/>
    <w:rsid w:val="004C318B"/>
    <w:rsid w:val="004C3573"/>
    <w:rsid w:val="004C38A3"/>
    <w:rsid w:val="004C3CE1"/>
    <w:rsid w:val="004C47BD"/>
    <w:rsid w:val="004C482E"/>
    <w:rsid w:val="004C486E"/>
    <w:rsid w:val="004C4960"/>
    <w:rsid w:val="004C512B"/>
    <w:rsid w:val="004C54FF"/>
    <w:rsid w:val="004C55FD"/>
    <w:rsid w:val="004C5B2D"/>
    <w:rsid w:val="004C61DE"/>
    <w:rsid w:val="004C6344"/>
    <w:rsid w:val="004C6E9A"/>
    <w:rsid w:val="004C6E9B"/>
    <w:rsid w:val="004C7ED5"/>
    <w:rsid w:val="004D0475"/>
    <w:rsid w:val="004D092F"/>
    <w:rsid w:val="004D0A60"/>
    <w:rsid w:val="004D0ACC"/>
    <w:rsid w:val="004D0E19"/>
    <w:rsid w:val="004D1238"/>
    <w:rsid w:val="004D1424"/>
    <w:rsid w:val="004D1CEA"/>
    <w:rsid w:val="004D2718"/>
    <w:rsid w:val="004D2799"/>
    <w:rsid w:val="004D2C80"/>
    <w:rsid w:val="004D3553"/>
    <w:rsid w:val="004D380A"/>
    <w:rsid w:val="004D3D95"/>
    <w:rsid w:val="004D4079"/>
    <w:rsid w:val="004D445E"/>
    <w:rsid w:val="004D48E9"/>
    <w:rsid w:val="004D55E8"/>
    <w:rsid w:val="004D5E32"/>
    <w:rsid w:val="004D633B"/>
    <w:rsid w:val="004D64BF"/>
    <w:rsid w:val="004D687F"/>
    <w:rsid w:val="004D6B49"/>
    <w:rsid w:val="004D6C7C"/>
    <w:rsid w:val="004D6E8C"/>
    <w:rsid w:val="004D7792"/>
    <w:rsid w:val="004D79A8"/>
    <w:rsid w:val="004D7B51"/>
    <w:rsid w:val="004D7C11"/>
    <w:rsid w:val="004D7F88"/>
    <w:rsid w:val="004E038A"/>
    <w:rsid w:val="004E0FBA"/>
    <w:rsid w:val="004E182C"/>
    <w:rsid w:val="004E1C9E"/>
    <w:rsid w:val="004E1E74"/>
    <w:rsid w:val="004E2103"/>
    <w:rsid w:val="004E22C6"/>
    <w:rsid w:val="004E3E3B"/>
    <w:rsid w:val="004E4BA7"/>
    <w:rsid w:val="004E4D47"/>
    <w:rsid w:val="004E540B"/>
    <w:rsid w:val="004E5452"/>
    <w:rsid w:val="004E549B"/>
    <w:rsid w:val="004E5AAB"/>
    <w:rsid w:val="004E5CD2"/>
    <w:rsid w:val="004E6BD3"/>
    <w:rsid w:val="004E7634"/>
    <w:rsid w:val="004E7843"/>
    <w:rsid w:val="004E788B"/>
    <w:rsid w:val="004E78C1"/>
    <w:rsid w:val="004E7BD3"/>
    <w:rsid w:val="004F0515"/>
    <w:rsid w:val="004F056D"/>
    <w:rsid w:val="004F0649"/>
    <w:rsid w:val="004F0B00"/>
    <w:rsid w:val="004F0B19"/>
    <w:rsid w:val="004F0C3A"/>
    <w:rsid w:val="004F16DF"/>
    <w:rsid w:val="004F19DC"/>
    <w:rsid w:val="004F2606"/>
    <w:rsid w:val="004F2654"/>
    <w:rsid w:val="004F2F8F"/>
    <w:rsid w:val="004F31CB"/>
    <w:rsid w:val="004F370B"/>
    <w:rsid w:val="004F38CD"/>
    <w:rsid w:val="004F40AF"/>
    <w:rsid w:val="004F4659"/>
    <w:rsid w:val="004F4B14"/>
    <w:rsid w:val="004F4E92"/>
    <w:rsid w:val="004F536C"/>
    <w:rsid w:val="004F598C"/>
    <w:rsid w:val="004F5D74"/>
    <w:rsid w:val="004F61F3"/>
    <w:rsid w:val="004F637A"/>
    <w:rsid w:val="004F6D1F"/>
    <w:rsid w:val="004F73E3"/>
    <w:rsid w:val="004F7AAD"/>
    <w:rsid w:val="00500020"/>
    <w:rsid w:val="0050013F"/>
    <w:rsid w:val="00500592"/>
    <w:rsid w:val="00500A4C"/>
    <w:rsid w:val="00500B97"/>
    <w:rsid w:val="005016E3"/>
    <w:rsid w:val="005019DD"/>
    <w:rsid w:val="00502297"/>
    <w:rsid w:val="00502402"/>
    <w:rsid w:val="0050311C"/>
    <w:rsid w:val="00503789"/>
    <w:rsid w:val="00504C6D"/>
    <w:rsid w:val="005050FC"/>
    <w:rsid w:val="005052E2"/>
    <w:rsid w:val="005056A1"/>
    <w:rsid w:val="00505AF3"/>
    <w:rsid w:val="00505D02"/>
    <w:rsid w:val="00506F50"/>
    <w:rsid w:val="005070C5"/>
    <w:rsid w:val="00507340"/>
    <w:rsid w:val="005078F1"/>
    <w:rsid w:val="00507D52"/>
    <w:rsid w:val="005101AA"/>
    <w:rsid w:val="005102F7"/>
    <w:rsid w:val="00510457"/>
    <w:rsid w:val="00510641"/>
    <w:rsid w:val="00510FD7"/>
    <w:rsid w:val="00511724"/>
    <w:rsid w:val="00511917"/>
    <w:rsid w:val="00511EE3"/>
    <w:rsid w:val="00512C6F"/>
    <w:rsid w:val="00513108"/>
    <w:rsid w:val="00513778"/>
    <w:rsid w:val="00513987"/>
    <w:rsid w:val="005140CF"/>
    <w:rsid w:val="00514797"/>
    <w:rsid w:val="005147CB"/>
    <w:rsid w:val="00514ABC"/>
    <w:rsid w:val="00514B67"/>
    <w:rsid w:val="00514E55"/>
    <w:rsid w:val="00514F76"/>
    <w:rsid w:val="00515304"/>
    <w:rsid w:val="005164D4"/>
    <w:rsid w:val="00516B34"/>
    <w:rsid w:val="0051768C"/>
    <w:rsid w:val="005177D1"/>
    <w:rsid w:val="00517C24"/>
    <w:rsid w:val="00520378"/>
    <w:rsid w:val="0052076B"/>
    <w:rsid w:val="00520BC7"/>
    <w:rsid w:val="00520F08"/>
    <w:rsid w:val="00520FF0"/>
    <w:rsid w:val="00521D0E"/>
    <w:rsid w:val="0052215B"/>
    <w:rsid w:val="00522379"/>
    <w:rsid w:val="005226AF"/>
    <w:rsid w:val="00522DA3"/>
    <w:rsid w:val="005230D5"/>
    <w:rsid w:val="00523303"/>
    <w:rsid w:val="00523E0A"/>
    <w:rsid w:val="005240A2"/>
    <w:rsid w:val="00524E6F"/>
    <w:rsid w:val="005255CD"/>
    <w:rsid w:val="0052588B"/>
    <w:rsid w:val="00526111"/>
    <w:rsid w:val="00526E1F"/>
    <w:rsid w:val="005273DB"/>
    <w:rsid w:val="00527736"/>
    <w:rsid w:val="00527868"/>
    <w:rsid w:val="005278B0"/>
    <w:rsid w:val="005279EB"/>
    <w:rsid w:val="00527CF0"/>
    <w:rsid w:val="00530098"/>
    <w:rsid w:val="00530143"/>
    <w:rsid w:val="00530B72"/>
    <w:rsid w:val="00530D74"/>
    <w:rsid w:val="00531061"/>
    <w:rsid w:val="0053150E"/>
    <w:rsid w:val="005318D5"/>
    <w:rsid w:val="00531C3D"/>
    <w:rsid w:val="00531C4B"/>
    <w:rsid w:val="00531DDC"/>
    <w:rsid w:val="00531E59"/>
    <w:rsid w:val="005323A0"/>
    <w:rsid w:val="00533AD0"/>
    <w:rsid w:val="00533B31"/>
    <w:rsid w:val="00534045"/>
    <w:rsid w:val="00534436"/>
    <w:rsid w:val="00534592"/>
    <w:rsid w:val="00534FD0"/>
    <w:rsid w:val="00535093"/>
    <w:rsid w:val="00535CCD"/>
    <w:rsid w:val="00535DF6"/>
    <w:rsid w:val="0053621E"/>
    <w:rsid w:val="005366D6"/>
    <w:rsid w:val="00536D7C"/>
    <w:rsid w:val="005371B6"/>
    <w:rsid w:val="00537601"/>
    <w:rsid w:val="00537A90"/>
    <w:rsid w:val="00537E20"/>
    <w:rsid w:val="005409EB"/>
    <w:rsid w:val="00540FE9"/>
    <w:rsid w:val="005417B9"/>
    <w:rsid w:val="00541C97"/>
    <w:rsid w:val="00542168"/>
    <w:rsid w:val="005422B7"/>
    <w:rsid w:val="00542B92"/>
    <w:rsid w:val="00542D6D"/>
    <w:rsid w:val="00542EC2"/>
    <w:rsid w:val="0054345D"/>
    <w:rsid w:val="00543654"/>
    <w:rsid w:val="00543738"/>
    <w:rsid w:val="00543AB9"/>
    <w:rsid w:val="00544125"/>
    <w:rsid w:val="00544861"/>
    <w:rsid w:val="00544CF6"/>
    <w:rsid w:val="005451FF"/>
    <w:rsid w:val="00545BC3"/>
    <w:rsid w:val="00545C34"/>
    <w:rsid w:val="00545C36"/>
    <w:rsid w:val="00546773"/>
    <w:rsid w:val="00546C86"/>
    <w:rsid w:val="00546E01"/>
    <w:rsid w:val="00547058"/>
    <w:rsid w:val="00547BA9"/>
    <w:rsid w:val="00547E99"/>
    <w:rsid w:val="00550019"/>
    <w:rsid w:val="00550120"/>
    <w:rsid w:val="005506E2"/>
    <w:rsid w:val="005509F8"/>
    <w:rsid w:val="00550A99"/>
    <w:rsid w:val="00550CAD"/>
    <w:rsid w:val="005518AE"/>
    <w:rsid w:val="005519F5"/>
    <w:rsid w:val="00551F60"/>
    <w:rsid w:val="0055252A"/>
    <w:rsid w:val="005525C6"/>
    <w:rsid w:val="0055290B"/>
    <w:rsid w:val="00552BD2"/>
    <w:rsid w:val="00553BBB"/>
    <w:rsid w:val="00553FD7"/>
    <w:rsid w:val="00554278"/>
    <w:rsid w:val="00554314"/>
    <w:rsid w:val="00554816"/>
    <w:rsid w:val="00554A34"/>
    <w:rsid w:val="00554D4F"/>
    <w:rsid w:val="00554D67"/>
    <w:rsid w:val="00555410"/>
    <w:rsid w:val="005556C3"/>
    <w:rsid w:val="00556E23"/>
    <w:rsid w:val="00556EEA"/>
    <w:rsid w:val="00557399"/>
    <w:rsid w:val="00557415"/>
    <w:rsid w:val="0055757C"/>
    <w:rsid w:val="00557DBA"/>
    <w:rsid w:val="00557F7D"/>
    <w:rsid w:val="005614E8"/>
    <w:rsid w:val="0056153C"/>
    <w:rsid w:val="00561E0E"/>
    <w:rsid w:val="005622E7"/>
    <w:rsid w:val="00562E16"/>
    <w:rsid w:val="00562E23"/>
    <w:rsid w:val="0056319F"/>
    <w:rsid w:val="0056377B"/>
    <w:rsid w:val="005637B8"/>
    <w:rsid w:val="005644D0"/>
    <w:rsid w:val="0056454C"/>
    <w:rsid w:val="00564686"/>
    <w:rsid w:val="00564A86"/>
    <w:rsid w:val="00564E9F"/>
    <w:rsid w:val="00565BCF"/>
    <w:rsid w:val="0056606B"/>
    <w:rsid w:val="00566235"/>
    <w:rsid w:val="005667FD"/>
    <w:rsid w:val="0056705A"/>
    <w:rsid w:val="00567994"/>
    <w:rsid w:val="0056E4E4"/>
    <w:rsid w:val="00570653"/>
    <w:rsid w:val="00570716"/>
    <w:rsid w:val="00570943"/>
    <w:rsid w:val="00570A45"/>
    <w:rsid w:val="00571E30"/>
    <w:rsid w:val="00572930"/>
    <w:rsid w:val="00573038"/>
    <w:rsid w:val="005730CD"/>
    <w:rsid w:val="005735BC"/>
    <w:rsid w:val="005737D1"/>
    <w:rsid w:val="005738AA"/>
    <w:rsid w:val="005750B0"/>
    <w:rsid w:val="00575651"/>
    <w:rsid w:val="00575DE9"/>
    <w:rsid w:val="0057627A"/>
    <w:rsid w:val="005766E5"/>
    <w:rsid w:val="005767A9"/>
    <w:rsid w:val="005767ED"/>
    <w:rsid w:val="00576843"/>
    <w:rsid w:val="00576D8B"/>
    <w:rsid w:val="00577A4B"/>
    <w:rsid w:val="00577A78"/>
    <w:rsid w:val="005804CF"/>
    <w:rsid w:val="005807B1"/>
    <w:rsid w:val="005807D9"/>
    <w:rsid w:val="00580A1A"/>
    <w:rsid w:val="005816FB"/>
    <w:rsid w:val="005817B1"/>
    <w:rsid w:val="0058219B"/>
    <w:rsid w:val="005822F5"/>
    <w:rsid w:val="005826B9"/>
    <w:rsid w:val="00583523"/>
    <w:rsid w:val="00583A95"/>
    <w:rsid w:val="00583E53"/>
    <w:rsid w:val="00583F0A"/>
    <w:rsid w:val="005841ED"/>
    <w:rsid w:val="0058486A"/>
    <w:rsid w:val="0058493A"/>
    <w:rsid w:val="00584AF6"/>
    <w:rsid w:val="0058580B"/>
    <w:rsid w:val="00585DA9"/>
    <w:rsid w:val="00586B39"/>
    <w:rsid w:val="00586C7F"/>
    <w:rsid w:val="0058709E"/>
    <w:rsid w:val="0058713B"/>
    <w:rsid w:val="00587210"/>
    <w:rsid w:val="0058757D"/>
    <w:rsid w:val="00587BD2"/>
    <w:rsid w:val="00587E11"/>
    <w:rsid w:val="00587F81"/>
    <w:rsid w:val="00590014"/>
    <w:rsid w:val="00590110"/>
    <w:rsid w:val="00590749"/>
    <w:rsid w:val="00590C7A"/>
    <w:rsid w:val="00590E7A"/>
    <w:rsid w:val="00590FDB"/>
    <w:rsid w:val="00591362"/>
    <w:rsid w:val="005913D2"/>
    <w:rsid w:val="00591AFC"/>
    <w:rsid w:val="00591B9B"/>
    <w:rsid w:val="00591D1B"/>
    <w:rsid w:val="005922FA"/>
    <w:rsid w:val="00592DB2"/>
    <w:rsid w:val="00592EC1"/>
    <w:rsid w:val="00592F55"/>
    <w:rsid w:val="00592FC5"/>
    <w:rsid w:val="00593497"/>
    <w:rsid w:val="00593AE4"/>
    <w:rsid w:val="00593B82"/>
    <w:rsid w:val="005941B3"/>
    <w:rsid w:val="005947EE"/>
    <w:rsid w:val="00594845"/>
    <w:rsid w:val="00594F3E"/>
    <w:rsid w:val="00595278"/>
    <w:rsid w:val="005952CB"/>
    <w:rsid w:val="00595809"/>
    <w:rsid w:val="0059581B"/>
    <w:rsid w:val="00595D8A"/>
    <w:rsid w:val="005961BC"/>
    <w:rsid w:val="005970EF"/>
    <w:rsid w:val="00597145"/>
    <w:rsid w:val="005971CE"/>
    <w:rsid w:val="005979C0"/>
    <w:rsid w:val="00597B3E"/>
    <w:rsid w:val="00597BB6"/>
    <w:rsid w:val="00597F03"/>
    <w:rsid w:val="005A0A50"/>
    <w:rsid w:val="005A0DCF"/>
    <w:rsid w:val="005A1481"/>
    <w:rsid w:val="005A1900"/>
    <w:rsid w:val="005A1F91"/>
    <w:rsid w:val="005A200D"/>
    <w:rsid w:val="005A2562"/>
    <w:rsid w:val="005A29C0"/>
    <w:rsid w:val="005A2D16"/>
    <w:rsid w:val="005A317E"/>
    <w:rsid w:val="005A3A67"/>
    <w:rsid w:val="005A4187"/>
    <w:rsid w:val="005A445E"/>
    <w:rsid w:val="005A44B7"/>
    <w:rsid w:val="005A4A8F"/>
    <w:rsid w:val="005A4BF1"/>
    <w:rsid w:val="005A4D0D"/>
    <w:rsid w:val="005A5063"/>
    <w:rsid w:val="005A541A"/>
    <w:rsid w:val="005A5791"/>
    <w:rsid w:val="005A58BD"/>
    <w:rsid w:val="005A61CD"/>
    <w:rsid w:val="005A7AA4"/>
    <w:rsid w:val="005A7CB0"/>
    <w:rsid w:val="005A7F4C"/>
    <w:rsid w:val="005B03F0"/>
    <w:rsid w:val="005B0598"/>
    <w:rsid w:val="005B07CD"/>
    <w:rsid w:val="005B0C70"/>
    <w:rsid w:val="005B1363"/>
    <w:rsid w:val="005B1683"/>
    <w:rsid w:val="005B1A7E"/>
    <w:rsid w:val="005B1F77"/>
    <w:rsid w:val="005B2B61"/>
    <w:rsid w:val="005B3155"/>
    <w:rsid w:val="005B35EF"/>
    <w:rsid w:val="005B39AC"/>
    <w:rsid w:val="005B39B8"/>
    <w:rsid w:val="005B3A97"/>
    <w:rsid w:val="005B3E78"/>
    <w:rsid w:val="005B3EF0"/>
    <w:rsid w:val="005B3F7C"/>
    <w:rsid w:val="005B4181"/>
    <w:rsid w:val="005B4495"/>
    <w:rsid w:val="005B4834"/>
    <w:rsid w:val="005B49C9"/>
    <w:rsid w:val="005B4A14"/>
    <w:rsid w:val="005B4D13"/>
    <w:rsid w:val="005B4E7C"/>
    <w:rsid w:val="005B4FAE"/>
    <w:rsid w:val="005B56A5"/>
    <w:rsid w:val="005B5EBA"/>
    <w:rsid w:val="005B6580"/>
    <w:rsid w:val="005B66FC"/>
    <w:rsid w:val="005B67F1"/>
    <w:rsid w:val="005B6AA9"/>
    <w:rsid w:val="005B74A8"/>
    <w:rsid w:val="005B75EA"/>
    <w:rsid w:val="005B7AC1"/>
    <w:rsid w:val="005C023B"/>
    <w:rsid w:val="005C0983"/>
    <w:rsid w:val="005C14D2"/>
    <w:rsid w:val="005C20C4"/>
    <w:rsid w:val="005C2B3E"/>
    <w:rsid w:val="005C2DB2"/>
    <w:rsid w:val="005C314E"/>
    <w:rsid w:val="005C31DC"/>
    <w:rsid w:val="005C32E3"/>
    <w:rsid w:val="005C3637"/>
    <w:rsid w:val="005C39A6"/>
    <w:rsid w:val="005C3C03"/>
    <w:rsid w:val="005C3E01"/>
    <w:rsid w:val="005C41AA"/>
    <w:rsid w:val="005C4350"/>
    <w:rsid w:val="005C4388"/>
    <w:rsid w:val="005C491F"/>
    <w:rsid w:val="005C4E6D"/>
    <w:rsid w:val="005C506D"/>
    <w:rsid w:val="005C5731"/>
    <w:rsid w:val="005C5DA1"/>
    <w:rsid w:val="005C63B5"/>
    <w:rsid w:val="005C63CF"/>
    <w:rsid w:val="005C64AB"/>
    <w:rsid w:val="005C6C33"/>
    <w:rsid w:val="005C6C36"/>
    <w:rsid w:val="005C6C85"/>
    <w:rsid w:val="005C6F59"/>
    <w:rsid w:val="005C6F6F"/>
    <w:rsid w:val="005C7911"/>
    <w:rsid w:val="005C7A72"/>
    <w:rsid w:val="005D0493"/>
    <w:rsid w:val="005D065E"/>
    <w:rsid w:val="005D0704"/>
    <w:rsid w:val="005D0825"/>
    <w:rsid w:val="005D09B6"/>
    <w:rsid w:val="005D109E"/>
    <w:rsid w:val="005D127B"/>
    <w:rsid w:val="005D1A38"/>
    <w:rsid w:val="005D1B5D"/>
    <w:rsid w:val="005D1DF5"/>
    <w:rsid w:val="005D271B"/>
    <w:rsid w:val="005D27BC"/>
    <w:rsid w:val="005D2814"/>
    <w:rsid w:val="005D28C8"/>
    <w:rsid w:val="005D2F85"/>
    <w:rsid w:val="005D303E"/>
    <w:rsid w:val="005D397E"/>
    <w:rsid w:val="005D48A1"/>
    <w:rsid w:val="005D4F40"/>
    <w:rsid w:val="005D50DD"/>
    <w:rsid w:val="005D5114"/>
    <w:rsid w:val="005D5235"/>
    <w:rsid w:val="005D54A2"/>
    <w:rsid w:val="005D58D7"/>
    <w:rsid w:val="005D5A04"/>
    <w:rsid w:val="005D5A43"/>
    <w:rsid w:val="005D5BD3"/>
    <w:rsid w:val="005D5CCC"/>
    <w:rsid w:val="005D5DCA"/>
    <w:rsid w:val="005D6321"/>
    <w:rsid w:val="005D64A2"/>
    <w:rsid w:val="005D65BF"/>
    <w:rsid w:val="005D708F"/>
    <w:rsid w:val="005D7399"/>
    <w:rsid w:val="005D7904"/>
    <w:rsid w:val="005E0713"/>
    <w:rsid w:val="005E0EC7"/>
    <w:rsid w:val="005E1138"/>
    <w:rsid w:val="005E207A"/>
    <w:rsid w:val="005E21C8"/>
    <w:rsid w:val="005E2A1A"/>
    <w:rsid w:val="005E2AE7"/>
    <w:rsid w:val="005E2B4A"/>
    <w:rsid w:val="005E361A"/>
    <w:rsid w:val="005E3720"/>
    <w:rsid w:val="005E44D0"/>
    <w:rsid w:val="005E4A13"/>
    <w:rsid w:val="005E4C60"/>
    <w:rsid w:val="005E4D2C"/>
    <w:rsid w:val="005E4DF6"/>
    <w:rsid w:val="005E5E41"/>
    <w:rsid w:val="005E5FC7"/>
    <w:rsid w:val="005E6F25"/>
    <w:rsid w:val="005E7287"/>
    <w:rsid w:val="005E728A"/>
    <w:rsid w:val="005E78FA"/>
    <w:rsid w:val="005E7B94"/>
    <w:rsid w:val="005E7D10"/>
    <w:rsid w:val="005F038A"/>
    <w:rsid w:val="005F052F"/>
    <w:rsid w:val="005F15A9"/>
    <w:rsid w:val="005F1A31"/>
    <w:rsid w:val="005F23B8"/>
    <w:rsid w:val="005F27B0"/>
    <w:rsid w:val="005F2C2F"/>
    <w:rsid w:val="005F2E72"/>
    <w:rsid w:val="005F3073"/>
    <w:rsid w:val="005F30B3"/>
    <w:rsid w:val="005F36DC"/>
    <w:rsid w:val="005F4052"/>
    <w:rsid w:val="005F425E"/>
    <w:rsid w:val="005F46D6"/>
    <w:rsid w:val="005F4FE2"/>
    <w:rsid w:val="005F52B1"/>
    <w:rsid w:val="005F5A2E"/>
    <w:rsid w:val="005F5B3E"/>
    <w:rsid w:val="005F5C76"/>
    <w:rsid w:val="005F652E"/>
    <w:rsid w:val="005F6659"/>
    <w:rsid w:val="005F6851"/>
    <w:rsid w:val="005F6CE8"/>
    <w:rsid w:val="005F6CFE"/>
    <w:rsid w:val="005F7418"/>
    <w:rsid w:val="00600421"/>
    <w:rsid w:val="006005E2"/>
    <w:rsid w:val="00600B3E"/>
    <w:rsid w:val="00601270"/>
    <w:rsid w:val="006013C2"/>
    <w:rsid w:val="00601468"/>
    <w:rsid w:val="0060154F"/>
    <w:rsid w:val="006017A6"/>
    <w:rsid w:val="006018CE"/>
    <w:rsid w:val="00601B6D"/>
    <w:rsid w:val="00601BD5"/>
    <w:rsid w:val="006020E9"/>
    <w:rsid w:val="0060249C"/>
    <w:rsid w:val="00602723"/>
    <w:rsid w:val="00602F3D"/>
    <w:rsid w:val="0060311A"/>
    <w:rsid w:val="0060395A"/>
    <w:rsid w:val="00603ABF"/>
    <w:rsid w:val="00603B78"/>
    <w:rsid w:val="00603EF1"/>
    <w:rsid w:val="00604009"/>
    <w:rsid w:val="006043DC"/>
    <w:rsid w:val="00604C3C"/>
    <w:rsid w:val="00605B0A"/>
    <w:rsid w:val="00605EA1"/>
    <w:rsid w:val="006066C7"/>
    <w:rsid w:val="00606E36"/>
    <w:rsid w:val="00607094"/>
    <w:rsid w:val="006077E8"/>
    <w:rsid w:val="00607B47"/>
    <w:rsid w:val="00610231"/>
    <w:rsid w:val="00610492"/>
    <w:rsid w:val="00610889"/>
    <w:rsid w:val="00610D24"/>
    <w:rsid w:val="00611165"/>
    <w:rsid w:val="00611210"/>
    <w:rsid w:val="00611513"/>
    <w:rsid w:val="00611B73"/>
    <w:rsid w:val="00611E48"/>
    <w:rsid w:val="00611ED1"/>
    <w:rsid w:val="0061240D"/>
    <w:rsid w:val="006125A4"/>
    <w:rsid w:val="00612B76"/>
    <w:rsid w:val="00612E51"/>
    <w:rsid w:val="00613C01"/>
    <w:rsid w:val="006142B9"/>
    <w:rsid w:val="00614B79"/>
    <w:rsid w:val="00614BE6"/>
    <w:rsid w:val="00614DCA"/>
    <w:rsid w:val="006150F7"/>
    <w:rsid w:val="006151E9"/>
    <w:rsid w:val="00615A47"/>
    <w:rsid w:val="006162F5"/>
    <w:rsid w:val="006166E2"/>
    <w:rsid w:val="006167D2"/>
    <w:rsid w:val="00616FD2"/>
    <w:rsid w:val="006170D8"/>
    <w:rsid w:val="006170E1"/>
    <w:rsid w:val="006179B2"/>
    <w:rsid w:val="00617D5C"/>
    <w:rsid w:val="00617F95"/>
    <w:rsid w:val="006200E9"/>
    <w:rsid w:val="00620312"/>
    <w:rsid w:val="006209F2"/>
    <w:rsid w:val="00620B82"/>
    <w:rsid w:val="00620BDD"/>
    <w:rsid w:val="00620C2F"/>
    <w:rsid w:val="00622B75"/>
    <w:rsid w:val="00622F77"/>
    <w:rsid w:val="0062379E"/>
    <w:rsid w:val="00625609"/>
    <w:rsid w:val="00625763"/>
    <w:rsid w:val="00625B44"/>
    <w:rsid w:val="00625C95"/>
    <w:rsid w:val="00626105"/>
    <w:rsid w:val="00626555"/>
    <w:rsid w:val="00626C9D"/>
    <w:rsid w:val="006271FD"/>
    <w:rsid w:val="0062731E"/>
    <w:rsid w:val="00627C74"/>
    <w:rsid w:val="006300BC"/>
    <w:rsid w:val="00630E96"/>
    <w:rsid w:val="0063107D"/>
    <w:rsid w:val="00631302"/>
    <w:rsid w:val="00631365"/>
    <w:rsid w:val="006313C3"/>
    <w:rsid w:val="0063153D"/>
    <w:rsid w:val="00631948"/>
    <w:rsid w:val="00631DF6"/>
    <w:rsid w:val="006320B4"/>
    <w:rsid w:val="00632B1D"/>
    <w:rsid w:val="00632D97"/>
    <w:rsid w:val="00632DCA"/>
    <w:rsid w:val="006330A8"/>
    <w:rsid w:val="0063321E"/>
    <w:rsid w:val="006337F4"/>
    <w:rsid w:val="00633ABE"/>
    <w:rsid w:val="006342E9"/>
    <w:rsid w:val="00634EC2"/>
    <w:rsid w:val="00635E56"/>
    <w:rsid w:val="0063616B"/>
    <w:rsid w:val="00636392"/>
    <w:rsid w:val="0063671C"/>
    <w:rsid w:val="006367A8"/>
    <w:rsid w:val="00636800"/>
    <w:rsid w:val="0063685B"/>
    <w:rsid w:val="00636C48"/>
    <w:rsid w:val="00637896"/>
    <w:rsid w:val="00637B77"/>
    <w:rsid w:val="00637C23"/>
    <w:rsid w:val="00637DBC"/>
    <w:rsid w:val="006402EB"/>
    <w:rsid w:val="006409BC"/>
    <w:rsid w:val="006409CF"/>
    <w:rsid w:val="00640C0E"/>
    <w:rsid w:val="006418A6"/>
    <w:rsid w:val="00641E3A"/>
    <w:rsid w:val="00642202"/>
    <w:rsid w:val="006426CC"/>
    <w:rsid w:val="0064322A"/>
    <w:rsid w:val="00643928"/>
    <w:rsid w:val="00643C87"/>
    <w:rsid w:val="00644784"/>
    <w:rsid w:val="0064496B"/>
    <w:rsid w:val="00644A02"/>
    <w:rsid w:val="00644F73"/>
    <w:rsid w:val="00644FB0"/>
    <w:rsid w:val="006456A8"/>
    <w:rsid w:val="006456E9"/>
    <w:rsid w:val="006457A8"/>
    <w:rsid w:val="006467B6"/>
    <w:rsid w:val="00646FFC"/>
    <w:rsid w:val="0064714F"/>
    <w:rsid w:val="0064743E"/>
    <w:rsid w:val="006474AA"/>
    <w:rsid w:val="00647847"/>
    <w:rsid w:val="00647A23"/>
    <w:rsid w:val="00647CCE"/>
    <w:rsid w:val="00647D4B"/>
    <w:rsid w:val="00647E04"/>
    <w:rsid w:val="00650097"/>
    <w:rsid w:val="00650599"/>
    <w:rsid w:val="00650763"/>
    <w:rsid w:val="006509B0"/>
    <w:rsid w:val="00651722"/>
    <w:rsid w:val="00651CB8"/>
    <w:rsid w:val="00651F74"/>
    <w:rsid w:val="006526BA"/>
    <w:rsid w:val="00652B1E"/>
    <w:rsid w:val="00652CA4"/>
    <w:rsid w:val="00652F65"/>
    <w:rsid w:val="00653233"/>
    <w:rsid w:val="0065336C"/>
    <w:rsid w:val="0065436E"/>
    <w:rsid w:val="006543CD"/>
    <w:rsid w:val="0065479D"/>
    <w:rsid w:val="00654DC6"/>
    <w:rsid w:val="006557FC"/>
    <w:rsid w:val="00655960"/>
    <w:rsid w:val="00655E17"/>
    <w:rsid w:val="00655F1F"/>
    <w:rsid w:val="00655FDA"/>
    <w:rsid w:val="0065611C"/>
    <w:rsid w:val="00656245"/>
    <w:rsid w:val="006569F3"/>
    <w:rsid w:val="006570BF"/>
    <w:rsid w:val="00657310"/>
    <w:rsid w:val="0065780C"/>
    <w:rsid w:val="00657CBA"/>
    <w:rsid w:val="00657DAB"/>
    <w:rsid w:val="006604DF"/>
    <w:rsid w:val="00660876"/>
    <w:rsid w:val="00660CBE"/>
    <w:rsid w:val="00661615"/>
    <w:rsid w:val="00661B59"/>
    <w:rsid w:val="00661D78"/>
    <w:rsid w:val="00661DA4"/>
    <w:rsid w:val="00662A3B"/>
    <w:rsid w:val="00663A20"/>
    <w:rsid w:val="00663ACB"/>
    <w:rsid w:val="00663B90"/>
    <w:rsid w:val="006644B0"/>
    <w:rsid w:val="006645B3"/>
    <w:rsid w:val="006647C6"/>
    <w:rsid w:val="0066527A"/>
    <w:rsid w:val="0066529D"/>
    <w:rsid w:val="00665709"/>
    <w:rsid w:val="0066605C"/>
    <w:rsid w:val="00666209"/>
    <w:rsid w:val="0066632E"/>
    <w:rsid w:val="006664C8"/>
    <w:rsid w:val="006666DA"/>
    <w:rsid w:val="00666793"/>
    <w:rsid w:val="00666E41"/>
    <w:rsid w:val="00666F40"/>
    <w:rsid w:val="0066737B"/>
    <w:rsid w:val="00667EF5"/>
    <w:rsid w:val="00670C7D"/>
    <w:rsid w:val="00671303"/>
    <w:rsid w:val="00671366"/>
    <w:rsid w:val="0067168B"/>
    <w:rsid w:val="00671D4E"/>
    <w:rsid w:val="00672F37"/>
    <w:rsid w:val="0067363B"/>
    <w:rsid w:val="00674215"/>
    <w:rsid w:val="00674217"/>
    <w:rsid w:val="006742B4"/>
    <w:rsid w:val="0067435A"/>
    <w:rsid w:val="00674457"/>
    <w:rsid w:val="00674F84"/>
    <w:rsid w:val="00675491"/>
    <w:rsid w:val="006757BC"/>
    <w:rsid w:val="00676C71"/>
    <w:rsid w:val="00677138"/>
    <w:rsid w:val="00677450"/>
    <w:rsid w:val="0067774C"/>
    <w:rsid w:val="00677774"/>
    <w:rsid w:val="00677AC8"/>
    <w:rsid w:val="006808AB"/>
    <w:rsid w:val="00680FE5"/>
    <w:rsid w:val="0068148A"/>
    <w:rsid w:val="00681939"/>
    <w:rsid w:val="00681ABC"/>
    <w:rsid w:val="00682192"/>
    <w:rsid w:val="006821E2"/>
    <w:rsid w:val="00682ACB"/>
    <w:rsid w:val="006839BA"/>
    <w:rsid w:val="006839CA"/>
    <w:rsid w:val="00684585"/>
    <w:rsid w:val="00684D39"/>
    <w:rsid w:val="00685120"/>
    <w:rsid w:val="00685159"/>
    <w:rsid w:val="00685A1A"/>
    <w:rsid w:val="0068602E"/>
    <w:rsid w:val="006862F1"/>
    <w:rsid w:val="0068655A"/>
    <w:rsid w:val="006865E1"/>
    <w:rsid w:val="006868D7"/>
    <w:rsid w:val="006869F2"/>
    <w:rsid w:val="006873FF"/>
    <w:rsid w:val="00687560"/>
    <w:rsid w:val="00687669"/>
    <w:rsid w:val="0068767A"/>
    <w:rsid w:val="00687701"/>
    <w:rsid w:val="00690475"/>
    <w:rsid w:val="0069077B"/>
    <w:rsid w:val="00690838"/>
    <w:rsid w:val="00690A04"/>
    <w:rsid w:val="00691A51"/>
    <w:rsid w:val="00691B52"/>
    <w:rsid w:val="00691BD1"/>
    <w:rsid w:val="00691D79"/>
    <w:rsid w:val="006920AB"/>
    <w:rsid w:val="0069254A"/>
    <w:rsid w:val="00692630"/>
    <w:rsid w:val="006930DB"/>
    <w:rsid w:val="0069372A"/>
    <w:rsid w:val="00693B78"/>
    <w:rsid w:val="00693CF6"/>
    <w:rsid w:val="00693D24"/>
    <w:rsid w:val="00693DBB"/>
    <w:rsid w:val="00693FC1"/>
    <w:rsid w:val="0069400D"/>
    <w:rsid w:val="006950B6"/>
    <w:rsid w:val="0069510C"/>
    <w:rsid w:val="006954CC"/>
    <w:rsid w:val="006961F5"/>
    <w:rsid w:val="0069672A"/>
    <w:rsid w:val="0069769C"/>
    <w:rsid w:val="006977AD"/>
    <w:rsid w:val="006A05BE"/>
    <w:rsid w:val="006A084C"/>
    <w:rsid w:val="006A107D"/>
    <w:rsid w:val="006A1408"/>
    <w:rsid w:val="006A1569"/>
    <w:rsid w:val="006A1DA6"/>
    <w:rsid w:val="006A1E86"/>
    <w:rsid w:val="006A21A7"/>
    <w:rsid w:val="006A25F7"/>
    <w:rsid w:val="006A2F6C"/>
    <w:rsid w:val="006A2F9B"/>
    <w:rsid w:val="006A3611"/>
    <w:rsid w:val="006A37C4"/>
    <w:rsid w:val="006A3D3C"/>
    <w:rsid w:val="006A4147"/>
    <w:rsid w:val="006A4235"/>
    <w:rsid w:val="006A4667"/>
    <w:rsid w:val="006A4995"/>
    <w:rsid w:val="006A49DB"/>
    <w:rsid w:val="006A4A72"/>
    <w:rsid w:val="006A4F72"/>
    <w:rsid w:val="006A5221"/>
    <w:rsid w:val="006A5783"/>
    <w:rsid w:val="006A578D"/>
    <w:rsid w:val="006A5794"/>
    <w:rsid w:val="006A5971"/>
    <w:rsid w:val="006A5DE7"/>
    <w:rsid w:val="006A6640"/>
    <w:rsid w:val="006A75DD"/>
    <w:rsid w:val="006A76F0"/>
    <w:rsid w:val="006A772F"/>
    <w:rsid w:val="006A7EF4"/>
    <w:rsid w:val="006B00BD"/>
    <w:rsid w:val="006B030C"/>
    <w:rsid w:val="006B0C2A"/>
    <w:rsid w:val="006B147D"/>
    <w:rsid w:val="006B15E8"/>
    <w:rsid w:val="006B1685"/>
    <w:rsid w:val="006B1A5E"/>
    <w:rsid w:val="006B1D81"/>
    <w:rsid w:val="006B1F6B"/>
    <w:rsid w:val="006B23B1"/>
    <w:rsid w:val="006B2B9E"/>
    <w:rsid w:val="006B33AD"/>
    <w:rsid w:val="006B3F41"/>
    <w:rsid w:val="006B403B"/>
    <w:rsid w:val="006B412B"/>
    <w:rsid w:val="006B4198"/>
    <w:rsid w:val="006B41FD"/>
    <w:rsid w:val="006B4347"/>
    <w:rsid w:val="006B5139"/>
    <w:rsid w:val="006B53FF"/>
    <w:rsid w:val="006B68E7"/>
    <w:rsid w:val="006B750B"/>
    <w:rsid w:val="006B7564"/>
    <w:rsid w:val="006B76D9"/>
    <w:rsid w:val="006B7C02"/>
    <w:rsid w:val="006C0265"/>
    <w:rsid w:val="006C053A"/>
    <w:rsid w:val="006C06E6"/>
    <w:rsid w:val="006C0D7A"/>
    <w:rsid w:val="006C1552"/>
    <w:rsid w:val="006C1B5D"/>
    <w:rsid w:val="006C1BFC"/>
    <w:rsid w:val="006C1FFF"/>
    <w:rsid w:val="006C2429"/>
    <w:rsid w:val="006C2D6E"/>
    <w:rsid w:val="006C2DB5"/>
    <w:rsid w:val="006C2E94"/>
    <w:rsid w:val="006C3008"/>
    <w:rsid w:val="006C338E"/>
    <w:rsid w:val="006C3A87"/>
    <w:rsid w:val="006C3B2F"/>
    <w:rsid w:val="006C3C9D"/>
    <w:rsid w:val="006C3F72"/>
    <w:rsid w:val="006C4088"/>
    <w:rsid w:val="006C40E1"/>
    <w:rsid w:val="006C4C79"/>
    <w:rsid w:val="006C4D78"/>
    <w:rsid w:val="006C4D9D"/>
    <w:rsid w:val="006C4EF6"/>
    <w:rsid w:val="006C64FE"/>
    <w:rsid w:val="006C6FA8"/>
    <w:rsid w:val="006C7134"/>
    <w:rsid w:val="006C72EF"/>
    <w:rsid w:val="006C7BB5"/>
    <w:rsid w:val="006D03D4"/>
    <w:rsid w:val="006D05A8"/>
    <w:rsid w:val="006D0885"/>
    <w:rsid w:val="006D0A43"/>
    <w:rsid w:val="006D0B06"/>
    <w:rsid w:val="006D0BAD"/>
    <w:rsid w:val="006D2368"/>
    <w:rsid w:val="006D34F6"/>
    <w:rsid w:val="006D351A"/>
    <w:rsid w:val="006D3F1D"/>
    <w:rsid w:val="006D3F54"/>
    <w:rsid w:val="006D4143"/>
    <w:rsid w:val="006D44DC"/>
    <w:rsid w:val="006D4681"/>
    <w:rsid w:val="006D4708"/>
    <w:rsid w:val="006D48A6"/>
    <w:rsid w:val="006D4913"/>
    <w:rsid w:val="006D4BAE"/>
    <w:rsid w:val="006D4F8C"/>
    <w:rsid w:val="006D4FA5"/>
    <w:rsid w:val="006D5124"/>
    <w:rsid w:val="006D582B"/>
    <w:rsid w:val="006D5B49"/>
    <w:rsid w:val="006D5E23"/>
    <w:rsid w:val="006D6433"/>
    <w:rsid w:val="006D7060"/>
    <w:rsid w:val="006D7570"/>
    <w:rsid w:val="006D75ED"/>
    <w:rsid w:val="006D78F3"/>
    <w:rsid w:val="006D7A95"/>
    <w:rsid w:val="006D7B34"/>
    <w:rsid w:val="006D7C86"/>
    <w:rsid w:val="006E0267"/>
    <w:rsid w:val="006E0444"/>
    <w:rsid w:val="006E04C2"/>
    <w:rsid w:val="006E06C8"/>
    <w:rsid w:val="006E089D"/>
    <w:rsid w:val="006E11C3"/>
    <w:rsid w:val="006E1435"/>
    <w:rsid w:val="006E19D0"/>
    <w:rsid w:val="006E1C5D"/>
    <w:rsid w:val="006E1F5E"/>
    <w:rsid w:val="006E2077"/>
    <w:rsid w:val="006E2191"/>
    <w:rsid w:val="006E232E"/>
    <w:rsid w:val="006E26FF"/>
    <w:rsid w:val="006E28BB"/>
    <w:rsid w:val="006E2B31"/>
    <w:rsid w:val="006E2C19"/>
    <w:rsid w:val="006E2CDF"/>
    <w:rsid w:val="006E2F23"/>
    <w:rsid w:val="006E3A84"/>
    <w:rsid w:val="006E4498"/>
    <w:rsid w:val="006E48B5"/>
    <w:rsid w:val="006E4D41"/>
    <w:rsid w:val="006E59BE"/>
    <w:rsid w:val="006E5C93"/>
    <w:rsid w:val="006E5E63"/>
    <w:rsid w:val="006E6007"/>
    <w:rsid w:val="006F07CE"/>
    <w:rsid w:val="006F0E6B"/>
    <w:rsid w:val="006F130D"/>
    <w:rsid w:val="006F18F7"/>
    <w:rsid w:val="006F1A64"/>
    <w:rsid w:val="006F216B"/>
    <w:rsid w:val="006F2B11"/>
    <w:rsid w:val="006F31DD"/>
    <w:rsid w:val="006F33EE"/>
    <w:rsid w:val="006F3802"/>
    <w:rsid w:val="006F4124"/>
    <w:rsid w:val="006F4976"/>
    <w:rsid w:val="006F4CB1"/>
    <w:rsid w:val="006F4E4C"/>
    <w:rsid w:val="006F5052"/>
    <w:rsid w:val="006F509D"/>
    <w:rsid w:val="006F5449"/>
    <w:rsid w:val="006F5555"/>
    <w:rsid w:val="006F5687"/>
    <w:rsid w:val="006F6295"/>
    <w:rsid w:val="006F69F3"/>
    <w:rsid w:val="006F6E73"/>
    <w:rsid w:val="006F762A"/>
    <w:rsid w:val="006F7AA5"/>
    <w:rsid w:val="006F7CF1"/>
    <w:rsid w:val="00700D3A"/>
    <w:rsid w:val="0070270D"/>
    <w:rsid w:val="007027BC"/>
    <w:rsid w:val="00702CAB"/>
    <w:rsid w:val="0070310E"/>
    <w:rsid w:val="00703671"/>
    <w:rsid w:val="00703A3D"/>
    <w:rsid w:val="00703B93"/>
    <w:rsid w:val="00703ED0"/>
    <w:rsid w:val="007045C4"/>
    <w:rsid w:val="00704710"/>
    <w:rsid w:val="00704C41"/>
    <w:rsid w:val="0070507C"/>
    <w:rsid w:val="00705084"/>
    <w:rsid w:val="0070584A"/>
    <w:rsid w:val="00706EAC"/>
    <w:rsid w:val="00707177"/>
    <w:rsid w:val="00707226"/>
    <w:rsid w:val="00707916"/>
    <w:rsid w:val="007079FF"/>
    <w:rsid w:val="00707F95"/>
    <w:rsid w:val="0071001F"/>
    <w:rsid w:val="0071025D"/>
    <w:rsid w:val="00710525"/>
    <w:rsid w:val="00710D8F"/>
    <w:rsid w:val="00710FCD"/>
    <w:rsid w:val="007118A4"/>
    <w:rsid w:val="00711B0F"/>
    <w:rsid w:val="0071253A"/>
    <w:rsid w:val="007125A5"/>
    <w:rsid w:val="0071269A"/>
    <w:rsid w:val="007126B1"/>
    <w:rsid w:val="00712767"/>
    <w:rsid w:val="00712C42"/>
    <w:rsid w:val="00712FD8"/>
    <w:rsid w:val="00713087"/>
    <w:rsid w:val="00713282"/>
    <w:rsid w:val="00713EEA"/>
    <w:rsid w:val="00713F89"/>
    <w:rsid w:val="00714A77"/>
    <w:rsid w:val="00714C7E"/>
    <w:rsid w:val="00714DE9"/>
    <w:rsid w:val="00715F46"/>
    <w:rsid w:val="0071606A"/>
    <w:rsid w:val="007164CD"/>
    <w:rsid w:val="0071658E"/>
    <w:rsid w:val="00716E18"/>
    <w:rsid w:val="00716E4D"/>
    <w:rsid w:val="00716FF8"/>
    <w:rsid w:val="007176FE"/>
    <w:rsid w:val="00717837"/>
    <w:rsid w:val="00717EC6"/>
    <w:rsid w:val="0072058E"/>
    <w:rsid w:val="007206CD"/>
    <w:rsid w:val="00720AA2"/>
    <w:rsid w:val="00720B03"/>
    <w:rsid w:val="00721277"/>
    <w:rsid w:val="0072169C"/>
    <w:rsid w:val="00721BAE"/>
    <w:rsid w:val="00721D62"/>
    <w:rsid w:val="007220DC"/>
    <w:rsid w:val="0072218F"/>
    <w:rsid w:val="007222F7"/>
    <w:rsid w:val="007224ED"/>
    <w:rsid w:val="00722562"/>
    <w:rsid w:val="00722CF7"/>
    <w:rsid w:val="00722ECF"/>
    <w:rsid w:val="00723C52"/>
    <w:rsid w:val="00723CFF"/>
    <w:rsid w:val="00723D4E"/>
    <w:rsid w:val="00723E34"/>
    <w:rsid w:val="00724054"/>
    <w:rsid w:val="00724C07"/>
    <w:rsid w:val="00724F5F"/>
    <w:rsid w:val="0072501C"/>
    <w:rsid w:val="007255BA"/>
    <w:rsid w:val="00725BAC"/>
    <w:rsid w:val="00725E53"/>
    <w:rsid w:val="00725FD5"/>
    <w:rsid w:val="00726233"/>
    <w:rsid w:val="007263D5"/>
    <w:rsid w:val="00726A90"/>
    <w:rsid w:val="00727987"/>
    <w:rsid w:val="00727C3E"/>
    <w:rsid w:val="00727E5E"/>
    <w:rsid w:val="00730068"/>
    <w:rsid w:val="00730488"/>
    <w:rsid w:val="007307D8"/>
    <w:rsid w:val="00730B37"/>
    <w:rsid w:val="007314F8"/>
    <w:rsid w:val="00732400"/>
    <w:rsid w:val="00732422"/>
    <w:rsid w:val="0073292D"/>
    <w:rsid w:val="00732972"/>
    <w:rsid w:val="007329B7"/>
    <w:rsid w:val="00732C32"/>
    <w:rsid w:val="00732D20"/>
    <w:rsid w:val="00733440"/>
    <w:rsid w:val="00733576"/>
    <w:rsid w:val="0073360F"/>
    <w:rsid w:val="00733910"/>
    <w:rsid w:val="00733AC8"/>
    <w:rsid w:val="00733D0D"/>
    <w:rsid w:val="00733DAF"/>
    <w:rsid w:val="00733E49"/>
    <w:rsid w:val="0073431F"/>
    <w:rsid w:val="007343B9"/>
    <w:rsid w:val="00734ABC"/>
    <w:rsid w:val="00734E6C"/>
    <w:rsid w:val="00735A5D"/>
    <w:rsid w:val="00735DB4"/>
    <w:rsid w:val="007364EE"/>
    <w:rsid w:val="007367E9"/>
    <w:rsid w:val="00736C11"/>
    <w:rsid w:val="00737118"/>
    <w:rsid w:val="00737C09"/>
    <w:rsid w:val="00737F70"/>
    <w:rsid w:val="007403A9"/>
    <w:rsid w:val="007403EA"/>
    <w:rsid w:val="00740559"/>
    <w:rsid w:val="00740EC5"/>
    <w:rsid w:val="007411B9"/>
    <w:rsid w:val="00741A8D"/>
    <w:rsid w:val="0074229D"/>
    <w:rsid w:val="00742FA3"/>
    <w:rsid w:val="0074399F"/>
    <w:rsid w:val="007439F2"/>
    <w:rsid w:val="00743DB6"/>
    <w:rsid w:val="007440B6"/>
    <w:rsid w:val="00744543"/>
    <w:rsid w:val="0074461A"/>
    <w:rsid w:val="00744D9E"/>
    <w:rsid w:val="007454EF"/>
    <w:rsid w:val="00745754"/>
    <w:rsid w:val="00745E2E"/>
    <w:rsid w:val="00745EC3"/>
    <w:rsid w:val="00745F85"/>
    <w:rsid w:val="00745F90"/>
    <w:rsid w:val="00746468"/>
    <w:rsid w:val="00746DFA"/>
    <w:rsid w:val="00747221"/>
    <w:rsid w:val="00747551"/>
    <w:rsid w:val="007475FA"/>
    <w:rsid w:val="0074768A"/>
    <w:rsid w:val="00747FEE"/>
    <w:rsid w:val="007502BC"/>
    <w:rsid w:val="0075039A"/>
    <w:rsid w:val="007503D5"/>
    <w:rsid w:val="007508DF"/>
    <w:rsid w:val="00750C6B"/>
    <w:rsid w:val="00750D7D"/>
    <w:rsid w:val="00750EB3"/>
    <w:rsid w:val="007516B8"/>
    <w:rsid w:val="007519F1"/>
    <w:rsid w:val="00752486"/>
    <w:rsid w:val="0075265B"/>
    <w:rsid w:val="00752800"/>
    <w:rsid w:val="00752A15"/>
    <w:rsid w:val="00752C4A"/>
    <w:rsid w:val="00754701"/>
    <w:rsid w:val="007547A8"/>
    <w:rsid w:val="0075548A"/>
    <w:rsid w:val="0075557F"/>
    <w:rsid w:val="00755781"/>
    <w:rsid w:val="007557E3"/>
    <w:rsid w:val="00755C8E"/>
    <w:rsid w:val="00756031"/>
    <w:rsid w:val="0075637D"/>
    <w:rsid w:val="007570CF"/>
    <w:rsid w:val="007574A0"/>
    <w:rsid w:val="007575E4"/>
    <w:rsid w:val="0075772C"/>
    <w:rsid w:val="00757A45"/>
    <w:rsid w:val="00757B14"/>
    <w:rsid w:val="00757CC7"/>
    <w:rsid w:val="0076059B"/>
    <w:rsid w:val="007605CD"/>
    <w:rsid w:val="0076063B"/>
    <w:rsid w:val="00760B0C"/>
    <w:rsid w:val="00760CF9"/>
    <w:rsid w:val="00760ECA"/>
    <w:rsid w:val="007613F0"/>
    <w:rsid w:val="00761533"/>
    <w:rsid w:val="007616A4"/>
    <w:rsid w:val="0076184F"/>
    <w:rsid w:val="00761A84"/>
    <w:rsid w:val="00761FF7"/>
    <w:rsid w:val="00762C5C"/>
    <w:rsid w:val="00763032"/>
    <w:rsid w:val="00763242"/>
    <w:rsid w:val="00763325"/>
    <w:rsid w:val="007633E2"/>
    <w:rsid w:val="00763A85"/>
    <w:rsid w:val="00763B17"/>
    <w:rsid w:val="007642FF"/>
    <w:rsid w:val="00764365"/>
    <w:rsid w:val="007649BF"/>
    <w:rsid w:val="00764C01"/>
    <w:rsid w:val="00764DBA"/>
    <w:rsid w:val="007651FD"/>
    <w:rsid w:val="007655E7"/>
    <w:rsid w:val="00765652"/>
    <w:rsid w:val="00765A85"/>
    <w:rsid w:val="00765F7D"/>
    <w:rsid w:val="0076635E"/>
    <w:rsid w:val="007668AD"/>
    <w:rsid w:val="00766F76"/>
    <w:rsid w:val="00767886"/>
    <w:rsid w:val="00770E5E"/>
    <w:rsid w:val="007716BF"/>
    <w:rsid w:val="00771950"/>
    <w:rsid w:val="00771D43"/>
    <w:rsid w:val="00771EDC"/>
    <w:rsid w:val="0077233C"/>
    <w:rsid w:val="00772905"/>
    <w:rsid w:val="00772A45"/>
    <w:rsid w:val="00772F0F"/>
    <w:rsid w:val="007732ED"/>
    <w:rsid w:val="007738A0"/>
    <w:rsid w:val="00773CB3"/>
    <w:rsid w:val="0077418F"/>
    <w:rsid w:val="0077427D"/>
    <w:rsid w:val="007747CA"/>
    <w:rsid w:val="00774910"/>
    <w:rsid w:val="00774D6A"/>
    <w:rsid w:val="00775562"/>
    <w:rsid w:val="00775672"/>
    <w:rsid w:val="007759E8"/>
    <w:rsid w:val="00775E8A"/>
    <w:rsid w:val="007760B4"/>
    <w:rsid w:val="007764F1"/>
    <w:rsid w:val="00776A36"/>
    <w:rsid w:val="00776B73"/>
    <w:rsid w:val="00777140"/>
    <w:rsid w:val="00777155"/>
    <w:rsid w:val="0077731A"/>
    <w:rsid w:val="007778C6"/>
    <w:rsid w:val="00777A09"/>
    <w:rsid w:val="0078003D"/>
    <w:rsid w:val="007809E8"/>
    <w:rsid w:val="00780F2A"/>
    <w:rsid w:val="00781395"/>
    <w:rsid w:val="0078172C"/>
    <w:rsid w:val="00781748"/>
    <w:rsid w:val="00782E4D"/>
    <w:rsid w:val="007833AC"/>
    <w:rsid w:val="00783524"/>
    <w:rsid w:val="007837AE"/>
    <w:rsid w:val="007838CE"/>
    <w:rsid w:val="00783C99"/>
    <w:rsid w:val="00783DA8"/>
    <w:rsid w:val="007841C3"/>
    <w:rsid w:val="00784BAB"/>
    <w:rsid w:val="00785127"/>
    <w:rsid w:val="00785337"/>
    <w:rsid w:val="00785652"/>
    <w:rsid w:val="007858E6"/>
    <w:rsid w:val="00785BC8"/>
    <w:rsid w:val="0078612A"/>
    <w:rsid w:val="007861FE"/>
    <w:rsid w:val="0078658A"/>
    <w:rsid w:val="00786859"/>
    <w:rsid w:val="00787ADF"/>
    <w:rsid w:val="00787C8B"/>
    <w:rsid w:val="007900CF"/>
    <w:rsid w:val="00791C02"/>
    <w:rsid w:val="007925D4"/>
    <w:rsid w:val="0079294A"/>
    <w:rsid w:val="00792A71"/>
    <w:rsid w:val="00792DF8"/>
    <w:rsid w:val="00792FB8"/>
    <w:rsid w:val="00793530"/>
    <w:rsid w:val="00793DC9"/>
    <w:rsid w:val="00794122"/>
    <w:rsid w:val="00794878"/>
    <w:rsid w:val="00795356"/>
    <w:rsid w:val="00795769"/>
    <w:rsid w:val="007964A8"/>
    <w:rsid w:val="007973DE"/>
    <w:rsid w:val="007976C6"/>
    <w:rsid w:val="00797D1E"/>
    <w:rsid w:val="007A016E"/>
    <w:rsid w:val="007A02F7"/>
    <w:rsid w:val="007A07D0"/>
    <w:rsid w:val="007A0D00"/>
    <w:rsid w:val="007A1254"/>
    <w:rsid w:val="007A1904"/>
    <w:rsid w:val="007A1EEF"/>
    <w:rsid w:val="007A279E"/>
    <w:rsid w:val="007A28B2"/>
    <w:rsid w:val="007A2D18"/>
    <w:rsid w:val="007A2D3B"/>
    <w:rsid w:val="007A2DDA"/>
    <w:rsid w:val="007A3933"/>
    <w:rsid w:val="007A39D0"/>
    <w:rsid w:val="007A3B2E"/>
    <w:rsid w:val="007A3B89"/>
    <w:rsid w:val="007A3BC5"/>
    <w:rsid w:val="007A3EBD"/>
    <w:rsid w:val="007A400B"/>
    <w:rsid w:val="007A4293"/>
    <w:rsid w:val="007A4727"/>
    <w:rsid w:val="007A490A"/>
    <w:rsid w:val="007A4E9A"/>
    <w:rsid w:val="007A508F"/>
    <w:rsid w:val="007A5930"/>
    <w:rsid w:val="007A68D1"/>
    <w:rsid w:val="007A7005"/>
    <w:rsid w:val="007A7DC5"/>
    <w:rsid w:val="007B0C07"/>
    <w:rsid w:val="007B0C85"/>
    <w:rsid w:val="007B0D13"/>
    <w:rsid w:val="007B1D72"/>
    <w:rsid w:val="007B254F"/>
    <w:rsid w:val="007B26F1"/>
    <w:rsid w:val="007B2A74"/>
    <w:rsid w:val="007B2DF0"/>
    <w:rsid w:val="007B3609"/>
    <w:rsid w:val="007B364C"/>
    <w:rsid w:val="007B372F"/>
    <w:rsid w:val="007B3AE2"/>
    <w:rsid w:val="007B434D"/>
    <w:rsid w:val="007B446A"/>
    <w:rsid w:val="007B5004"/>
    <w:rsid w:val="007B5367"/>
    <w:rsid w:val="007B5431"/>
    <w:rsid w:val="007B5844"/>
    <w:rsid w:val="007B62A6"/>
    <w:rsid w:val="007B65F0"/>
    <w:rsid w:val="007B66CF"/>
    <w:rsid w:val="007B6956"/>
    <w:rsid w:val="007B6AC4"/>
    <w:rsid w:val="007B7469"/>
    <w:rsid w:val="007B78DA"/>
    <w:rsid w:val="007B79F7"/>
    <w:rsid w:val="007B7C62"/>
    <w:rsid w:val="007B7DC0"/>
    <w:rsid w:val="007C02B3"/>
    <w:rsid w:val="007C02F1"/>
    <w:rsid w:val="007C0AE8"/>
    <w:rsid w:val="007C0EEF"/>
    <w:rsid w:val="007C194F"/>
    <w:rsid w:val="007C1EDE"/>
    <w:rsid w:val="007C259E"/>
    <w:rsid w:val="007C294D"/>
    <w:rsid w:val="007C29AD"/>
    <w:rsid w:val="007C2C3D"/>
    <w:rsid w:val="007C3832"/>
    <w:rsid w:val="007C38C7"/>
    <w:rsid w:val="007C395F"/>
    <w:rsid w:val="007C3CE7"/>
    <w:rsid w:val="007C3E5D"/>
    <w:rsid w:val="007C5B39"/>
    <w:rsid w:val="007C61AC"/>
    <w:rsid w:val="007C6CB4"/>
    <w:rsid w:val="007C6E5F"/>
    <w:rsid w:val="007C78EE"/>
    <w:rsid w:val="007C7A59"/>
    <w:rsid w:val="007C7E63"/>
    <w:rsid w:val="007D0134"/>
    <w:rsid w:val="007D0E62"/>
    <w:rsid w:val="007D0F13"/>
    <w:rsid w:val="007D10C1"/>
    <w:rsid w:val="007D17B7"/>
    <w:rsid w:val="007D1AFD"/>
    <w:rsid w:val="007D1B93"/>
    <w:rsid w:val="007D1D49"/>
    <w:rsid w:val="007D21E8"/>
    <w:rsid w:val="007D263A"/>
    <w:rsid w:val="007D28DE"/>
    <w:rsid w:val="007D2D2A"/>
    <w:rsid w:val="007D2E08"/>
    <w:rsid w:val="007D2F69"/>
    <w:rsid w:val="007D3718"/>
    <w:rsid w:val="007D38CC"/>
    <w:rsid w:val="007D3915"/>
    <w:rsid w:val="007D43C3"/>
    <w:rsid w:val="007D46D2"/>
    <w:rsid w:val="007D4F63"/>
    <w:rsid w:val="007D5560"/>
    <w:rsid w:val="007D572F"/>
    <w:rsid w:val="007D57AB"/>
    <w:rsid w:val="007D59D7"/>
    <w:rsid w:val="007D62C8"/>
    <w:rsid w:val="007D6BF4"/>
    <w:rsid w:val="007D6C9D"/>
    <w:rsid w:val="007D7136"/>
    <w:rsid w:val="007D7609"/>
    <w:rsid w:val="007D7C06"/>
    <w:rsid w:val="007D7D7D"/>
    <w:rsid w:val="007E000B"/>
    <w:rsid w:val="007E153C"/>
    <w:rsid w:val="007E17E5"/>
    <w:rsid w:val="007E189D"/>
    <w:rsid w:val="007E1AC4"/>
    <w:rsid w:val="007E2948"/>
    <w:rsid w:val="007E2B8D"/>
    <w:rsid w:val="007E2CFB"/>
    <w:rsid w:val="007E31CE"/>
    <w:rsid w:val="007E3483"/>
    <w:rsid w:val="007E366F"/>
    <w:rsid w:val="007E4684"/>
    <w:rsid w:val="007E4AE6"/>
    <w:rsid w:val="007E4BBC"/>
    <w:rsid w:val="007E4D7B"/>
    <w:rsid w:val="007E4E6C"/>
    <w:rsid w:val="007E5052"/>
    <w:rsid w:val="007E6182"/>
    <w:rsid w:val="007E667D"/>
    <w:rsid w:val="007E6A45"/>
    <w:rsid w:val="007E6AEF"/>
    <w:rsid w:val="007E6C28"/>
    <w:rsid w:val="007E7129"/>
    <w:rsid w:val="007E77B9"/>
    <w:rsid w:val="007EA92D"/>
    <w:rsid w:val="007F0C7C"/>
    <w:rsid w:val="007F2030"/>
    <w:rsid w:val="007F25A4"/>
    <w:rsid w:val="007F2CAC"/>
    <w:rsid w:val="007F38C1"/>
    <w:rsid w:val="007F3DE4"/>
    <w:rsid w:val="007F3EEF"/>
    <w:rsid w:val="007F4771"/>
    <w:rsid w:val="007F4BBF"/>
    <w:rsid w:val="007F5139"/>
    <w:rsid w:val="007F5158"/>
    <w:rsid w:val="007F54AF"/>
    <w:rsid w:val="007F5562"/>
    <w:rsid w:val="007F619F"/>
    <w:rsid w:val="007F6763"/>
    <w:rsid w:val="007F6B6D"/>
    <w:rsid w:val="007F7A6F"/>
    <w:rsid w:val="007F7ECE"/>
    <w:rsid w:val="008001F4"/>
    <w:rsid w:val="008005B1"/>
    <w:rsid w:val="0080087A"/>
    <w:rsid w:val="00800F4C"/>
    <w:rsid w:val="00801034"/>
    <w:rsid w:val="00801972"/>
    <w:rsid w:val="00801FC5"/>
    <w:rsid w:val="00802036"/>
    <w:rsid w:val="008027D1"/>
    <w:rsid w:val="00802D96"/>
    <w:rsid w:val="008038C2"/>
    <w:rsid w:val="00803F69"/>
    <w:rsid w:val="00804A0C"/>
    <w:rsid w:val="00805128"/>
    <w:rsid w:val="00806372"/>
    <w:rsid w:val="008063C7"/>
    <w:rsid w:val="008064F7"/>
    <w:rsid w:val="00806A55"/>
    <w:rsid w:val="00807041"/>
    <w:rsid w:val="0080715C"/>
    <w:rsid w:val="0080751F"/>
    <w:rsid w:val="00807629"/>
    <w:rsid w:val="0080768C"/>
    <w:rsid w:val="00807F9A"/>
    <w:rsid w:val="00811473"/>
    <w:rsid w:val="0081147A"/>
    <w:rsid w:val="00811B2E"/>
    <w:rsid w:val="00811EEB"/>
    <w:rsid w:val="00812237"/>
    <w:rsid w:val="0081262D"/>
    <w:rsid w:val="00812BBD"/>
    <w:rsid w:val="00812DFC"/>
    <w:rsid w:val="00812E90"/>
    <w:rsid w:val="0081310A"/>
    <w:rsid w:val="00813149"/>
    <w:rsid w:val="00813164"/>
    <w:rsid w:val="0081336F"/>
    <w:rsid w:val="0081340F"/>
    <w:rsid w:val="008138C3"/>
    <w:rsid w:val="00813CF4"/>
    <w:rsid w:val="00813D94"/>
    <w:rsid w:val="00813EA4"/>
    <w:rsid w:val="008140B1"/>
    <w:rsid w:val="00814140"/>
    <w:rsid w:val="008142B5"/>
    <w:rsid w:val="00814506"/>
    <w:rsid w:val="0081553B"/>
    <w:rsid w:val="0081559B"/>
    <w:rsid w:val="0081571D"/>
    <w:rsid w:val="00815809"/>
    <w:rsid w:val="008158D7"/>
    <w:rsid w:val="008158F3"/>
    <w:rsid w:val="008159DC"/>
    <w:rsid w:val="00816118"/>
    <w:rsid w:val="00816156"/>
    <w:rsid w:val="0081619C"/>
    <w:rsid w:val="008161BE"/>
    <w:rsid w:val="00817190"/>
    <w:rsid w:val="00817612"/>
    <w:rsid w:val="00820301"/>
    <w:rsid w:val="00820619"/>
    <w:rsid w:val="008219F5"/>
    <w:rsid w:val="00821BFE"/>
    <w:rsid w:val="00821E78"/>
    <w:rsid w:val="00822D9B"/>
    <w:rsid w:val="0082324E"/>
    <w:rsid w:val="00823454"/>
    <w:rsid w:val="008246CD"/>
    <w:rsid w:val="008248B2"/>
    <w:rsid w:val="0082498D"/>
    <w:rsid w:val="00824B28"/>
    <w:rsid w:val="00825D84"/>
    <w:rsid w:val="00826430"/>
    <w:rsid w:val="008267D6"/>
    <w:rsid w:val="00826847"/>
    <w:rsid w:val="00826899"/>
    <w:rsid w:val="00826B48"/>
    <w:rsid w:val="008272D3"/>
    <w:rsid w:val="00827455"/>
    <w:rsid w:val="0082755F"/>
    <w:rsid w:val="00827A06"/>
    <w:rsid w:val="008304CE"/>
    <w:rsid w:val="008305DF"/>
    <w:rsid w:val="00830873"/>
    <w:rsid w:val="008308D5"/>
    <w:rsid w:val="0083135A"/>
    <w:rsid w:val="0083164B"/>
    <w:rsid w:val="00831BE9"/>
    <w:rsid w:val="00831FCD"/>
    <w:rsid w:val="00832213"/>
    <w:rsid w:val="00832300"/>
    <w:rsid w:val="00832878"/>
    <w:rsid w:val="00832E23"/>
    <w:rsid w:val="00832FB3"/>
    <w:rsid w:val="008336F1"/>
    <w:rsid w:val="008340D6"/>
    <w:rsid w:val="00834D5A"/>
    <w:rsid w:val="008351B1"/>
    <w:rsid w:val="00835620"/>
    <w:rsid w:val="008358B2"/>
    <w:rsid w:val="00836222"/>
    <w:rsid w:val="00836B0E"/>
    <w:rsid w:val="00836B74"/>
    <w:rsid w:val="00836C26"/>
    <w:rsid w:val="00836F1E"/>
    <w:rsid w:val="00836F60"/>
    <w:rsid w:val="00836FFD"/>
    <w:rsid w:val="008371E4"/>
    <w:rsid w:val="008371F2"/>
    <w:rsid w:val="0083774C"/>
    <w:rsid w:val="008377B4"/>
    <w:rsid w:val="00837B06"/>
    <w:rsid w:val="00840AAD"/>
    <w:rsid w:val="00840B43"/>
    <w:rsid w:val="00840E9C"/>
    <w:rsid w:val="0084135D"/>
    <w:rsid w:val="008413FA"/>
    <w:rsid w:val="00841687"/>
    <w:rsid w:val="00841784"/>
    <w:rsid w:val="0084217F"/>
    <w:rsid w:val="0084272D"/>
    <w:rsid w:val="0084281F"/>
    <w:rsid w:val="00842C7E"/>
    <w:rsid w:val="00842DA3"/>
    <w:rsid w:val="00843DDB"/>
    <w:rsid w:val="00844B73"/>
    <w:rsid w:val="00844B9C"/>
    <w:rsid w:val="00844D1B"/>
    <w:rsid w:val="008453EE"/>
    <w:rsid w:val="00846109"/>
    <w:rsid w:val="00846327"/>
    <w:rsid w:val="00847592"/>
    <w:rsid w:val="0084767D"/>
    <w:rsid w:val="00847C2F"/>
    <w:rsid w:val="00850950"/>
    <w:rsid w:val="00850CF4"/>
    <w:rsid w:val="00851411"/>
    <w:rsid w:val="00852206"/>
    <w:rsid w:val="00852A21"/>
    <w:rsid w:val="00853173"/>
    <w:rsid w:val="008532A9"/>
    <w:rsid w:val="00853556"/>
    <w:rsid w:val="00853CBE"/>
    <w:rsid w:val="00853CED"/>
    <w:rsid w:val="00853DD8"/>
    <w:rsid w:val="0085409C"/>
    <w:rsid w:val="0085457A"/>
    <w:rsid w:val="00854FEC"/>
    <w:rsid w:val="00855286"/>
    <w:rsid w:val="00855517"/>
    <w:rsid w:val="0085579D"/>
    <w:rsid w:val="00855A49"/>
    <w:rsid w:val="00855A91"/>
    <w:rsid w:val="00855D05"/>
    <w:rsid w:val="00855F8D"/>
    <w:rsid w:val="00856097"/>
    <w:rsid w:val="008564D9"/>
    <w:rsid w:val="00856795"/>
    <w:rsid w:val="00856A2A"/>
    <w:rsid w:val="00857710"/>
    <w:rsid w:val="00857A61"/>
    <w:rsid w:val="008603C2"/>
    <w:rsid w:val="00860B0F"/>
    <w:rsid w:val="00861058"/>
    <w:rsid w:val="00861869"/>
    <w:rsid w:val="00861F75"/>
    <w:rsid w:val="0086201C"/>
    <w:rsid w:val="00862544"/>
    <w:rsid w:val="00862641"/>
    <w:rsid w:val="0086276C"/>
    <w:rsid w:val="008627ED"/>
    <w:rsid w:val="00862C84"/>
    <w:rsid w:val="00862DBB"/>
    <w:rsid w:val="008630CB"/>
    <w:rsid w:val="00863521"/>
    <w:rsid w:val="0086386F"/>
    <w:rsid w:val="0086396C"/>
    <w:rsid w:val="00863A17"/>
    <w:rsid w:val="00863D3E"/>
    <w:rsid w:val="008645FF"/>
    <w:rsid w:val="00864603"/>
    <w:rsid w:val="008646C4"/>
    <w:rsid w:val="0086482A"/>
    <w:rsid w:val="00864CE8"/>
    <w:rsid w:val="00864F49"/>
    <w:rsid w:val="008656AB"/>
    <w:rsid w:val="00866601"/>
    <w:rsid w:val="008667A3"/>
    <w:rsid w:val="00866950"/>
    <w:rsid w:val="00866EAB"/>
    <w:rsid w:val="0086757B"/>
    <w:rsid w:val="008676D9"/>
    <w:rsid w:val="00867993"/>
    <w:rsid w:val="00867D2B"/>
    <w:rsid w:val="00867D94"/>
    <w:rsid w:val="00867F87"/>
    <w:rsid w:val="008702DC"/>
    <w:rsid w:val="008705EB"/>
    <w:rsid w:val="00870656"/>
    <w:rsid w:val="008713DA"/>
    <w:rsid w:val="008716E9"/>
    <w:rsid w:val="00871878"/>
    <w:rsid w:val="0087189A"/>
    <w:rsid w:val="00871A92"/>
    <w:rsid w:val="00871D3F"/>
    <w:rsid w:val="00872C7F"/>
    <w:rsid w:val="00872EA5"/>
    <w:rsid w:val="00873110"/>
    <w:rsid w:val="0087321B"/>
    <w:rsid w:val="0087325D"/>
    <w:rsid w:val="0087392F"/>
    <w:rsid w:val="00873A96"/>
    <w:rsid w:val="00873D40"/>
    <w:rsid w:val="00873FAF"/>
    <w:rsid w:val="00874802"/>
    <w:rsid w:val="00874829"/>
    <w:rsid w:val="0087501B"/>
    <w:rsid w:val="00875045"/>
    <w:rsid w:val="008765B0"/>
    <w:rsid w:val="00877A13"/>
    <w:rsid w:val="00877D11"/>
    <w:rsid w:val="008807A2"/>
    <w:rsid w:val="00880838"/>
    <w:rsid w:val="00880E7E"/>
    <w:rsid w:val="00881476"/>
    <w:rsid w:val="00881B06"/>
    <w:rsid w:val="00881ED1"/>
    <w:rsid w:val="008821A3"/>
    <w:rsid w:val="00882226"/>
    <w:rsid w:val="00882570"/>
    <w:rsid w:val="00882E1E"/>
    <w:rsid w:val="00882EF4"/>
    <w:rsid w:val="00882F0E"/>
    <w:rsid w:val="00882F9C"/>
    <w:rsid w:val="008836E6"/>
    <w:rsid w:val="00883A3E"/>
    <w:rsid w:val="008846B1"/>
    <w:rsid w:val="00884762"/>
    <w:rsid w:val="00884CF7"/>
    <w:rsid w:val="00884E80"/>
    <w:rsid w:val="0088534C"/>
    <w:rsid w:val="00885415"/>
    <w:rsid w:val="0088551B"/>
    <w:rsid w:val="00885535"/>
    <w:rsid w:val="00885E8F"/>
    <w:rsid w:val="00886930"/>
    <w:rsid w:val="008870A4"/>
    <w:rsid w:val="00887242"/>
    <w:rsid w:val="00887C19"/>
    <w:rsid w:val="00887E4B"/>
    <w:rsid w:val="00890362"/>
    <w:rsid w:val="00890B76"/>
    <w:rsid w:val="00890DD2"/>
    <w:rsid w:val="00890DFA"/>
    <w:rsid w:val="0089127F"/>
    <w:rsid w:val="008921BE"/>
    <w:rsid w:val="008923D5"/>
    <w:rsid w:val="00892800"/>
    <w:rsid w:val="00892FAF"/>
    <w:rsid w:val="0089300A"/>
    <w:rsid w:val="008935DF"/>
    <w:rsid w:val="008936A6"/>
    <w:rsid w:val="00894B5C"/>
    <w:rsid w:val="00894D65"/>
    <w:rsid w:val="00894E38"/>
    <w:rsid w:val="00894F69"/>
    <w:rsid w:val="008957A3"/>
    <w:rsid w:val="0089595E"/>
    <w:rsid w:val="00895AC7"/>
    <w:rsid w:val="00896D93"/>
    <w:rsid w:val="00896F29"/>
    <w:rsid w:val="00896F77"/>
    <w:rsid w:val="008975B0"/>
    <w:rsid w:val="00897648"/>
    <w:rsid w:val="00897788"/>
    <w:rsid w:val="008977C5"/>
    <w:rsid w:val="008979C0"/>
    <w:rsid w:val="00897A33"/>
    <w:rsid w:val="00897AD5"/>
    <w:rsid w:val="008A0A95"/>
    <w:rsid w:val="008A1365"/>
    <w:rsid w:val="008A1503"/>
    <w:rsid w:val="008A2CEA"/>
    <w:rsid w:val="008A2EC7"/>
    <w:rsid w:val="008A2F41"/>
    <w:rsid w:val="008A2FBE"/>
    <w:rsid w:val="008A3225"/>
    <w:rsid w:val="008A32B3"/>
    <w:rsid w:val="008A33EC"/>
    <w:rsid w:val="008A354A"/>
    <w:rsid w:val="008A3781"/>
    <w:rsid w:val="008A3882"/>
    <w:rsid w:val="008A38D6"/>
    <w:rsid w:val="008A3C06"/>
    <w:rsid w:val="008A49FE"/>
    <w:rsid w:val="008A4EDB"/>
    <w:rsid w:val="008A51C2"/>
    <w:rsid w:val="008A5240"/>
    <w:rsid w:val="008A53B8"/>
    <w:rsid w:val="008A5A1F"/>
    <w:rsid w:val="008A5B44"/>
    <w:rsid w:val="008A638B"/>
    <w:rsid w:val="008A6950"/>
    <w:rsid w:val="008A6B9D"/>
    <w:rsid w:val="008A6C26"/>
    <w:rsid w:val="008A6E6A"/>
    <w:rsid w:val="008A73B4"/>
    <w:rsid w:val="008A7E1F"/>
    <w:rsid w:val="008A7FDC"/>
    <w:rsid w:val="008B0079"/>
    <w:rsid w:val="008B02EC"/>
    <w:rsid w:val="008B0501"/>
    <w:rsid w:val="008B0639"/>
    <w:rsid w:val="008B0EAA"/>
    <w:rsid w:val="008B0FCC"/>
    <w:rsid w:val="008B174A"/>
    <w:rsid w:val="008B2124"/>
    <w:rsid w:val="008B2247"/>
    <w:rsid w:val="008B2D04"/>
    <w:rsid w:val="008B342F"/>
    <w:rsid w:val="008B3CBB"/>
    <w:rsid w:val="008B3CF9"/>
    <w:rsid w:val="008B58B5"/>
    <w:rsid w:val="008B5937"/>
    <w:rsid w:val="008B5A66"/>
    <w:rsid w:val="008B5D7C"/>
    <w:rsid w:val="008B5E5D"/>
    <w:rsid w:val="008B6661"/>
    <w:rsid w:val="008B69F9"/>
    <w:rsid w:val="008B6B9D"/>
    <w:rsid w:val="008B6E49"/>
    <w:rsid w:val="008B723B"/>
    <w:rsid w:val="008B72E8"/>
    <w:rsid w:val="008B74EF"/>
    <w:rsid w:val="008B7587"/>
    <w:rsid w:val="008B7821"/>
    <w:rsid w:val="008B7BF2"/>
    <w:rsid w:val="008C02FC"/>
    <w:rsid w:val="008C0443"/>
    <w:rsid w:val="008C04D2"/>
    <w:rsid w:val="008C0897"/>
    <w:rsid w:val="008C0A82"/>
    <w:rsid w:val="008C13ED"/>
    <w:rsid w:val="008C3165"/>
    <w:rsid w:val="008C334D"/>
    <w:rsid w:val="008C372F"/>
    <w:rsid w:val="008C377D"/>
    <w:rsid w:val="008C4842"/>
    <w:rsid w:val="008C49DF"/>
    <w:rsid w:val="008C4DCD"/>
    <w:rsid w:val="008C50C9"/>
    <w:rsid w:val="008C5696"/>
    <w:rsid w:val="008C5C5A"/>
    <w:rsid w:val="008C5DE1"/>
    <w:rsid w:val="008C6451"/>
    <w:rsid w:val="008C6622"/>
    <w:rsid w:val="008C67C3"/>
    <w:rsid w:val="008C6AE2"/>
    <w:rsid w:val="008C6B53"/>
    <w:rsid w:val="008C6BDE"/>
    <w:rsid w:val="008C6D2E"/>
    <w:rsid w:val="008C6F79"/>
    <w:rsid w:val="008C7126"/>
    <w:rsid w:val="008C7853"/>
    <w:rsid w:val="008C7AD6"/>
    <w:rsid w:val="008C7CB2"/>
    <w:rsid w:val="008D015D"/>
    <w:rsid w:val="008D1BE8"/>
    <w:rsid w:val="008D1CB3"/>
    <w:rsid w:val="008D21A8"/>
    <w:rsid w:val="008D2218"/>
    <w:rsid w:val="008D24BB"/>
    <w:rsid w:val="008D2B6C"/>
    <w:rsid w:val="008D2DE1"/>
    <w:rsid w:val="008D3190"/>
    <w:rsid w:val="008D31F2"/>
    <w:rsid w:val="008D45AE"/>
    <w:rsid w:val="008D4DC2"/>
    <w:rsid w:val="008D4F37"/>
    <w:rsid w:val="008D512A"/>
    <w:rsid w:val="008D573B"/>
    <w:rsid w:val="008D5A2B"/>
    <w:rsid w:val="008D5B09"/>
    <w:rsid w:val="008D5BF4"/>
    <w:rsid w:val="008D5FF3"/>
    <w:rsid w:val="008D6326"/>
    <w:rsid w:val="008D65E9"/>
    <w:rsid w:val="008D6A33"/>
    <w:rsid w:val="008D7B52"/>
    <w:rsid w:val="008D7BE2"/>
    <w:rsid w:val="008D7CA9"/>
    <w:rsid w:val="008D7D06"/>
    <w:rsid w:val="008D7D2C"/>
    <w:rsid w:val="008E040F"/>
    <w:rsid w:val="008E050B"/>
    <w:rsid w:val="008E056F"/>
    <w:rsid w:val="008E07FD"/>
    <w:rsid w:val="008E086B"/>
    <w:rsid w:val="008E1416"/>
    <w:rsid w:val="008E15DF"/>
    <w:rsid w:val="008E176E"/>
    <w:rsid w:val="008E1835"/>
    <w:rsid w:val="008E1C0D"/>
    <w:rsid w:val="008E1EA1"/>
    <w:rsid w:val="008E2539"/>
    <w:rsid w:val="008E2703"/>
    <w:rsid w:val="008E285D"/>
    <w:rsid w:val="008E2CEE"/>
    <w:rsid w:val="008E2EFD"/>
    <w:rsid w:val="008E30A1"/>
    <w:rsid w:val="008E327F"/>
    <w:rsid w:val="008E37D3"/>
    <w:rsid w:val="008E4111"/>
    <w:rsid w:val="008E440D"/>
    <w:rsid w:val="008E45D3"/>
    <w:rsid w:val="008E5723"/>
    <w:rsid w:val="008E5827"/>
    <w:rsid w:val="008E582F"/>
    <w:rsid w:val="008E589E"/>
    <w:rsid w:val="008E702B"/>
    <w:rsid w:val="008E78C0"/>
    <w:rsid w:val="008E7B2B"/>
    <w:rsid w:val="008E7CC4"/>
    <w:rsid w:val="008F002B"/>
    <w:rsid w:val="008F012C"/>
    <w:rsid w:val="008F04A2"/>
    <w:rsid w:val="008F09E6"/>
    <w:rsid w:val="008F0B87"/>
    <w:rsid w:val="008F15C7"/>
    <w:rsid w:val="008F1BF7"/>
    <w:rsid w:val="008F1C49"/>
    <w:rsid w:val="008F1DC4"/>
    <w:rsid w:val="008F21FA"/>
    <w:rsid w:val="008F27B0"/>
    <w:rsid w:val="008F280D"/>
    <w:rsid w:val="008F2AFF"/>
    <w:rsid w:val="008F2E86"/>
    <w:rsid w:val="008F311C"/>
    <w:rsid w:val="008F321B"/>
    <w:rsid w:val="008F331E"/>
    <w:rsid w:val="008F36A2"/>
    <w:rsid w:val="008F3897"/>
    <w:rsid w:val="008F3927"/>
    <w:rsid w:val="008F3BC4"/>
    <w:rsid w:val="008F3F66"/>
    <w:rsid w:val="008F3FA0"/>
    <w:rsid w:val="008F4004"/>
    <w:rsid w:val="008F4F65"/>
    <w:rsid w:val="008F56A5"/>
    <w:rsid w:val="008F6306"/>
    <w:rsid w:val="008F749E"/>
    <w:rsid w:val="008F75D1"/>
    <w:rsid w:val="008F7A26"/>
    <w:rsid w:val="008F7FFE"/>
    <w:rsid w:val="00900037"/>
    <w:rsid w:val="0090078D"/>
    <w:rsid w:val="009008F1"/>
    <w:rsid w:val="009009CD"/>
    <w:rsid w:val="00900C94"/>
    <w:rsid w:val="009013FE"/>
    <w:rsid w:val="00901C2D"/>
    <w:rsid w:val="00902A30"/>
    <w:rsid w:val="00902F48"/>
    <w:rsid w:val="00903157"/>
    <w:rsid w:val="00903306"/>
    <w:rsid w:val="009038CB"/>
    <w:rsid w:val="009043E9"/>
    <w:rsid w:val="009052F6"/>
    <w:rsid w:val="0090537F"/>
    <w:rsid w:val="00905737"/>
    <w:rsid w:val="00905DDF"/>
    <w:rsid w:val="00906BF5"/>
    <w:rsid w:val="00906E6A"/>
    <w:rsid w:val="0090709C"/>
    <w:rsid w:val="00907414"/>
    <w:rsid w:val="009076C5"/>
    <w:rsid w:val="009078DB"/>
    <w:rsid w:val="00907B99"/>
    <w:rsid w:val="00907C64"/>
    <w:rsid w:val="009101A3"/>
    <w:rsid w:val="00910671"/>
    <w:rsid w:val="0091071D"/>
    <w:rsid w:val="00910774"/>
    <w:rsid w:val="0091082F"/>
    <w:rsid w:val="00910B8A"/>
    <w:rsid w:val="00910B92"/>
    <w:rsid w:val="00910C19"/>
    <w:rsid w:val="00911498"/>
    <w:rsid w:val="00911C47"/>
    <w:rsid w:val="009121DE"/>
    <w:rsid w:val="009122E4"/>
    <w:rsid w:val="00912896"/>
    <w:rsid w:val="00912F18"/>
    <w:rsid w:val="00913059"/>
    <w:rsid w:val="009135BD"/>
    <w:rsid w:val="009138E7"/>
    <w:rsid w:val="009139FD"/>
    <w:rsid w:val="00913BCD"/>
    <w:rsid w:val="00914244"/>
    <w:rsid w:val="00914687"/>
    <w:rsid w:val="009148DF"/>
    <w:rsid w:val="00914B24"/>
    <w:rsid w:val="00914B61"/>
    <w:rsid w:val="009152C4"/>
    <w:rsid w:val="009154CA"/>
    <w:rsid w:val="00915899"/>
    <w:rsid w:val="00915FBE"/>
    <w:rsid w:val="00917929"/>
    <w:rsid w:val="00917934"/>
    <w:rsid w:val="00917E5F"/>
    <w:rsid w:val="00920900"/>
    <w:rsid w:val="00920971"/>
    <w:rsid w:val="00920A6E"/>
    <w:rsid w:val="00920AAE"/>
    <w:rsid w:val="00920BB3"/>
    <w:rsid w:val="00920FF8"/>
    <w:rsid w:val="00921289"/>
    <w:rsid w:val="0092131A"/>
    <w:rsid w:val="00921703"/>
    <w:rsid w:val="00921A58"/>
    <w:rsid w:val="0092203F"/>
    <w:rsid w:val="00922129"/>
    <w:rsid w:val="009226AD"/>
    <w:rsid w:val="0092293E"/>
    <w:rsid w:val="00922F7B"/>
    <w:rsid w:val="0092309C"/>
    <w:rsid w:val="009241FD"/>
    <w:rsid w:val="009243E3"/>
    <w:rsid w:val="0092448B"/>
    <w:rsid w:val="009246BD"/>
    <w:rsid w:val="00925064"/>
    <w:rsid w:val="00925213"/>
    <w:rsid w:val="009254E7"/>
    <w:rsid w:val="00925D21"/>
    <w:rsid w:val="00926056"/>
    <w:rsid w:val="009263A9"/>
    <w:rsid w:val="00926F3E"/>
    <w:rsid w:val="00930330"/>
    <w:rsid w:val="00930792"/>
    <w:rsid w:val="00931281"/>
    <w:rsid w:val="009313AD"/>
    <w:rsid w:val="009317C6"/>
    <w:rsid w:val="00931FD2"/>
    <w:rsid w:val="00932025"/>
    <w:rsid w:val="0093250D"/>
    <w:rsid w:val="009325A9"/>
    <w:rsid w:val="009326B6"/>
    <w:rsid w:val="0093279B"/>
    <w:rsid w:val="00932AC1"/>
    <w:rsid w:val="0093316B"/>
    <w:rsid w:val="0093316C"/>
    <w:rsid w:val="009333F3"/>
    <w:rsid w:val="009333F5"/>
    <w:rsid w:val="009346B9"/>
    <w:rsid w:val="00935292"/>
    <w:rsid w:val="009358C4"/>
    <w:rsid w:val="00936146"/>
    <w:rsid w:val="009364F0"/>
    <w:rsid w:val="00936CB0"/>
    <w:rsid w:val="0093766B"/>
    <w:rsid w:val="009401F0"/>
    <w:rsid w:val="00940395"/>
    <w:rsid w:val="00940B52"/>
    <w:rsid w:val="009412AE"/>
    <w:rsid w:val="00941571"/>
    <w:rsid w:val="00941613"/>
    <w:rsid w:val="00941735"/>
    <w:rsid w:val="00941886"/>
    <w:rsid w:val="00941C23"/>
    <w:rsid w:val="00942208"/>
    <w:rsid w:val="009423DB"/>
    <w:rsid w:val="009424D0"/>
    <w:rsid w:val="00942551"/>
    <w:rsid w:val="00943C82"/>
    <w:rsid w:val="00943E1A"/>
    <w:rsid w:val="00943E35"/>
    <w:rsid w:val="009442FF"/>
    <w:rsid w:val="0094442F"/>
    <w:rsid w:val="00944CBF"/>
    <w:rsid w:val="009452B5"/>
    <w:rsid w:val="00945576"/>
    <w:rsid w:val="00945FA5"/>
    <w:rsid w:val="009469B4"/>
    <w:rsid w:val="009469F3"/>
    <w:rsid w:val="00947DDA"/>
    <w:rsid w:val="00950001"/>
    <w:rsid w:val="00950162"/>
    <w:rsid w:val="009501B2"/>
    <w:rsid w:val="0095058A"/>
    <w:rsid w:val="00950E0B"/>
    <w:rsid w:val="00950E51"/>
    <w:rsid w:val="00951097"/>
    <w:rsid w:val="00951417"/>
    <w:rsid w:val="00951834"/>
    <w:rsid w:val="009518A1"/>
    <w:rsid w:val="0095198C"/>
    <w:rsid w:val="00951CC4"/>
    <w:rsid w:val="00951D95"/>
    <w:rsid w:val="009523D2"/>
    <w:rsid w:val="0095273F"/>
    <w:rsid w:val="00952CDC"/>
    <w:rsid w:val="00952F53"/>
    <w:rsid w:val="009539CA"/>
    <w:rsid w:val="009540B3"/>
    <w:rsid w:val="009551E3"/>
    <w:rsid w:val="0095520C"/>
    <w:rsid w:val="009552B8"/>
    <w:rsid w:val="009553A6"/>
    <w:rsid w:val="009554D7"/>
    <w:rsid w:val="0095572B"/>
    <w:rsid w:val="00955889"/>
    <w:rsid w:val="00955C44"/>
    <w:rsid w:val="009567C5"/>
    <w:rsid w:val="00957C7C"/>
    <w:rsid w:val="00957D21"/>
    <w:rsid w:val="00960004"/>
    <w:rsid w:val="00960707"/>
    <w:rsid w:val="00960B4C"/>
    <w:rsid w:val="00960C31"/>
    <w:rsid w:val="00960E60"/>
    <w:rsid w:val="00961231"/>
    <w:rsid w:val="00961560"/>
    <w:rsid w:val="00961732"/>
    <w:rsid w:val="00961F0C"/>
    <w:rsid w:val="009620C7"/>
    <w:rsid w:val="00962394"/>
    <w:rsid w:val="0096279A"/>
    <w:rsid w:val="00962A45"/>
    <w:rsid w:val="00962BD1"/>
    <w:rsid w:val="00963211"/>
    <w:rsid w:val="00963218"/>
    <w:rsid w:val="0096345C"/>
    <w:rsid w:val="00963C18"/>
    <w:rsid w:val="00963CB5"/>
    <w:rsid w:val="00963D14"/>
    <w:rsid w:val="00964355"/>
    <w:rsid w:val="009650EC"/>
    <w:rsid w:val="00965368"/>
    <w:rsid w:val="009653DB"/>
    <w:rsid w:val="009655DA"/>
    <w:rsid w:val="00966AB7"/>
    <w:rsid w:val="00966D15"/>
    <w:rsid w:val="00967564"/>
    <w:rsid w:val="00967636"/>
    <w:rsid w:val="00967BF5"/>
    <w:rsid w:val="00967C3E"/>
    <w:rsid w:val="009700FA"/>
    <w:rsid w:val="00970194"/>
    <w:rsid w:val="00970D25"/>
    <w:rsid w:val="009714FF"/>
    <w:rsid w:val="00971597"/>
    <w:rsid w:val="00971613"/>
    <w:rsid w:val="00971934"/>
    <w:rsid w:val="009719FB"/>
    <w:rsid w:val="0097201A"/>
    <w:rsid w:val="00972505"/>
    <w:rsid w:val="00972927"/>
    <w:rsid w:val="00973A86"/>
    <w:rsid w:val="00973C3D"/>
    <w:rsid w:val="00974793"/>
    <w:rsid w:val="00974B2D"/>
    <w:rsid w:val="00974D49"/>
    <w:rsid w:val="00974D9F"/>
    <w:rsid w:val="0097523A"/>
    <w:rsid w:val="0097525C"/>
    <w:rsid w:val="00975301"/>
    <w:rsid w:val="00975458"/>
    <w:rsid w:val="0097553D"/>
    <w:rsid w:val="00975E65"/>
    <w:rsid w:val="009761F6"/>
    <w:rsid w:val="00976535"/>
    <w:rsid w:val="0097660F"/>
    <w:rsid w:val="009769CE"/>
    <w:rsid w:val="00977049"/>
    <w:rsid w:val="0097777B"/>
    <w:rsid w:val="0097792B"/>
    <w:rsid w:val="0097798F"/>
    <w:rsid w:val="00977D5D"/>
    <w:rsid w:val="009811B4"/>
    <w:rsid w:val="009811C8"/>
    <w:rsid w:val="009816CE"/>
    <w:rsid w:val="00981F70"/>
    <w:rsid w:val="0098206A"/>
    <w:rsid w:val="0098208A"/>
    <w:rsid w:val="00982A71"/>
    <w:rsid w:val="00982D01"/>
    <w:rsid w:val="00983206"/>
    <w:rsid w:val="00983374"/>
    <w:rsid w:val="0098380A"/>
    <w:rsid w:val="00983D1B"/>
    <w:rsid w:val="00983D52"/>
    <w:rsid w:val="00984238"/>
    <w:rsid w:val="00985073"/>
    <w:rsid w:val="00985725"/>
    <w:rsid w:val="009858FD"/>
    <w:rsid w:val="00985C26"/>
    <w:rsid w:val="00986082"/>
    <w:rsid w:val="0098640D"/>
    <w:rsid w:val="00986640"/>
    <w:rsid w:val="009866ED"/>
    <w:rsid w:val="009866FA"/>
    <w:rsid w:val="009869A2"/>
    <w:rsid w:val="00986B98"/>
    <w:rsid w:val="00986CDD"/>
    <w:rsid w:val="00986E57"/>
    <w:rsid w:val="00986FED"/>
    <w:rsid w:val="0099025B"/>
    <w:rsid w:val="009910FD"/>
    <w:rsid w:val="00992742"/>
    <w:rsid w:val="009929AA"/>
    <w:rsid w:val="00992D07"/>
    <w:rsid w:val="00992D68"/>
    <w:rsid w:val="00993567"/>
    <w:rsid w:val="009937F6"/>
    <w:rsid w:val="00994A3A"/>
    <w:rsid w:val="0099562C"/>
    <w:rsid w:val="00995B0E"/>
    <w:rsid w:val="00995D72"/>
    <w:rsid w:val="00996230"/>
    <w:rsid w:val="009965B7"/>
    <w:rsid w:val="00996AE4"/>
    <w:rsid w:val="00996D2D"/>
    <w:rsid w:val="00996FF4"/>
    <w:rsid w:val="009974CD"/>
    <w:rsid w:val="00997C83"/>
    <w:rsid w:val="00997DE4"/>
    <w:rsid w:val="00997FCC"/>
    <w:rsid w:val="009A01FC"/>
    <w:rsid w:val="009A0D98"/>
    <w:rsid w:val="009A11DE"/>
    <w:rsid w:val="009A16C4"/>
    <w:rsid w:val="009A1B77"/>
    <w:rsid w:val="009A21AE"/>
    <w:rsid w:val="009A221F"/>
    <w:rsid w:val="009A22D4"/>
    <w:rsid w:val="009A2A9E"/>
    <w:rsid w:val="009A2CAA"/>
    <w:rsid w:val="009A2E7A"/>
    <w:rsid w:val="009A3329"/>
    <w:rsid w:val="009A33D3"/>
    <w:rsid w:val="009A385A"/>
    <w:rsid w:val="009A3ADE"/>
    <w:rsid w:val="009A3D94"/>
    <w:rsid w:val="009A3EAC"/>
    <w:rsid w:val="009A42E0"/>
    <w:rsid w:val="009A6212"/>
    <w:rsid w:val="009A62BE"/>
    <w:rsid w:val="009A696C"/>
    <w:rsid w:val="009A7221"/>
    <w:rsid w:val="009A732B"/>
    <w:rsid w:val="009A7AC2"/>
    <w:rsid w:val="009A7B0D"/>
    <w:rsid w:val="009A7D74"/>
    <w:rsid w:val="009B03B1"/>
    <w:rsid w:val="009B0403"/>
    <w:rsid w:val="009B0914"/>
    <w:rsid w:val="009B1233"/>
    <w:rsid w:val="009B14B6"/>
    <w:rsid w:val="009B1546"/>
    <w:rsid w:val="009B15F6"/>
    <w:rsid w:val="009B191D"/>
    <w:rsid w:val="009B1BD6"/>
    <w:rsid w:val="009B1E26"/>
    <w:rsid w:val="009B245E"/>
    <w:rsid w:val="009B2840"/>
    <w:rsid w:val="009B28B0"/>
    <w:rsid w:val="009B2978"/>
    <w:rsid w:val="009B3004"/>
    <w:rsid w:val="009B3283"/>
    <w:rsid w:val="009B43E1"/>
    <w:rsid w:val="009B4D6F"/>
    <w:rsid w:val="009B535D"/>
    <w:rsid w:val="009B56A1"/>
    <w:rsid w:val="009B5B7A"/>
    <w:rsid w:val="009B5DDC"/>
    <w:rsid w:val="009B5E1D"/>
    <w:rsid w:val="009B616A"/>
    <w:rsid w:val="009B62D0"/>
    <w:rsid w:val="009B6907"/>
    <w:rsid w:val="009B6A1E"/>
    <w:rsid w:val="009B6C10"/>
    <w:rsid w:val="009B73FE"/>
    <w:rsid w:val="009B77EF"/>
    <w:rsid w:val="009B7A8C"/>
    <w:rsid w:val="009B7B6C"/>
    <w:rsid w:val="009B7EB7"/>
    <w:rsid w:val="009C03A6"/>
    <w:rsid w:val="009C04C6"/>
    <w:rsid w:val="009C0535"/>
    <w:rsid w:val="009C0727"/>
    <w:rsid w:val="009C0B7A"/>
    <w:rsid w:val="009C111B"/>
    <w:rsid w:val="009C117F"/>
    <w:rsid w:val="009C2475"/>
    <w:rsid w:val="009C257C"/>
    <w:rsid w:val="009C2792"/>
    <w:rsid w:val="009C31EA"/>
    <w:rsid w:val="009C322F"/>
    <w:rsid w:val="009C332C"/>
    <w:rsid w:val="009C361D"/>
    <w:rsid w:val="009C3706"/>
    <w:rsid w:val="009C3B3B"/>
    <w:rsid w:val="009C3E63"/>
    <w:rsid w:val="009C3E8F"/>
    <w:rsid w:val="009C45F0"/>
    <w:rsid w:val="009C53B6"/>
    <w:rsid w:val="009C581C"/>
    <w:rsid w:val="009C595D"/>
    <w:rsid w:val="009C5AAA"/>
    <w:rsid w:val="009C62CB"/>
    <w:rsid w:val="009C6439"/>
    <w:rsid w:val="009C6561"/>
    <w:rsid w:val="009C6625"/>
    <w:rsid w:val="009C69C3"/>
    <w:rsid w:val="009C6CB6"/>
    <w:rsid w:val="009C6E69"/>
    <w:rsid w:val="009C79C5"/>
    <w:rsid w:val="009C7A01"/>
    <w:rsid w:val="009D0113"/>
    <w:rsid w:val="009D0805"/>
    <w:rsid w:val="009D0C3F"/>
    <w:rsid w:val="009D12A7"/>
    <w:rsid w:val="009D12FD"/>
    <w:rsid w:val="009D1782"/>
    <w:rsid w:val="009D179B"/>
    <w:rsid w:val="009D1CA9"/>
    <w:rsid w:val="009D1E06"/>
    <w:rsid w:val="009D208B"/>
    <w:rsid w:val="009D2514"/>
    <w:rsid w:val="009D26AA"/>
    <w:rsid w:val="009D2C16"/>
    <w:rsid w:val="009D2C4B"/>
    <w:rsid w:val="009D2CC8"/>
    <w:rsid w:val="009D2D5C"/>
    <w:rsid w:val="009D2E68"/>
    <w:rsid w:val="009D370B"/>
    <w:rsid w:val="009D3C0F"/>
    <w:rsid w:val="009D3DA4"/>
    <w:rsid w:val="009D411C"/>
    <w:rsid w:val="009D42BD"/>
    <w:rsid w:val="009D464D"/>
    <w:rsid w:val="009D475B"/>
    <w:rsid w:val="009D4812"/>
    <w:rsid w:val="009D4987"/>
    <w:rsid w:val="009D4D62"/>
    <w:rsid w:val="009D4F7A"/>
    <w:rsid w:val="009D5610"/>
    <w:rsid w:val="009D5656"/>
    <w:rsid w:val="009D5768"/>
    <w:rsid w:val="009D5914"/>
    <w:rsid w:val="009D594B"/>
    <w:rsid w:val="009D647B"/>
    <w:rsid w:val="009D67ED"/>
    <w:rsid w:val="009D7E1C"/>
    <w:rsid w:val="009E0184"/>
    <w:rsid w:val="009E0371"/>
    <w:rsid w:val="009E0469"/>
    <w:rsid w:val="009E08AB"/>
    <w:rsid w:val="009E0B43"/>
    <w:rsid w:val="009E151C"/>
    <w:rsid w:val="009E242B"/>
    <w:rsid w:val="009E2687"/>
    <w:rsid w:val="009E2B41"/>
    <w:rsid w:val="009E3253"/>
    <w:rsid w:val="009E359E"/>
    <w:rsid w:val="009E3765"/>
    <w:rsid w:val="009E393B"/>
    <w:rsid w:val="009E3F4B"/>
    <w:rsid w:val="009E4698"/>
    <w:rsid w:val="009E4866"/>
    <w:rsid w:val="009E4908"/>
    <w:rsid w:val="009E4CD6"/>
    <w:rsid w:val="009E5A3E"/>
    <w:rsid w:val="009E5E1F"/>
    <w:rsid w:val="009E606D"/>
    <w:rsid w:val="009E6A0A"/>
    <w:rsid w:val="009E6D9A"/>
    <w:rsid w:val="009E6FF3"/>
    <w:rsid w:val="009F068E"/>
    <w:rsid w:val="009F0856"/>
    <w:rsid w:val="009F0AB1"/>
    <w:rsid w:val="009F17DD"/>
    <w:rsid w:val="009F186D"/>
    <w:rsid w:val="009F1A2D"/>
    <w:rsid w:val="009F1CDC"/>
    <w:rsid w:val="009F1F37"/>
    <w:rsid w:val="009F262E"/>
    <w:rsid w:val="009F28A1"/>
    <w:rsid w:val="009F2EDF"/>
    <w:rsid w:val="009F3073"/>
    <w:rsid w:val="009F3313"/>
    <w:rsid w:val="009F365C"/>
    <w:rsid w:val="009F37C5"/>
    <w:rsid w:val="009F3932"/>
    <w:rsid w:val="009F3E10"/>
    <w:rsid w:val="009F3E6D"/>
    <w:rsid w:val="009F414C"/>
    <w:rsid w:val="009F433D"/>
    <w:rsid w:val="009F456D"/>
    <w:rsid w:val="009F46E0"/>
    <w:rsid w:val="009F4FBC"/>
    <w:rsid w:val="009F5871"/>
    <w:rsid w:val="009F59E1"/>
    <w:rsid w:val="009F5B09"/>
    <w:rsid w:val="009F5D66"/>
    <w:rsid w:val="009F5E72"/>
    <w:rsid w:val="009F6B8D"/>
    <w:rsid w:val="009F6CC2"/>
    <w:rsid w:val="009F7149"/>
    <w:rsid w:val="009F7834"/>
    <w:rsid w:val="009F7BFD"/>
    <w:rsid w:val="00A003C7"/>
    <w:rsid w:val="00A019E9"/>
    <w:rsid w:val="00A01A47"/>
    <w:rsid w:val="00A01CAC"/>
    <w:rsid w:val="00A01E9B"/>
    <w:rsid w:val="00A02960"/>
    <w:rsid w:val="00A02EAE"/>
    <w:rsid w:val="00A03B65"/>
    <w:rsid w:val="00A03C10"/>
    <w:rsid w:val="00A03D27"/>
    <w:rsid w:val="00A0423F"/>
    <w:rsid w:val="00A042FC"/>
    <w:rsid w:val="00A044AB"/>
    <w:rsid w:val="00A04AD4"/>
    <w:rsid w:val="00A04D1E"/>
    <w:rsid w:val="00A04EDD"/>
    <w:rsid w:val="00A050EB"/>
    <w:rsid w:val="00A0529B"/>
    <w:rsid w:val="00A054B1"/>
    <w:rsid w:val="00A0593D"/>
    <w:rsid w:val="00A06AAB"/>
    <w:rsid w:val="00A06DD1"/>
    <w:rsid w:val="00A07309"/>
    <w:rsid w:val="00A073DE"/>
    <w:rsid w:val="00A0751E"/>
    <w:rsid w:val="00A077E2"/>
    <w:rsid w:val="00A07C59"/>
    <w:rsid w:val="00A07E3C"/>
    <w:rsid w:val="00A10571"/>
    <w:rsid w:val="00A111B1"/>
    <w:rsid w:val="00A11899"/>
    <w:rsid w:val="00A12D3C"/>
    <w:rsid w:val="00A13264"/>
    <w:rsid w:val="00A132B0"/>
    <w:rsid w:val="00A1406A"/>
    <w:rsid w:val="00A1503D"/>
    <w:rsid w:val="00A15418"/>
    <w:rsid w:val="00A154E3"/>
    <w:rsid w:val="00A15EBF"/>
    <w:rsid w:val="00A16092"/>
    <w:rsid w:val="00A16365"/>
    <w:rsid w:val="00A1696B"/>
    <w:rsid w:val="00A170A5"/>
    <w:rsid w:val="00A173E1"/>
    <w:rsid w:val="00A17823"/>
    <w:rsid w:val="00A2063C"/>
    <w:rsid w:val="00A2071D"/>
    <w:rsid w:val="00A20A3B"/>
    <w:rsid w:val="00A20CE7"/>
    <w:rsid w:val="00A20DB8"/>
    <w:rsid w:val="00A210F2"/>
    <w:rsid w:val="00A220D6"/>
    <w:rsid w:val="00A220E8"/>
    <w:rsid w:val="00A2234C"/>
    <w:rsid w:val="00A22643"/>
    <w:rsid w:val="00A226FA"/>
    <w:rsid w:val="00A22B62"/>
    <w:rsid w:val="00A22D2E"/>
    <w:rsid w:val="00A22D3C"/>
    <w:rsid w:val="00A22E14"/>
    <w:rsid w:val="00A23EEE"/>
    <w:rsid w:val="00A23F46"/>
    <w:rsid w:val="00A24319"/>
    <w:rsid w:val="00A24856"/>
    <w:rsid w:val="00A25666"/>
    <w:rsid w:val="00A26363"/>
    <w:rsid w:val="00A26941"/>
    <w:rsid w:val="00A27BCF"/>
    <w:rsid w:val="00A27C5F"/>
    <w:rsid w:val="00A27DBF"/>
    <w:rsid w:val="00A3024C"/>
    <w:rsid w:val="00A3025D"/>
    <w:rsid w:val="00A3031B"/>
    <w:rsid w:val="00A30845"/>
    <w:rsid w:val="00A30B83"/>
    <w:rsid w:val="00A30D45"/>
    <w:rsid w:val="00A311B1"/>
    <w:rsid w:val="00A3165E"/>
    <w:rsid w:val="00A31AE4"/>
    <w:rsid w:val="00A31D4F"/>
    <w:rsid w:val="00A31D92"/>
    <w:rsid w:val="00A32259"/>
    <w:rsid w:val="00A3298E"/>
    <w:rsid w:val="00A32D82"/>
    <w:rsid w:val="00A32E45"/>
    <w:rsid w:val="00A334C3"/>
    <w:rsid w:val="00A335D2"/>
    <w:rsid w:val="00A33735"/>
    <w:rsid w:val="00A33C91"/>
    <w:rsid w:val="00A33F4B"/>
    <w:rsid w:val="00A33F61"/>
    <w:rsid w:val="00A34331"/>
    <w:rsid w:val="00A34617"/>
    <w:rsid w:val="00A34C69"/>
    <w:rsid w:val="00A34DA1"/>
    <w:rsid w:val="00A3557E"/>
    <w:rsid w:val="00A35BAE"/>
    <w:rsid w:val="00A35CB0"/>
    <w:rsid w:val="00A3616C"/>
    <w:rsid w:val="00A36759"/>
    <w:rsid w:val="00A36772"/>
    <w:rsid w:val="00A36B35"/>
    <w:rsid w:val="00A36D98"/>
    <w:rsid w:val="00A36F99"/>
    <w:rsid w:val="00A3768E"/>
    <w:rsid w:val="00A37A16"/>
    <w:rsid w:val="00A37CA4"/>
    <w:rsid w:val="00A37DC0"/>
    <w:rsid w:val="00A405BA"/>
    <w:rsid w:val="00A40E02"/>
    <w:rsid w:val="00A41372"/>
    <w:rsid w:val="00A41A93"/>
    <w:rsid w:val="00A41DD9"/>
    <w:rsid w:val="00A42258"/>
    <w:rsid w:val="00A4251E"/>
    <w:rsid w:val="00A42653"/>
    <w:rsid w:val="00A427D0"/>
    <w:rsid w:val="00A42B0F"/>
    <w:rsid w:val="00A430E7"/>
    <w:rsid w:val="00A43B48"/>
    <w:rsid w:val="00A43BED"/>
    <w:rsid w:val="00A43CB4"/>
    <w:rsid w:val="00A43D68"/>
    <w:rsid w:val="00A44066"/>
    <w:rsid w:val="00A44EA6"/>
    <w:rsid w:val="00A454FE"/>
    <w:rsid w:val="00A4553C"/>
    <w:rsid w:val="00A45744"/>
    <w:rsid w:val="00A45925"/>
    <w:rsid w:val="00A45A8C"/>
    <w:rsid w:val="00A45BC7"/>
    <w:rsid w:val="00A463EA"/>
    <w:rsid w:val="00A46798"/>
    <w:rsid w:val="00A47364"/>
    <w:rsid w:val="00A474B0"/>
    <w:rsid w:val="00A477BE"/>
    <w:rsid w:val="00A47A74"/>
    <w:rsid w:val="00A47C89"/>
    <w:rsid w:val="00A47D0D"/>
    <w:rsid w:val="00A47D37"/>
    <w:rsid w:val="00A47DD4"/>
    <w:rsid w:val="00A5046B"/>
    <w:rsid w:val="00A5047B"/>
    <w:rsid w:val="00A504DF"/>
    <w:rsid w:val="00A5085A"/>
    <w:rsid w:val="00A5099C"/>
    <w:rsid w:val="00A51CCA"/>
    <w:rsid w:val="00A51D32"/>
    <w:rsid w:val="00A51F7B"/>
    <w:rsid w:val="00A52265"/>
    <w:rsid w:val="00A523B3"/>
    <w:rsid w:val="00A5269B"/>
    <w:rsid w:val="00A527B7"/>
    <w:rsid w:val="00A52907"/>
    <w:rsid w:val="00A52B12"/>
    <w:rsid w:val="00A52C22"/>
    <w:rsid w:val="00A52CF1"/>
    <w:rsid w:val="00A530F8"/>
    <w:rsid w:val="00A53762"/>
    <w:rsid w:val="00A53DFD"/>
    <w:rsid w:val="00A545F6"/>
    <w:rsid w:val="00A5476F"/>
    <w:rsid w:val="00A547C2"/>
    <w:rsid w:val="00A54895"/>
    <w:rsid w:val="00A553F7"/>
    <w:rsid w:val="00A55B30"/>
    <w:rsid w:val="00A55BD0"/>
    <w:rsid w:val="00A55CBB"/>
    <w:rsid w:val="00A55FAC"/>
    <w:rsid w:val="00A564D7"/>
    <w:rsid w:val="00A5690F"/>
    <w:rsid w:val="00A56AB8"/>
    <w:rsid w:val="00A56CA9"/>
    <w:rsid w:val="00A573BA"/>
    <w:rsid w:val="00A6023E"/>
    <w:rsid w:val="00A606B1"/>
    <w:rsid w:val="00A61023"/>
    <w:rsid w:val="00A62024"/>
    <w:rsid w:val="00A626CD"/>
    <w:rsid w:val="00A628B3"/>
    <w:rsid w:val="00A628FB"/>
    <w:rsid w:val="00A62A29"/>
    <w:rsid w:val="00A62FBD"/>
    <w:rsid w:val="00A643E6"/>
    <w:rsid w:val="00A654C5"/>
    <w:rsid w:val="00A657A0"/>
    <w:rsid w:val="00A65BAB"/>
    <w:rsid w:val="00A65BDD"/>
    <w:rsid w:val="00A66330"/>
    <w:rsid w:val="00A66EDA"/>
    <w:rsid w:val="00A673C8"/>
    <w:rsid w:val="00A675A2"/>
    <w:rsid w:val="00A676C5"/>
    <w:rsid w:val="00A67B9A"/>
    <w:rsid w:val="00A67BAD"/>
    <w:rsid w:val="00A70265"/>
    <w:rsid w:val="00A7078E"/>
    <w:rsid w:val="00A70EB4"/>
    <w:rsid w:val="00A71717"/>
    <w:rsid w:val="00A71B4A"/>
    <w:rsid w:val="00A71ED2"/>
    <w:rsid w:val="00A72278"/>
    <w:rsid w:val="00A723AC"/>
    <w:rsid w:val="00A7246F"/>
    <w:rsid w:val="00A725BC"/>
    <w:rsid w:val="00A73070"/>
    <w:rsid w:val="00A7318D"/>
    <w:rsid w:val="00A73895"/>
    <w:rsid w:val="00A73DA5"/>
    <w:rsid w:val="00A73F23"/>
    <w:rsid w:val="00A74164"/>
    <w:rsid w:val="00A74175"/>
    <w:rsid w:val="00A7462E"/>
    <w:rsid w:val="00A7479B"/>
    <w:rsid w:val="00A748EF"/>
    <w:rsid w:val="00A74A78"/>
    <w:rsid w:val="00A74E3C"/>
    <w:rsid w:val="00A755AC"/>
    <w:rsid w:val="00A75DA2"/>
    <w:rsid w:val="00A75F39"/>
    <w:rsid w:val="00A7612C"/>
    <w:rsid w:val="00A76508"/>
    <w:rsid w:val="00A76B62"/>
    <w:rsid w:val="00A76D9D"/>
    <w:rsid w:val="00A7724B"/>
    <w:rsid w:val="00A778DF"/>
    <w:rsid w:val="00A8072F"/>
    <w:rsid w:val="00A80CEB"/>
    <w:rsid w:val="00A8153E"/>
    <w:rsid w:val="00A81C0D"/>
    <w:rsid w:val="00A81D4F"/>
    <w:rsid w:val="00A81EFA"/>
    <w:rsid w:val="00A8289B"/>
    <w:rsid w:val="00A8291D"/>
    <w:rsid w:val="00A82F27"/>
    <w:rsid w:val="00A8316B"/>
    <w:rsid w:val="00A8473B"/>
    <w:rsid w:val="00A84D2B"/>
    <w:rsid w:val="00A84D9F"/>
    <w:rsid w:val="00A855D3"/>
    <w:rsid w:val="00A855F6"/>
    <w:rsid w:val="00A8576C"/>
    <w:rsid w:val="00A85836"/>
    <w:rsid w:val="00A859E7"/>
    <w:rsid w:val="00A865FA"/>
    <w:rsid w:val="00A868A1"/>
    <w:rsid w:val="00A86CF9"/>
    <w:rsid w:val="00A87011"/>
    <w:rsid w:val="00A8797A"/>
    <w:rsid w:val="00A87D7E"/>
    <w:rsid w:val="00A90509"/>
    <w:rsid w:val="00A905F2"/>
    <w:rsid w:val="00A90996"/>
    <w:rsid w:val="00A9106C"/>
    <w:rsid w:val="00A91429"/>
    <w:rsid w:val="00A9142C"/>
    <w:rsid w:val="00A91A9A"/>
    <w:rsid w:val="00A921E0"/>
    <w:rsid w:val="00A93A17"/>
    <w:rsid w:val="00A93AE6"/>
    <w:rsid w:val="00A93D16"/>
    <w:rsid w:val="00A94A4A"/>
    <w:rsid w:val="00A94B4A"/>
    <w:rsid w:val="00A9548F"/>
    <w:rsid w:val="00A954D8"/>
    <w:rsid w:val="00A95673"/>
    <w:rsid w:val="00A9577D"/>
    <w:rsid w:val="00A95988"/>
    <w:rsid w:val="00A9611E"/>
    <w:rsid w:val="00A96D0A"/>
    <w:rsid w:val="00A970A3"/>
    <w:rsid w:val="00A970EF"/>
    <w:rsid w:val="00A97124"/>
    <w:rsid w:val="00A97689"/>
    <w:rsid w:val="00A97DB2"/>
    <w:rsid w:val="00A97FF0"/>
    <w:rsid w:val="00AA0185"/>
    <w:rsid w:val="00AA078D"/>
    <w:rsid w:val="00AA09A6"/>
    <w:rsid w:val="00AA0AD2"/>
    <w:rsid w:val="00AA1919"/>
    <w:rsid w:val="00AA216E"/>
    <w:rsid w:val="00AA2782"/>
    <w:rsid w:val="00AA3115"/>
    <w:rsid w:val="00AA3347"/>
    <w:rsid w:val="00AA39DD"/>
    <w:rsid w:val="00AA3C67"/>
    <w:rsid w:val="00AA407F"/>
    <w:rsid w:val="00AA443F"/>
    <w:rsid w:val="00AA453A"/>
    <w:rsid w:val="00AA4856"/>
    <w:rsid w:val="00AA4A32"/>
    <w:rsid w:val="00AA4B7C"/>
    <w:rsid w:val="00AA505C"/>
    <w:rsid w:val="00AA5347"/>
    <w:rsid w:val="00AA534E"/>
    <w:rsid w:val="00AA53F1"/>
    <w:rsid w:val="00AA562E"/>
    <w:rsid w:val="00AA587A"/>
    <w:rsid w:val="00AA7925"/>
    <w:rsid w:val="00AA7F06"/>
    <w:rsid w:val="00AB0B92"/>
    <w:rsid w:val="00AB0C2B"/>
    <w:rsid w:val="00AB0C5A"/>
    <w:rsid w:val="00AB104D"/>
    <w:rsid w:val="00AB1318"/>
    <w:rsid w:val="00AB1370"/>
    <w:rsid w:val="00AB1565"/>
    <w:rsid w:val="00AB1915"/>
    <w:rsid w:val="00AB2B5C"/>
    <w:rsid w:val="00AB3028"/>
    <w:rsid w:val="00AB3209"/>
    <w:rsid w:val="00AB340C"/>
    <w:rsid w:val="00AB407E"/>
    <w:rsid w:val="00AB4144"/>
    <w:rsid w:val="00AB5655"/>
    <w:rsid w:val="00AB5C40"/>
    <w:rsid w:val="00AB601C"/>
    <w:rsid w:val="00AB60EC"/>
    <w:rsid w:val="00AB6468"/>
    <w:rsid w:val="00AB6806"/>
    <w:rsid w:val="00AB691D"/>
    <w:rsid w:val="00AB6B9C"/>
    <w:rsid w:val="00AB700E"/>
    <w:rsid w:val="00AB75C2"/>
    <w:rsid w:val="00AB7BCE"/>
    <w:rsid w:val="00AB7EE1"/>
    <w:rsid w:val="00AC011E"/>
    <w:rsid w:val="00AC0580"/>
    <w:rsid w:val="00AC0690"/>
    <w:rsid w:val="00AC092F"/>
    <w:rsid w:val="00AC09D4"/>
    <w:rsid w:val="00AC0AC8"/>
    <w:rsid w:val="00AC0D8C"/>
    <w:rsid w:val="00AC10C6"/>
    <w:rsid w:val="00AC1412"/>
    <w:rsid w:val="00AC1602"/>
    <w:rsid w:val="00AC17A7"/>
    <w:rsid w:val="00AC1C0A"/>
    <w:rsid w:val="00AC22C9"/>
    <w:rsid w:val="00AC2CAC"/>
    <w:rsid w:val="00AC2CBB"/>
    <w:rsid w:val="00AC316E"/>
    <w:rsid w:val="00AC349E"/>
    <w:rsid w:val="00AC415D"/>
    <w:rsid w:val="00AC427D"/>
    <w:rsid w:val="00AC436C"/>
    <w:rsid w:val="00AC48B8"/>
    <w:rsid w:val="00AC4FA4"/>
    <w:rsid w:val="00AC56B4"/>
    <w:rsid w:val="00AC6232"/>
    <w:rsid w:val="00AC75E0"/>
    <w:rsid w:val="00AC7656"/>
    <w:rsid w:val="00AC7E41"/>
    <w:rsid w:val="00AD0076"/>
    <w:rsid w:val="00AD05F9"/>
    <w:rsid w:val="00AD0608"/>
    <w:rsid w:val="00AD096F"/>
    <w:rsid w:val="00AD1642"/>
    <w:rsid w:val="00AD1745"/>
    <w:rsid w:val="00AD1896"/>
    <w:rsid w:val="00AD1D56"/>
    <w:rsid w:val="00AD2F09"/>
    <w:rsid w:val="00AD4FAE"/>
    <w:rsid w:val="00AD5094"/>
    <w:rsid w:val="00AD5121"/>
    <w:rsid w:val="00AD540D"/>
    <w:rsid w:val="00AD618D"/>
    <w:rsid w:val="00AD6249"/>
    <w:rsid w:val="00AD6920"/>
    <w:rsid w:val="00AD6CEE"/>
    <w:rsid w:val="00AD6FCD"/>
    <w:rsid w:val="00AD71D5"/>
    <w:rsid w:val="00AD760C"/>
    <w:rsid w:val="00AD7BF6"/>
    <w:rsid w:val="00AD7C57"/>
    <w:rsid w:val="00AD7E47"/>
    <w:rsid w:val="00AE00B8"/>
    <w:rsid w:val="00AE0420"/>
    <w:rsid w:val="00AE13A1"/>
    <w:rsid w:val="00AE1646"/>
    <w:rsid w:val="00AE1888"/>
    <w:rsid w:val="00AE1C39"/>
    <w:rsid w:val="00AE2A72"/>
    <w:rsid w:val="00AE2B6F"/>
    <w:rsid w:val="00AE2BFB"/>
    <w:rsid w:val="00AE30B5"/>
    <w:rsid w:val="00AE321C"/>
    <w:rsid w:val="00AE3445"/>
    <w:rsid w:val="00AE35E9"/>
    <w:rsid w:val="00AE3BEB"/>
    <w:rsid w:val="00AE4354"/>
    <w:rsid w:val="00AE4D2E"/>
    <w:rsid w:val="00AE557E"/>
    <w:rsid w:val="00AE5694"/>
    <w:rsid w:val="00AE5A3B"/>
    <w:rsid w:val="00AE5F4D"/>
    <w:rsid w:val="00AE64B5"/>
    <w:rsid w:val="00AE6A2F"/>
    <w:rsid w:val="00AE6CE5"/>
    <w:rsid w:val="00AE6E39"/>
    <w:rsid w:val="00AE70BE"/>
    <w:rsid w:val="00AE71FD"/>
    <w:rsid w:val="00AE7336"/>
    <w:rsid w:val="00AE7A06"/>
    <w:rsid w:val="00AE7A41"/>
    <w:rsid w:val="00AE7C7B"/>
    <w:rsid w:val="00AE7EA3"/>
    <w:rsid w:val="00AF038F"/>
    <w:rsid w:val="00AF06B3"/>
    <w:rsid w:val="00AF0A69"/>
    <w:rsid w:val="00AF0F0F"/>
    <w:rsid w:val="00AF0FD6"/>
    <w:rsid w:val="00AF10E1"/>
    <w:rsid w:val="00AF2155"/>
    <w:rsid w:val="00AF24F3"/>
    <w:rsid w:val="00AF3649"/>
    <w:rsid w:val="00AF39AD"/>
    <w:rsid w:val="00AF40AE"/>
    <w:rsid w:val="00AF4288"/>
    <w:rsid w:val="00AF4661"/>
    <w:rsid w:val="00AF46FD"/>
    <w:rsid w:val="00AF4CD9"/>
    <w:rsid w:val="00AF5142"/>
    <w:rsid w:val="00AF5295"/>
    <w:rsid w:val="00AF66DA"/>
    <w:rsid w:val="00AF6E14"/>
    <w:rsid w:val="00AF7054"/>
    <w:rsid w:val="00AF7646"/>
    <w:rsid w:val="00AF7BF0"/>
    <w:rsid w:val="00B00337"/>
    <w:rsid w:val="00B00B3B"/>
    <w:rsid w:val="00B00E4F"/>
    <w:rsid w:val="00B00FD7"/>
    <w:rsid w:val="00B0180E"/>
    <w:rsid w:val="00B0181E"/>
    <w:rsid w:val="00B0237F"/>
    <w:rsid w:val="00B026BE"/>
    <w:rsid w:val="00B02A23"/>
    <w:rsid w:val="00B02B86"/>
    <w:rsid w:val="00B031C7"/>
    <w:rsid w:val="00B0337B"/>
    <w:rsid w:val="00B0376F"/>
    <w:rsid w:val="00B03807"/>
    <w:rsid w:val="00B03E8E"/>
    <w:rsid w:val="00B04049"/>
    <w:rsid w:val="00B04424"/>
    <w:rsid w:val="00B04613"/>
    <w:rsid w:val="00B04A1D"/>
    <w:rsid w:val="00B04E5C"/>
    <w:rsid w:val="00B05B45"/>
    <w:rsid w:val="00B05CA0"/>
    <w:rsid w:val="00B06119"/>
    <w:rsid w:val="00B068C9"/>
    <w:rsid w:val="00B06B58"/>
    <w:rsid w:val="00B06C9C"/>
    <w:rsid w:val="00B06D7C"/>
    <w:rsid w:val="00B07552"/>
    <w:rsid w:val="00B07ECD"/>
    <w:rsid w:val="00B1001A"/>
    <w:rsid w:val="00B1026A"/>
    <w:rsid w:val="00B10EEF"/>
    <w:rsid w:val="00B11234"/>
    <w:rsid w:val="00B1145E"/>
    <w:rsid w:val="00B115B6"/>
    <w:rsid w:val="00B11658"/>
    <w:rsid w:val="00B11BA3"/>
    <w:rsid w:val="00B11CF8"/>
    <w:rsid w:val="00B11F36"/>
    <w:rsid w:val="00B1219C"/>
    <w:rsid w:val="00B125D5"/>
    <w:rsid w:val="00B12F28"/>
    <w:rsid w:val="00B13899"/>
    <w:rsid w:val="00B13DEA"/>
    <w:rsid w:val="00B145EB"/>
    <w:rsid w:val="00B1549A"/>
    <w:rsid w:val="00B16594"/>
    <w:rsid w:val="00B16FF6"/>
    <w:rsid w:val="00B1794E"/>
    <w:rsid w:val="00B2007E"/>
    <w:rsid w:val="00B20143"/>
    <w:rsid w:val="00B20262"/>
    <w:rsid w:val="00B21096"/>
    <w:rsid w:val="00B210F4"/>
    <w:rsid w:val="00B2134B"/>
    <w:rsid w:val="00B214C9"/>
    <w:rsid w:val="00B21583"/>
    <w:rsid w:val="00B21853"/>
    <w:rsid w:val="00B21B58"/>
    <w:rsid w:val="00B22353"/>
    <w:rsid w:val="00B22D57"/>
    <w:rsid w:val="00B22E34"/>
    <w:rsid w:val="00B230E1"/>
    <w:rsid w:val="00B248B5"/>
    <w:rsid w:val="00B24C0D"/>
    <w:rsid w:val="00B24D00"/>
    <w:rsid w:val="00B25176"/>
    <w:rsid w:val="00B25D1B"/>
    <w:rsid w:val="00B2600E"/>
    <w:rsid w:val="00B26382"/>
    <w:rsid w:val="00B26710"/>
    <w:rsid w:val="00B26752"/>
    <w:rsid w:val="00B26B8D"/>
    <w:rsid w:val="00B26E54"/>
    <w:rsid w:val="00B2701C"/>
    <w:rsid w:val="00B27751"/>
    <w:rsid w:val="00B27C9C"/>
    <w:rsid w:val="00B27FD7"/>
    <w:rsid w:val="00B300CF"/>
    <w:rsid w:val="00B30733"/>
    <w:rsid w:val="00B30D60"/>
    <w:rsid w:val="00B30EEC"/>
    <w:rsid w:val="00B30F5D"/>
    <w:rsid w:val="00B311DC"/>
    <w:rsid w:val="00B31EC9"/>
    <w:rsid w:val="00B32A60"/>
    <w:rsid w:val="00B32E6E"/>
    <w:rsid w:val="00B3351D"/>
    <w:rsid w:val="00B3369D"/>
    <w:rsid w:val="00B33BCE"/>
    <w:rsid w:val="00B34274"/>
    <w:rsid w:val="00B345FB"/>
    <w:rsid w:val="00B347AA"/>
    <w:rsid w:val="00B3514A"/>
    <w:rsid w:val="00B36215"/>
    <w:rsid w:val="00B364D1"/>
    <w:rsid w:val="00B36973"/>
    <w:rsid w:val="00B372E2"/>
    <w:rsid w:val="00B37358"/>
    <w:rsid w:val="00B37459"/>
    <w:rsid w:val="00B376BA"/>
    <w:rsid w:val="00B37A5D"/>
    <w:rsid w:val="00B37B28"/>
    <w:rsid w:val="00B37FBF"/>
    <w:rsid w:val="00B4036A"/>
    <w:rsid w:val="00B405F5"/>
    <w:rsid w:val="00B40873"/>
    <w:rsid w:val="00B40A5E"/>
    <w:rsid w:val="00B4119B"/>
    <w:rsid w:val="00B4137D"/>
    <w:rsid w:val="00B4259F"/>
    <w:rsid w:val="00B42A1F"/>
    <w:rsid w:val="00B42FBC"/>
    <w:rsid w:val="00B43159"/>
    <w:rsid w:val="00B43249"/>
    <w:rsid w:val="00B432E4"/>
    <w:rsid w:val="00B4353C"/>
    <w:rsid w:val="00B43995"/>
    <w:rsid w:val="00B43C1E"/>
    <w:rsid w:val="00B45BE4"/>
    <w:rsid w:val="00B460AA"/>
    <w:rsid w:val="00B470E5"/>
    <w:rsid w:val="00B471F0"/>
    <w:rsid w:val="00B4763C"/>
    <w:rsid w:val="00B47A91"/>
    <w:rsid w:val="00B47EF4"/>
    <w:rsid w:val="00B504DE"/>
    <w:rsid w:val="00B5050D"/>
    <w:rsid w:val="00B50618"/>
    <w:rsid w:val="00B50F5E"/>
    <w:rsid w:val="00B51535"/>
    <w:rsid w:val="00B51D50"/>
    <w:rsid w:val="00B524FC"/>
    <w:rsid w:val="00B525D2"/>
    <w:rsid w:val="00B52A84"/>
    <w:rsid w:val="00B52BFB"/>
    <w:rsid w:val="00B52DE1"/>
    <w:rsid w:val="00B52F53"/>
    <w:rsid w:val="00B53497"/>
    <w:rsid w:val="00B53776"/>
    <w:rsid w:val="00B5391B"/>
    <w:rsid w:val="00B53ECA"/>
    <w:rsid w:val="00B543B4"/>
    <w:rsid w:val="00B5449F"/>
    <w:rsid w:val="00B54B5D"/>
    <w:rsid w:val="00B5530E"/>
    <w:rsid w:val="00B5597D"/>
    <w:rsid w:val="00B55A04"/>
    <w:rsid w:val="00B55ACF"/>
    <w:rsid w:val="00B56B36"/>
    <w:rsid w:val="00B56E70"/>
    <w:rsid w:val="00B56EB1"/>
    <w:rsid w:val="00B57071"/>
    <w:rsid w:val="00B57E19"/>
    <w:rsid w:val="00B6041E"/>
    <w:rsid w:val="00B605CB"/>
    <w:rsid w:val="00B608B7"/>
    <w:rsid w:val="00B608E5"/>
    <w:rsid w:val="00B60AF6"/>
    <w:rsid w:val="00B60CB1"/>
    <w:rsid w:val="00B60DB6"/>
    <w:rsid w:val="00B60E2C"/>
    <w:rsid w:val="00B6168D"/>
    <w:rsid w:val="00B616CF"/>
    <w:rsid w:val="00B6192F"/>
    <w:rsid w:val="00B61E8D"/>
    <w:rsid w:val="00B620B4"/>
    <w:rsid w:val="00B6242D"/>
    <w:rsid w:val="00B62792"/>
    <w:rsid w:val="00B62DCE"/>
    <w:rsid w:val="00B62E31"/>
    <w:rsid w:val="00B6338C"/>
    <w:rsid w:val="00B63545"/>
    <w:rsid w:val="00B638BF"/>
    <w:rsid w:val="00B642F3"/>
    <w:rsid w:val="00B647B5"/>
    <w:rsid w:val="00B6496E"/>
    <w:rsid w:val="00B64BB8"/>
    <w:rsid w:val="00B65A37"/>
    <w:rsid w:val="00B65BFA"/>
    <w:rsid w:val="00B664FF"/>
    <w:rsid w:val="00B66BD0"/>
    <w:rsid w:val="00B67153"/>
    <w:rsid w:val="00B675EE"/>
    <w:rsid w:val="00B67A9C"/>
    <w:rsid w:val="00B700BE"/>
    <w:rsid w:val="00B70496"/>
    <w:rsid w:val="00B70799"/>
    <w:rsid w:val="00B70AE9"/>
    <w:rsid w:val="00B70CE1"/>
    <w:rsid w:val="00B712CE"/>
    <w:rsid w:val="00B7133E"/>
    <w:rsid w:val="00B7174E"/>
    <w:rsid w:val="00B71913"/>
    <w:rsid w:val="00B719EC"/>
    <w:rsid w:val="00B71E77"/>
    <w:rsid w:val="00B72FFF"/>
    <w:rsid w:val="00B731FA"/>
    <w:rsid w:val="00B733CD"/>
    <w:rsid w:val="00B73649"/>
    <w:rsid w:val="00B74316"/>
    <w:rsid w:val="00B745F2"/>
    <w:rsid w:val="00B747FC"/>
    <w:rsid w:val="00B74800"/>
    <w:rsid w:val="00B7495B"/>
    <w:rsid w:val="00B74F04"/>
    <w:rsid w:val="00B75189"/>
    <w:rsid w:val="00B7587C"/>
    <w:rsid w:val="00B7609F"/>
    <w:rsid w:val="00B76C8C"/>
    <w:rsid w:val="00B7751B"/>
    <w:rsid w:val="00B778DC"/>
    <w:rsid w:val="00B806F1"/>
    <w:rsid w:val="00B80867"/>
    <w:rsid w:val="00B80901"/>
    <w:rsid w:val="00B80EE5"/>
    <w:rsid w:val="00B80FFB"/>
    <w:rsid w:val="00B81492"/>
    <w:rsid w:val="00B81CD9"/>
    <w:rsid w:val="00B81EB4"/>
    <w:rsid w:val="00B825B0"/>
    <w:rsid w:val="00B82CED"/>
    <w:rsid w:val="00B83484"/>
    <w:rsid w:val="00B83825"/>
    <w:rsid w:val="00B83CB7"/>
    <w:rsid w:val="00B845EC"/>
    <w:rsid w:val="00B848C8"/>
    <w:rsid w:val="00B84CC7"/>
    <w:rsid w:val="00B85025"/>
    <w:rsid w:val="00B850B1"/>
    <w:rsid w:val="00B85DA4"/>
    <w:rsid w:val="00B86016"/>
    <w:rsid w:val="00B8612F"/>
    <w:rsid w:val="00B86375"/>
    <w:rsid w:val="00B863D5"/>
    <w:rsid w:val="00B8673F"/>
    <w:rsid w:val="00B86811"/>
    <w:rsid w:val="00B86AF2"/>
    <w:rsid w:val="00B86CB7"/>
    <w:rsid w:val="00B874E8"/>
    <w:rsid w:val="00B9019C"/>
    <w:rsid w:val="00B907E7"/>
    <w:rsid w:val="00B91040"/>
    <w:rsid w:val="00B91D6D"/>
    <w:rsid w:val="00B9253B"/>
    <w:rsid w:val="00B9269F"/>
    <w:rsid w:val="00B92A0A"/>
    <w:rsid w:val="00B9318B"/>
    <w:rsid w:val="00B93675"/>
    <w:rsid w:val="00B93C8D"/>
    <w:rsid w:val="00B94273"/>
    <w:rsid w:val="00B948FD"/>
    <w:rsid w:val="00B94AEA"/>
    <w:rsid w:val="00B95376"/>
    <w:rsid w:val="00B95B65"/>
    <w:rsid w:val="00B96164"/>
    <w:rsid w:val="00B96277"/>
    <w:rsid w:val="00B963E1"/>
    <w:rsid w:val="00B96629"/>
    <w:rsid w:val="00B96D06"/>
    <w:rsid w:val="00B96F16"/>
    <w:rsid w:val="00B971F2"/>
    <w:rsid w:val="00B97538"/>
    <w:rsid w:val="00B976A0"/>
    <w:rsid w:val="00B97FAF"/>
    <w:rsid w:val="00BA00D5"/>
    <w:rsid w:val="00BA02F4"/>
    <w:rsid w:val="00BA0918"/>
    <w:rsid w:val="00BA0CE5"/>
    <w:rsid w:val="00BA0D7C"/>
    <w:rsid w:val="00BA1131"/>
    <w:rsid w:val="00BA17F6"/>
    <w:rsid w:val="00BA1836"/>
    <w:rsid w:val="00BA1ACC"/>
    <w:rsid w:val="00BA1E8E"/>
    <w:rsid w:val="00BA20CF"/>
    <w:rsid w:val="00BA2102"/>
    <w:rsid w:val="00BA288D"/>
    <w:rsid w:val="00BA29DF"/>
    <w:rsid w:val="00BA3AF5"/>
    <w:rsid w:val="00BA44EA"/>
    <w:rsid w:val="00BA4CD8"/>
    <w:rsid w:val="00BA55D6"/>
    <w:rsid w:val="00BA5BBF"/>
    <w:rsid w:val="00BA5CD2"/>
    <w:rsid w:val="00BA6BB2"/>
    <w:rsid w:val="00BA6D3D"/>
    <w:rsid w:val="00BA6DEF"/>
    <w:rsid w:val="00BA70C8"/>
    <w:rsid w:val="00BA72AE"/>
    <w:rsid w:val="00BA7627"/>
    <w:rsid w:val="00BA76D4"/>
    <w:rsid w:val="00BA7759"/>
    <w:rsid w:val="00BA780C"/>
    <w:rsid w:val="00BA7DFA"/>
    <w:rsid w:val="00BA7ECC"/>
    <w:rsid w:val="00BB0380"/>
    <w:rsid w:val="00BB1391"/>
    <w:rsid w:val="00BB14A2"/>
    <w:rsid w:val="00BB1614"/>
    <w:rsid w:val="00BB1904"/>
    <w:rsid w:val="00BB1C92"/>
    <w:rsid w:val="00BB2157"/>
    <w:rsid w:val="00BB21F8"/>
    <w:rsid w:val="00BB2526"/>
    <w:rsid w:val="00BB25BB"/>
    <w:rsid w:val="00BB2FC9"/>
    <w:rsid w:val="00BB357F"/>
    <w:rsid w:val="00BB418C"/>
    <w:rsid w:val="00BB461C"/>
    <w:rsid w:val="00BB46DE"/>
    <w:rsid w:val="00BB54B3"/>
    <w:rsid w:val="00BB5789"/>
    <w:rsid w:val="00BB59B9"/>
    <w:rsid w:val="00BB632E"/>
    <w:rsid w:val="00BB6596"/>
    <w:rsid w:val="00BB6BD7"/>
    <w:rsid w:val="00BB77AE"/>
    <w:rsid w:val="00BB78BB"/>
    <w:rsid w:val="00BB7925"/>
    <w:rsid w:val="00BC01C4"/>
    <w:rsid w:val="00BC03BA"/>
    <w:rsid w:val="00BC1484"/>
    <w:rsid w:val="00BC1BB4"/>
    <w:rsid w:val="00BC232F"/>
    <w:rsid w:val="00BC2A21"/>
    <w:rsid w:val="00BC2C37"/>
    <w:rsid w:val="00BC3014"/>
    <w:rsid w:val="00BC375D"/>
    <w:rsid w:val="00BC40B3"/>
    <w:rsid w:val="00BC41B9"/>
    <w:rsid w:val="00BC44A3"/>
    <w:rsid w:val="00BC44F1"/>
    <w:rsid w:val="00BC4518"/>
    <w:rsid w:val="00BC4EB9"/>
    <w:rsid w:val="00BC51F5"/>
    <w:rsid w:val="00BC6023"/>
    <w:rsid w:val="00BC68DB"/>
    <w:rsid w:val="00BC7194"/>
    <w:rsid w:val="00BC722D"/>
    <w:rsid w:val="00BC7794"/>
    <w:rsid w:val="00BC788C"/>
    <w:rsid w:val="00BC7C41"/>
    <w:rsid w:val="00BD0A4E"/>
    <w:rsid w:val="00BD0B2C"/>
    <w:rsid w:val="00BD0C21"/>
    <w:rsid w:val="00BD0CD4"/>
    <w:rsid w:val="00BD0D9A"/>
    <w:rsid w:val="00BD0E3D"/>
    <w:rsid w:val="00BD1391"/>
    <w:rsid w:val="00BD1547"/>
    <w:rsid w:val="00BD1CFF"/>
    <w:rsid w:val="00BD2240"/>
    <w:rsid w:val="00BD2A9C"/>
    <w:rsid w:val="00BD2B1E"/>
    <w:rsid w:val="00BD31B4"/>
    <w:rsid w:val="00BD39AF"/>
    <w:rsid w:val="00BD4B47"/>
    <w:rsid w:val="00BD4CAA"/>
    <w:rsid w:val="00BD58DD"/>
    <w:rsid w:val="00BD5B47"/>
    <w:rsid w:val="00BD5BE4"/>
    <w:rsid w:val="00BD5F55"/>
    <w:rsid w:val="00BD5FF0"/>
    <w:rsid w:val="00BD6F57"/>
    <w:rsid w:val="00BD70D6"/>
    <w:rsid w:val="00BD7953"/>
    <w:rsid w:val="00BD7B5A"/>
    <w:rsid w:val="00BD7F27"/>
    <w:rsid w:val="00BE09E4"/>
    <w:rsid w:val="00BE0B3B"/>
    <w:rsid w:val="00BE109E"/>
    <w:rsid w:val="00BE12CC"/>
    <w:rsid w:val="00BE1383"/>
    <w:rsid w:val="00BE1AE0"/>
    <w:rsid w:val="00BE1F76"/>
    <w:rsid w:val="00BE200F"/>
    <w:rsid w:val="00BE2329"/>
    <w:rsid w:val="00BE2ACD"/>
    <w:rsid w:val="00BE2B63"/>
    <w:rsid w:val="00BE2B67"/>
    <w:rsid w:val="00BE3971"/>
    <w:rsid w:val="00BE3F3E"/>
    <w:rsid w:val="00BE410D"/>
    <w:rsid w:val="00BE5230"/>
    <w:rsid w:val="00BE65DE"/>
    <w:rsid w:val="00BE6640"/>
    <w:rsid w:val="00BE67D0"/>
    <w:rsid w:val="00BE68D6"/>
    <w:rsid w:val="00BE6CC3"/>
    <w:rsid w:val="00BE6F12"/>
    <w:rsid w:val="00BE7279"/>
    <w:rsid w:val="00BE77C9"/>
    <w:rsid w:val="00BF0308"/>
    <w:rsid w:val="00BF0B76"/>
    <w:rsid w:val="00BF0D8D"/>
    <w:rsid w:val="00BF121C"/>
    <w:rsid w:val="00BF135F"/>
    <w:rsid w:val="00BF1613"/>
    <w:rsid w:val="00BF18C3"/>
    <w:rsid w:val="00BF1A16"/>
    <w:rsid w:val="00BF1EDF"/>
    <w:rsid w:val="00BF2E08"/>
    <w:rsid w:val="00BF3F0A"/>
    <w:rsid w:val="00BF4214"/>
    <w:rsid w:val="00BF43FA"/>
    <w:rsid w:val="00BF4480"/>
    <w:rsid w:val="00BF4548"/>
    <w:rsid w:val="00BF482B"/>
    <w:rsid w:val="00BF4B5D"/>
    <w:rsid w:val="00BF4CE4"/>
    <w:rsid w:val="00BF53D5"/>
    <w:rsid w:val="00BF5760"/>
    <w:rsid w:val="00BF5ADB"/>
    <w:rsid w:val="00BF5CAF"/>
    <w:rsid w:val="00BF5D42"/>
    <w:rsid w:val="00BF605A"/>
    <w:rsid w:val="00BF60C2"/>
    <w:rsid w:val="00BF679B"/>
    <w:rsid w:val="00BF6AD8"/>
    <w:rsid w:val="00BF7221"/>
    <w:rsid w:val="00BF744E"/>
    <w:rsid w:val="00BF7877"/>
    <w:rsid w:val="00BF7A2B"/>
    <w:rsid w:val="00BF7F60"/>
    <w:rsid w:val="00C0041C"/>
    <w:rsid w:val="00C004E6"/>
    <w:rsid w:val="00C006F4"/>
    <w:rsid w:val="00C00730"/>
    <w:rsid w:val="00C00993"/>
    <w:rsid w:val="00C00D9F"/>
    <w:rsid w:val="00C00DC4"/>
    <w:rsid w:val="00C019F1"/>
    <w:rsid w:val="00C024C8"/>
    <w:rsid w:val="00C027FA"/>
    <w:rsid w:val="00C02B22"/>
    <w:rsid w:val="00C02D68"/>
    <w:rsid w:val="00C030CF"/>
    <w:rsid w:val="00C03508"/>
    <w:rsid w:val="00C036DE"/>
    <w:rsid w:val="00C04555"/>
    <w:rsid w:val="00C0488E"/>
    <w:rsid w:val="00C04A76"/>
    <w:rsid w:val="00C04C75"/>
    <w:rsid w:val="00C04CB0"/>
    <w:rsid w:val="00C04CE9"/>
    <w:rsid w:val="00C04F1C"/>
    <w:rsid w:val="00C04F9C"/>
    <w:rsid w:val="00C0504A"/>
    <w:rsid w:val="00C05B2A"/>
    <w:rsid w:val="00C06260"/>
    <w:rsid w:val="00C06610"/>
    <w:rsid w:val="00C067CB"/>
    <w:rsid w:val="00C07716"/>
    <w:rsid w:val="00C07A25"/>
    <w:rsid w:val="00C07B74"/>
    <w:rsid w:val="00C10189"/>
    <w:rsid w:val="00C10255"/>
    <w:rsid w:val="00C105EA"/>
    <w:rsid w:val="00C10B0D"/>
    <w:rsid w:val="00C10CDD"/>
    <w:rsid w:val="00C10DE3"/>
    <w:rsid w:val="00C10F62"/>
    <w:rsid w:val="00C111E5"/>
    <w:rsid w:val="00C11314"/>
    <w:rsid w:val="00C11947"/>
    <w:rsid w:val="00C120DF"/>
    <w:rsid w:val="00C12126"/>
    <w:rsid w:val="00C1243F"/>
    <w:rsid w:val="00C124CF"/>
    <w:rsid w:val="00C130B9"/>
    <w:rsid w:val="00C13C4B"/>
    <w:rsid w:val="00C14503"/>
    <w:rsid w:val="00C1489E"/>
    <w:rsid w:val="00C14D97"/>
    <w:rsid w:val="00C14FC6"/>
    <w:rsid w:val="00C15041"/>
    <w:rsid w:val="00C16312"/>
    <w:rsid w:val="00C16746"/>
    <w:rsid w:val="00C169F4"/>
    <w:rsid w:val="00C16A38"/>
    <w:rsid w:val="00C16A70"/>
    <w:rsid w:val="00C16B3B"/>
    <w:rsid w:val="00C16B3C"/>
    <w:rsid w:val="00C17024"/>
    <w:rsid w:val="00C176D0"/>
    <w:rsid w:val="00C17BC0"/>
    <w:rsid w:val="00C17D68"/>
    <w:rsid w:val="00C202AB"/>
    <w:rsid w:val="00C2041C"/>
    <w:rsid w:val="00C20B02"/>
    <w:rsid w:val="00C20D3F"/>
    <w:rsid w:val="00C21A40"/>
    <w:rsid w:val="00C21D01"/>
    <w:rsid w:val="00C21DC4"/>
    <w:rsid w:val="00C21F02"/>
    <w:rsid w:val="00C221B9"/>
    <w:rsid w:val="00C2249A"/>
    <w:rsid w:val="00C22950"/>
    <w:rsid w:val="00C22DEF"/>
    <w:rsid w:val="00C2313D"/>
    <w:rsid w:val="00C23180"/>
    <w:rsid w:val="00C233D7"/>
    <w:rsid w:val="00C23628"/>
    <w:rsid w:val="00C23910"/>
    <w:rsid w:val="00C23A59"/>
    <w:rsid w:val="00C23C17"/>
    <w:rsid w:val="00C23F87"/>
    <w:rsid w:val="00C240FA"/>
    <w:rsid w:val="00C241A2"/>
    <w:rsid w:val="00C24923"/>
    <w:rsid w:val="00C24C55"/>
    <w:rsid w:val="00C24D7B"/>
    <w:rsid w:val="00C24DCA"/>
    <w:rsid w:val="00C24E5A"/>
    <w:rsid w:val="00C2516F"/>
    <w:rsid w:val="00C2565E"/>
    <w:rsid w:val="00C25A34"/>
    <w:rsid w:val="00C25D8A"/>
    <w:rsid w:val="00C25DAD"/>
    <w:rsid w:val="00C26031"/>
    <w:rsid w:val="00C2632C"/>
    <w:rsid w:val="00C26398"/>
    <w:rsid w:val="00C2641C"/>
    <w:rsid w:val="00C26734"/>
    <w:rsid w:val="00C26E23"/>
    <w:rsid w:val="00C26E26"/>
    <w:rsid w:val="00C3040D"/>
    <w:rsid w:val="00C3053D"/>
    <w:rsid w:val="00C3054E"/>
    <w:rsid w:val="00C30B50"/>
    <w:rsid w:val="00C31056"/>
    <w:rsid w:val="00C31995"/>
    <w:rsid w:val="00C31BB4"/>
    <w:rsid w:val="00C335EF"/>
    <w:rsid w:val="00C340CA"/>
    <w:rsid w:val="00C34192"/>
    <w:rsid w:val="00C342B9"/>
    <w:rsid w:val="00C344EB"/>
    <w:rsid w:val="00C345D7"/>
    <w:rsid w:val="00C34E36"/>
    <w:rsid w:val="00C34F4F"/>
    <w:rsid w:val="00C34F95"/>
    <w:rsid w:val="00C354F7"/>
    <w:rsid w:val="00C35F76"/>
    <w:rsid w:val="00C3610B"/>
    <w:rsid w:val="00C3698A"/>
    <w:rsid w:val="00C36A81"/>
    <w:rsid w:val="00C36B37"/>
    <w:rsid w:val="00C36C24"/>
    <w:rsid w:val="00C36D09"/>
    <w:rsid w:val="00C36E4A"/>
    <w:rsid w:val="00C37194"/>
    <w:rsid w:val="00C37FA6"/>
    <w:rsid w:val="00C40445"/>
    <w:rsid w:val="00C404A1"/>
    <w:rsid w:val="00C40634"/>
    <w:rsid w:val="00C40876"/>
    <w:rsid w:val="00C41513"/>
    <w:rsid w:val="00C418C3"/>
    <w:rsid w:val="00C42211"/>
    <w:rsid w:val="00C42863"/>
    <w:rsid w:val="00C42DD4"/>
    <w:rsid w:val="00C430D1"/>
    <w:rsid w:val="00C430D3"/>
    <w:rsid w:val="00C4312C"/>
    <w:rsid w:val="00C4385D"/>
    <w:rsid w:val="00C4390C"/>
    <w:rsid w:val="00C43CA3"/>
    <w:rsid w:val="00C44085"/>
    <w:rsid w:val="00C44B72"/>
    <w:rsid w:val="00C44BB3"/>
    <w:rsid w:val="00C44C06"/>
    <w:rsid w:val="00C44CAB"/>
    <w:rsid w:val="00C44CED"/>
    <w:rsid w:val="00C45AA7"/>
    <w:rsid w:val="00C45E63"/>
    <w:rsid w:val="00C46373"/>
    <w:rsid w:val="00C46553"/>
    <w:rsid w:val="00C47017"/>
    <w:rsid w:val="00C4732B"/>
    <w:rsid w:val="00C476D5"/>
    <w:rsid w:val="00C4799C"/>
    <w:rsid w:val="00C47AFA"/>
    <w:rsid w:val="00C47BA9"/>
    <w:rsid w:val="00C47C15"/>
    <w:rsid w:val="00C50480"/>
    <w:rsid w:val="00C50B1D"/>
    <w:rsid w:val="00C5117A"/>
    <w:rsid w:val="00C51403"/>
    <w:rsid w:val="00C5143E"/>
    <w:rsid w:val="00C516B9"/>
    <w:rsid w:val="00C517DE"/>
    <w:rsid w:val="00C51A91"/>
    <w:rsid w:val="00C52303"/>
    <w:rsid w:val="00C52592"/>
    <w:rsid w:val="00C52696"/>
    <w:rsid w:val="00C5299A"/>
    <w:rsid w:val="00C52A30"/>
    <w:rsid w:val="00C52AE4"/>
    <w:rsid w:val="00C52F7E"/>
    <w:rsid w:val="00C53234"/>
    <w:rsid w:val="00C53B71"/>
    <w:rsid w:val="00C53C51"/>
    <w:rsid w:val="00C53E4C"/>
    <w:rsid w:val="00C53F33"/>
    <w:rsid w:val="00C5472F"/>
    <w:rsid w:val="00C54BD9"/>
    <w:rsid w:val="00C55420"/>
    <w:rsid w:val="00C56358"/>
    <w:rsid w:val="00C56B0F"/>
    <w:rsid w:val="00C56F08"/>
    <w:rsid w:val="00C575A1"/>
    <w:rsid w:val="00C578BE"/>
    <w:rsid w:val="00C57CC9"/>
    <w:rsid w:val="00C57D57"/>
    <w:rsid w:val="00C57E43"/>
    <w:rsid w:val="00C57E64"/>
    <w:rsid w:val="00C607DA"/>
    <w:rsid w:val="00C60CC2"/>
    <w:rsid w:val="00C614EF"/>
    <w:rsid w:val="00C615F4"/>
    <w:rsid w:val="00C62CBA"/>
    <w:rsid w:val="00C62EFA"/>
    <w:rsid w:val="00C636FE"/>
    <w:rsid w:val="00C63C9E"/>
    <w:rsid w:val="00C64003"/>
    <w:rsid w:val="00C64172"/>
    <w:rsid w:val="00C642CD"/>
    <w:rsid w:val="00C64407"/>
    <w:rsid w:val="00C6452A"/>
    <w:rsid w:val="00C64A31"/>
    <w:rsid w:val="00C64B52"/>
    <w:rsid w:val="00C64CF6"/>
    <w:rsid w:val="00C64FEC"/>
    <w:rsid w:val="00C65132"/>
    <w:rsid w:val="00C6514B"/>
    <w:rsid w:val="00C6555F"/>
    <w:rsid w:val="00C655FB"/>
    <w:rsid w:val="00C6625C"/>
    <w:rsid w:val="00C66D47"/>
    <w:rsid w:val="00C670BB"/>
    <w:rsid w:val="00C67C2C"/>
    <w:rsid w:val="00C700AB"/>
    <w:rsid w:val="00C70112"/>
    <w:rsid w:val="00C7015D"/>
    <w:rsid w:val="00C70253"/>
    <w:rsid w:val="00C70F19"/>
    <w:rsid w:val="00C71C14"/>
    <w:rsid w:val="00C720A5"/>
    <w:rsid w:val="00C72104"/>
    <w:rsid w:val="00C721E6"/>
    <w:rsid w:val="00C723CA"/>
    <w:rsid w:val="00C728FB"/>
    <w:rsid w:val="00C72B18"/>
    <w:rsid w:val="00C736BE"/>
    <w:rsid w:val="00C73CD3"/>
    <w:rsid w:val="00C73F83"/>
    <w:rsid w:val="00C73FC7"/>
    <w:rsid w:val="00C73FF1"/>
    <w:rsid w:val="00C74197"/>
    <w:rsid w:val="00C743D1"/>
    <w:rsid w:val="00C748F1"/>
    <w:rsid w:val="00C74B50"/>
    <w:rsid w:val="00C74B91"/>
    <w:rsid w:val="00C74CBF"/>
    <w:rsid w:val="00C75341"/>
    <w:rsid w:val="00C75A60"/>
    <w:rsid w:val="00C75DFA"/>
    <w:rsid w:val="00C76326"/>
    <w:rsid w:val="00C766F4"/>
    <w:rsid w:val="00C7699D"/>
    <w:rsid w:val="00C76FF8"/>
    <w:rsid w:val="00C7734C"/>
    <w:rsid w:val="00C77752"/>
    <w:rsid w:val="00C77B27"/>
    <w:rsid w:val="00C80ACB"/>
    <w:rsid w:val="00C80C64"/>
    <w:rsid w:val="00C80E56"/>
    <w:rsid w:val="00C81826"/>
    <w:rsid w:val="00C81C16"/>
    <w:rsid w:val="00C81FD6"/>
    <w:rsid w:val="00C82009"/>
    <w:rsid w:val="00C837EE"/>
    <w:rsid w:val="00C83C5C"/>
    <w:rsid w:val="00C83D7E"/>
    <w:rsid w:val="00C84188"/>
    <w:rsid w:val="00C84391"/>
    <w:rsid w:val="00C84CC9"/>
    <w:rsid w:val="00C84D4E"/>
    <w:rsid w:val="00C84F2F"/>
    <w:rsid w:val="00C84F71"/>
    <w:rsid w:val="00C8538F"/>
    <w:rsid w:val="00C8572D"/>
    <w:rsid w:val="00C85B7F"/>
    <w:rsid w:val="00C86434"/>
    <w:rsid w:val="00C8649B"/>
    <w:rsid w:val="00C865E9"/>
    <w:rsid w:val="00C86B01"/>
    <w:rsid w:val="00C872B6"/>
    <w:rsid w:val="00C873A8"/>
    <w:rsid w:val="00C8759C"/>
    <w:rsid w:val="00C875C0"/>
    <w:rsid w:val="00C878FD"/>
    <w:rsid w:val="00C87AF5"/>
    <w:rsid w:val="00C87B20"/>
    <w:rsid w:val="00C90505"/>
    <w:rsid w:val="00C908DD"/>
    <w:rsid w:val="00C91CCF"/>
    <w:rsid w:val="00C9203C"/>
    <w:rsid w:val="00C922F2"/>
    <w:rsid w:val="00C93768"/>
    <w:rsid w:val="00C940FD"/>
    <w:rsid w:val="00C9476E"/>
    <w:rsid w:val="00C949E7"/>
    <w:rsid w:val="00C94CC9"/>
    <w:rsid w:val="00C9531D"/>
    <w:rsid w:val="00C95B12"/>
    <w:rsid w:val="00C95D33"/>
    <w:rsid w:val="00C9680A"/>
    <w:rsid w:val="00C96B39"/>
    <w:rsid w:val="00C96E2D"/>
    <w:rsid w:val="00C96F02"/>
    <w:rsid w:val="00C9F06E"/>
    <w:rsid w:val="00CA072A"/>
    <w:rsid w:val="00CA0E6D"/>
    <w:rsid w:val="00CA12FC"/>
    <w:rsid w:val="00CA153C"/>
    <w:rsid w:val="00CA186B"/>
    <w:rsid w:val="00CA1912"/>
    <w:rsid w:val="00CA1E39"/>
    <w:rsid w:val="00CA21E1"/>
    <w:rsid w:val="00CA3E9E"/>
    <w:rsid w:val="00CA3FFF"/>
    <w:rsid w:val="00CA4200"/>
    <w:rsid w:val="00CA492F"/>
    <w:rsid w:val="00CA5764"/>
    <w:rsid w:val="00CA639B"/>
    <w:rsid w:val="00CA7EA2"/>
    <w:rsid w:val="00CB0008"/>
    <w:rsid w:val="00CB074F"/>
    <w:rsid w:val="00CB09DF"/>
    <w:rsid w:val="00CB1063"/>
    <w:rsid w:val="00CB16E7"/>
    <w:rsid w:val="00CB245D"/>
    <w:rsid w:val="00CB2DB4"/>
    <w:rsid w:val="00CB3697"/>
    <w:rsid w:val="00CB38B0"/>
    <w:rsid w:val="00CB4186"/>
    <w:rsid w:val="00CB45D7"/>
    <w:rsid w:val="00CB5933"/>
    <w:rsid w:val="00CB5B1C"/>
    <w:rsid w:val="00CB5C41"/>
    <w:rsid w:val="00CB6242"/>
    <w:rsid w:val="00CB626B"/>
    <w:rsid w:val="00CB6608"/>
    <w:rsid w:val="00CB67A5"/>
    <w:rsid w:val="00CB6BE7"/>
    <w:rsid w:val="00CB6F24"/>
    <w:rsid w:val="00CB74FA"/>
    <w:rsid w:val="00CB76D1"/>
    <w:rsid w:val="00CB775F"/>
    <w:rsid w:val="00CB7863"/>
    <w:rsid w:val="00CB7AC4"/>
    <w:rsid w:val="00CB7D98"/>
    <w:rsid w:val="00CC031F"/>
    <w:rsid w:val="00CC0782"/>
    <w:rsid w:val="00CC1072"/>
    <w:rsid w:val="00CC1840"/>
    <w:rsid w:val="00CC1B93"/>
    <w:rsid w:val="00CC1F91"/>
    <w:rsid w:val="00CC21B9"/>
    <w:rsid w:val="00CC2685"/>
    <w:rsid w:val="00CC28B0"/>
    <w:rsid w:val="00CC2A3D"/>
    <w:rsid w:val="00CC2F1C"/>
    <w:rsid w:val="00CC30A4"/>
    <w:rsid w:val="00CC319E"/>
    <w:rsid w:val="00CC36A1"/>
    <w:rsid w:val="00CC37A9"/>
    <w:rsid w:val="00CC38B6"/>
    <w:rsid w:val="00CC3A39"/>
    <w:rsid w:val="00CC3EB0"/>
    <w:rsid w:val="00CC3ECE"/>
    <w:rsid w:val="00CC3FF8"/>
    <w:rsid w:val="00CC405A"/>
    <w:rsid w:val="00CC410F"/>
    <w:rsid w:val="00CC41BE"/>
    <w:rsid w:val="00CC4312"/>
    <w:rsid w:val="00CC47A4"/>
    <w:rsid w:val="00CC4CCF"/>
    <w:rsid w:val="00CC4EB0"/>
    <w:rsid w:val="00CC5D08"/>
    <w:rsid w:val="00CC66E7"/>
    <w:rsid w:val="00CC74C5"/>
    <w:rsid w:val="00CC7935"/>
    <w:rsid w:val="00CC7A83"/>
    <w:rsid w:val="00CD00AD"/>
    <w:rsid w:val="00CD0B5E"/>
    <w:rsid w:val="00CD1650"/>
    <w:rsid w:val="00CD173C"/>
    <w:rsid w:val="00CD1AC1"/>
    <w:rsid w:val="00CD25F1"/>
    <w:rsid w:val="00CD32A5"/>
    <w:rsid w:val="00CD337F"/>
    <w:rsid w:val="00CD394E"/>
    <w:rsid w:val="00CD3F36"/>
    <w:rsid w:val="00CD3F4D"/>
    <w:rsid w:val="00CD4230"/>
    <w:rsid w:val="00CD497C"/>
    <w:rsid w:val="00CD519B"/>
    <w:rsid w:val="00CD555A"/>
    <w:rsid w:val="00CD5ACF"/>
    <w:rsid w:val="00CD5B05"/>
    <w:rsid w:val="00CD5B13"/>
    <w:rsid w:val="00CD60FD"/>
    <w:rsid w:val="00CD6468"/>
    <w:rsid w:val="00CD6724"/>
    <w:rsid w:val="00CD69CF"/>
    <w:rsid w:val="00CD6B6D"/>
    <w:rsid w:val="00CD6F66"/>
    <w:rsid w:val="00CE0177"/>
    <w:rsid w:val="00CE053E"/>
    <w:rsid w:val="00CE062A"/>
    <w:rsid w:val="00CE0C74"/>
    <w:rsid w:val="00CE19B4"/>
    <w:rsid w:val="00CE1A52"/>
    <w:rsid w:val="00CE1ADF"/>
    <w:rsid w:val="00CE1B23"/>
    <w:rsid w:val="00CE1E29"/>
    <w:rsid w:val="00CE23E1"/>
    <w:rsid w:val="00CE259E"/>
    <w:rsid w:val="00CE2617"/>
    <w:rsid w:val="00CE2966"/>
    <w:rsid w:val="00CE2CE7"/>
    <w:rsid w:val="00CE3D6F"/>
    <w:rsid w:val="00CE4736"/>
    <w:rsid w:val="00CE4842"/>
    <w:rsid w:val="00CE53B9"/>
    <w:rsid w:val="00CE5955"/>
    <w:rsid w:val="00CE59C4"/>
    <w:rsid w:val="00CE5D3D"/>
    <w:rsid w:val="00CE60A2"/>
    <w:rsid w:val="00CE6308"/>
    <w:rsid w:val="00CE64B0"/>
    <w:rsid w:val="00CE677E"/>
    <w:rsid w:val="00CE69AF"/>
    <w:rsid w:val="00CE6E34"/>
    <w:rsid w:val="00CE6F43"/>
    <w:rsid w:val="00CE7835"/>
    <w:rsid w:val="00CE7AA6"/>
    <w:rsid w:val="00CE7EA6"/>
    <w:rsid w:val="00CF0A1C"/>
    <w:rsid w:val="00CF0AA7"/>
    <w:rsid w:val="00CF0EF7"/>
    <w:rsid w:val="00CF0F60"/>
    <w:rsid w:val="00CF1502"/>
    <w:rsid w:val="00CF1A65"/>
    <w:rsid w:val="00CF1BDD"/>
    <w:rsid w:val="00CF1DD4"/>
    <w:rsid w:val="00CF25DF"/>
    <w:rsid w:val="00CF26A2"/>
    <w:rsid w:val="00CF2BC5"/>
    <w:rsid w:val="00CF2F6C"/>
    <w:rsid w:val="00CF375A"/>
    <w:rsid w:val="00CF3D27"/>
    <w:rsid w:val="00CF45F6"/>
    <w:rsid w:val="00CF46A6"/>
    <w:rsid w:val="00CF4895"/>
    <w:rsid w:val="00CF52D4"/>
    <w:rsid w:val="00CF5759"/>
    <w:rsid w:val="00CF5E0E"/>
    <w:rsid w:val="00CF6154"/>
    <w:rsid w:val="00CF675C"/>
    <w:rsid w:val="00CF6AC6"/>
    <w:rsid w:val="00CF6C4C"/>
    <w:rsid w:val="00CF6D79"/>
    <w:rsid w:val="00CF7030"/>
    <w:rsid w:val="00D00195"/>
    <w:rsid w:val="00D00221"/>
    <w:rsid w:val="00D00680"/>
    <w:rsid w:val="00D00E2D"/>
    <w:rsid w:val="00D00EAF"/>
    <w:rsid w:val="00D01007"/>
    <w:rsid w:val="00D010AE"/>
    <w:rsid w:val="00D01309"/>
    <w:rsid w:val="00D0145B"/>
    <w:rsid w:val="00D0169A"/>
    <w:rsid w:val="00D02828"/>
    <w:rsid w:val="00D02A01"/>
    <w:rsid w:val="00D02DFC"/>
    <w:rsid w:val="00D030AA"/>
    <w:rsid w:val="00D0329B"/>
    <w:rsid w:val="00D03472"/>
    <w:rsid w:val="00D03675"/>
    <w:rsid w:val="00D037C2"/>
    <w:rsid w:val="00D03B01"/>
    <w:rsid w:val="00D03EC5"/>
    <w:rsid w:val="00D04049"/>
    <w:rsid w:val="00D04731"/>
    <w:rsid w:val="00D0474D"/>
    <w:rsid w:val="00D04824"/>
    <w:rsid w:val="00D04937"/>
    <w:rsid w:val="00D04B4A"/>
    <w:rsid w:val="00D04D03"/>
    <w:rsid w:val="00D04D7D"/>
    <w:rsid w:val="00D05809"/>
    <w:rsid w:val="00D05C77"/>
    <w:rsid w:val="00D05F9B"/>
    <w:rsid w:val="00D06329"/>
    <w:rsid w:val="00D06526"/>
    <w:rsid w:val="00D06564"/>
    <w:rsid w:val="00D066E8"/>
    <w:rsid w:val="00D06889"/>
    <w:rsid w:val="00D07136"/>
    <w:rsid w:val="00D0717F"/>
    <w:rsid w:val="00D07611"/>
    <w:rsid w:val="00D078C3"/>
    <w:rsid w:val="00D07BC7"/>
    <w:rsid w:val="00D07F02"/>
    <w:rsid w:val="00D102DA"/>
    <w:rsid w:val="00D10376"/>
    <w:rsid w:val="00D1053C"/>
    <w:rsid w:val="00D1073B"/>
    <w:rsid w:val="00D11636"/>
    <w:rsid w:val="00D11E3E"/>
    <w:rsid w:val="00D12498"/>
    <w:rsid w:val="00D127B8"/>
    <w:rsid w:val="00D12C17"/>
    <w:rsid w:val="00D12DAA"/>
    <w:rsid w:val="00D13244"/>
    <w:rsid w:val="00D1352D"/>
    <w:rsid w:val="00D13756"/>
    <w:rsid w:val="00D13FBC"/>
    <w:rsid w:val="00D14317"/>
    <w:rsid w:val="00D14C77"/>
    <w:rsid w:val="00D152F8"/>
    <w:rsid w:val="00D15A79"/>
    <w:rsid w:val="00D15CBC"/>
    <w:rsid w:val="00D15D4A"/>
    <w:rsid w:val="00D15DE7"/>
    <w:rsid w:val="00D17D1D"/>
    <w:rsid w:val="00D17D4D"/>
    <w:rsid w:val="00D17E80"/>
    <w:rsid w:val="00D17FAD"/>
    <w:rsid w:val="00D20460"/>
    <w:rsid w:val="00D204CD"/>
    <w:rsid w:val="00D20827"/>
    <w:rsid w:val="00D211E7"/>
    <w:rsid w:val="00D21528"/>
    <w:rsid w:val="00D219B9"/>
    <w:rsid w:val="00D21BB4"/>
    <w:rsid w:val="00D220EF"/>
    <w:rsid w:val="00D223B3"/>
    <w:rsid w:val="00D23152"/>
    <w:rsid w:val="00D24A8E"/>
    <w:rsid w:val="00D24EF2"/>
    <w:rsid w:val="00D25777"/>
    <w:rsid w:val="00D263EA"/>
    <w:rsid w:val="00D266EE"/>
    <w:rsid w:val="00D26CA2"/>
    <w:rsid w:val="00D26FBC"/>
    <w:rsid w:val="00D2709A"/>
    <w:rsid w:val="00D27269"/>
    <w:rsid w:val="00D275C3"/>
    <w:rsid w:val="00D27A1D"/>
    <w:rsid w:val="00D27C88"/>
    <w:rsid w:val="00D308BD"/>
    <w:rsid w:val="00D31ACA"/>
    <w:rsid w:val="00D31BC4"/>
    <w:rsid w:val="00D31C2B"/>
    <w:rsid w:val="00D32008"/>
    <w:rsid w:val="00D32EBC"/>
    <w:rsid w:val="00D337DC"/>
    <w:rsid w:val="00D33B31"/>
    <w:rsid w:val="00D33C5F"/>
    <w:rsid w:val="00D33D3B"/>
    <w:rsid w:val="00D33E80"/>
    <w:rsid w:val="00D34351"/>
    <w:rsid w:val="00D34443"/>
    <w:rsid w:val="00D3451D"/>
    <w:rsid w:val="00D34AD9"/>
    <w:rsid w:val="00D34C8A"/>
    <w:rsid w:val="00D3528F"/>
    <w:rsid w:val="00D3545D"/>
    <w:rsid w:val="00D3571A"/>
    <w:rsid w:val="00D35E10"/>
    <w:rsid w:val="00D36361"/>
    <w:rsid w:val="00D3646B"/>
    <w:rsid w:val="00D3650B"/>
    <w:rsid w:val="00D36A0D"/>
    <w:rsid w:val="00D3717A"/>
    <w:rsid w:val="00D37ACF"/>
    <w:rsid w:val="00D40657"/>
    <w:rsid w:val="00D40B51"/>
    <w:rsid w:val="00D40FAE"/>
    <w:rsid w:val="00D416CD"/>
    <w:rsid w:val="00D41C0F"/>
    <w:rsid w:val="00D4201F"/>
    <w:rsid w:val="00D423E9"/>
    <w:rsid w:val="00D4248B"/>
    <w:rsid w:val="00D42623"/>
    <w:rsid w:val="00D42869"/>
    <w:rsid w:val="00D434CC"/>
    <w:rsid w:val="00D435AF"/>
    <w:rsid w:val="00D43A0B"/>
    <w:rsid w:val="00D43FB6"/>
    <w:rsid w:val="00D4434A"/>
    <w:rsid w:val="00D4457C"/>
    <w:rsid w:val="00D44A32"/>
    <w:rsid w:val="00D452B4"/>
    <w:rsid w:val="00D45D53"/>
    <w:rsid w:val="00D45FF7"/>
    <w:rsid w:val="00D46192"/>
    <w:rsid w:val="00D4670F"/>
    <w:rsid w:val="00D46AA7"/>
    <w:rsid w:val="00D46B9B"/>
    <w:rsid w:val="00D472EC"/>
    <w:rsid w:val="00D473AF"/>
    <w:rsid w:val="00D476EA"/>
    <w:rsid w:val="00D478F5"/>
    <w:rsid w:val="00D47C80"/>
    <w:rsid w:val="00D47F27"/>
    <w:rsid w:val="00D50488"/>
    <w:rsid w:val="00D50881"/>
    <w:rsid w:val="00D51561"/>
    <w:rsid w:val="00D515B3"/>
    <w:rsid w:val="00D51692"/>
    <w:rsid w:val="00D51AFD"/>
    <w:rsid w:val="00D52A35"/>
    <w:rsid w:val="00D52F04"/>
    <w:rsid w:val="00D531DF"/>
    <w:rsid w:val="00D53F28"/>
    <w:rsid w:val="00D541E3"/>
    <w:rsid w:val="00D543DF"/>
    <w:rsid w:val="00D54506"/>
    <w:rsid w:val="00D55772"/>
    <w:rsid w:val="00D5588E"/>
    <w:rsid w:val="00D55F76"/>
    <w:rsid w:val="00D55F8C"/>
    <w:rsid w:val="00D5632E"/>
    <w:rsid w:val="00D56EEF"/>
    <w:rsid w:val="00D57C8D"/>
    <w:rsid w:val="00D60A8F"/>
    <w:rsid w:val="00D60ADD"/>
    <w:rsid w:val="00D60C8C"/>
    <w:rsid w:val="00D60E5D"/>
    <w:rsid w:val="00D616B7"/>
    <w:rsid w:val="00D61B20"/>
    <w:rsid w:val="00D6212A"/>
    <w:rsid w:val="00D626D9"/>
    <w:rsid w:val="00D62977"/>
    <w:rsid w:val="00D629AA"/>
    <w:rsid w:val="00D629D9"/>
    <w:rsid w:val="00D62BD4"/>
    <w:rsid w:val="00D62C22"/>
    <w:rsid w:val="00D63E35"/>
    <w:rsid w:val="00D63F5B"/>
    <w:rsid w:val="00D64007"/>
    <w:rsid w:val="00D6413E"/>
    <w:rsid w:val="00D64CB5"/>
    <w:rsid w:val="00D65654"/>
    <w:rsid w:val="00D658EF"/>
    <w:rsid w:val="00D65B10"/>
    <w:rsid w:val="00D663D0"/>
    <w:rsid w:val="00D6661B"/>
    <w:rsid w:val="00D66A50"/>
    <w:rsid w:val="00D66B94"/>
    <w:rsid w:val="00D66C0E"/>
    <w:rsid w:val="00D6709F"/>
    <w:rsid w:val="00D674FC"/>
    <w:rsid w:val="00D67558"/>
    <w:rsid w:val="00D676E9"/>
    <w:rsid w:val="00D67FA9"/>
    <w:rsid w:val="00D70B8A"/>
    <w:rsid w:val="00D70D02"/>
    <w:rsid w:val="00D714DC"/>
    <w:rsid w:val="00D718D9"/>
    <w:rsid w:val="00D71C9F"/>
    <w:rsid w:val="00D71D27"/>
    <w:rsid w:val="00D71D82"/>
    <w:rsid w:val="00D72270"/>
    <w:rsid w:val="00D72412"/>
    <w:rsid w:val="00D7306B"/>
    <w:rsid w:val="00D73134"/>
    <w:rsid w:val="00D7316F"/>
    <w:rsid w:val="00D7329E"/>
    <w:rsid w:val="00D733ED"/>
    <w:rsid w:val="00D734FB"/>
    <w:rsid w:val="00D73A3A"/>
    <w:rsid w:val="00D73A55"/>
    <w:rsid w:val="00D73EA8"/>
    <w:rsid w:val="00D7441E"/>
    <w:rsid w:val="00D744DF"/>
    <w:rsid w:val="00D74B2E"/>
    <w:rsid w:val="00D74B89"/>
    <w:rsid w:val="00D74F5F"/>
    <w:rsid w:val="00D75815"/>
    <w:rsid w:val="00D75CFF"/>
    <w:rsid w:val="00D76285"/>
    <w:rsid w:val="00D763B9"/>
    <w:rsid w:val="00D768CE"/>
    <w:rsid w:val="00D8005C"/>
    <w:rsid w:val="00D80BE5"/>
    <w:rsid w:val="00D81A40"/>
    <w:rsid w:val="00D81C32"/>
    <w:rsid w:val="00D82ACB"/>
    <w:rsid w:val="00D82EA7"/>
    <w:rsid w:val="00D831CD"/>
    <w:rsid w:val="00D83616"/>
    <w:rsid w:val="00D8403F"/>
    <w:rsid w:val="00D84283"/>
    <w:rsid w:val="00D84331"/>
    <w:rsid w:val="00D8520B"/>
    <w:rsid w:val="00D85424"/>
    <w:rsid w:val="00D85661"/>
    <w:rsid w:val="00D85BE5"/>
    <w:rsid w:val="00D85DF4"/>
    <w:rsid w:val="00D8610A"/>
    <w:rsid w:val="00D86112"/>
    <w:rsid w:val="00D8618C"/>
    <w:rsid w:val="00D863DE"/>
    <w:rsid w:val="00D86421"/>
    <w:rsid w:val="00D86508"/>
    <w:rsid w:val="00D8663F"/>
    <w:rsid w:val="00D86A9C"/>
    <w:rsid w:val="00D86FA4"/>
    <w:rsid w:val="00D905E2"/>
    <w:rsid w:val="00D90FC1"/>
    <w:rsid w:val="00D91ECF"/>
    <w:rsid w:val="00D91FD8"/>
    <w:rsid w:val="00D92BB8"/>
    <w:rsid w:val="00D92C50"/>
    <w:rsid w:val="00D92FD4"/>
    <w:rsid w:val="00D931FD"/>
    <w:rsid w:val="00D9347A"/>
    <w:rsid w:val="00D936A0"/>
    <w:rsid w:val="00D936E0"/>
    <w:rsid w:val="00D941B2"/>
    <w:rsid w:val="00D94783"/>
    <w:rsid w:val="00D94D4E"/>
    <w:rsid w:val="00D94FFD"/>
    <w:rsid w:val="00D95121"/>
    <w:rsid w:val="00D95123"/>
    <w:rsid w:val="00D95E31"/>
    <w:rsid w:val="00D95FCB"/>
    <w:rsid w:val="00D9605D"/>
    <w:rsid w:val="00D9610B"/>
    <w:rsid w:val="00D961A2"/>
    <w:rsid w:val="00D96C0A"/>
    <w:rsid w:val="00D96EFB"/>
    <w:rsid w:val="00D97A6E"/>
    <w:rsid w:val="00D97ADF"/>
    <w:rsid w:val="00DA0384"/>
    <w:rsid w:val="00DA051C"/>
    <w:rsid w:val="00DA1501"/>
    <w:rsid w:val="00DA1B4D"/>
    <w:rsid w:val="00DA2000"/>
    <w:rsid w:val="00DA20D6"/>
    <w:rsid w:val="00DA2720"/>
    <w:rsid w:val="00DA28F8"/>
    <w:rsid w:val="00DA2B86"/>
    <w:rsid w:val="00DA2F16"/>
    <w:rsid w:val="00DA3223"/>
    <w:rsid w:val="00DA3289"/>
    <w:rsid w:val="00DA32A2"/>
    <w:rsid w:val="00DA3C7E"/>
    <w:rsid w:val="00DA4789"/>
    <w:rsid w:val="00DA47C4"/>
    <w:rsid w:val="00DA4AB5"/>
    <w:rsid w:val="00DA4D5F"/>
    <w:rsid w:val="00DA4ECB"/>
    <w:rsid w:val="00DA4EFA"/>
    <w:rsid w:val="00DA5296"/>
    <w:rsid w:val="00DA5718"/>
    <w:rsid w:val="00DA5C03"/>
    <w:rsid w:val="00DA5DE7"/>
    <w:rsid w:val="00DA647D"/>
    <w:rsid w:val="00DA65D5"/>
    <w:rsid w:val="00DA6F38"/>
    <w:rsid w:val="00DA78AB"/>
    <w:rsid w:val="00DB0AF7"/>
    <w:rsid w:val="00DB1D76"/>
    <w:rsid w:val="00DB2007"/>
    <w:rsid w:val="00DB232D"/>
    <w:rsid w:val="00DB24D8"/>
    <w:rsid w:val="00DB2BF3"/>
    <w:rsid w:val="00DB31A5"/>
    <w:rsid w:val="00DB3BBA"/>
    <w:rsid w:val="00DB3CB5"/>
    <w:rsid w:val="00DB3FA7"/>
    <w:rsid w:val="00DB454C"/>
    <w:rsid w:val="00DB4D96"/>
    <w:rsid w:val="00DB5BF4"/>
    <w:rsid w:val="00DB627A"/>
    <w:rsid w:val="00DB62F7"/>
    <w:rsid w:val="00DB7505"/>
    <w:rsid w:val="00DB7540"/>
    <w:rsid w:val="00DB7B60"/>
    <w:rsid w:val="00DB7BB5"/>
    <w:rsid w:val="00DC03B1"/>
    <w:rsid w:val="00DC0548"/>
    <w:rsid w:val="00DC0A02"/>
    <w:rsid w:val="00DC1303"/>
    <w:rsid w:val="00DC150A"/>
    <w:rsid w:val="00DC1B4E"/>
    <w:rsid w:val="00DC1EAD"/>
    <w:rsid w:val="00DC21FE"/>
    <w:rsid w:val="00DC2966"/>
    <w:rsid w:val="00DC2ADA"/>
    <w:rsid w:val="00DC2DD2"/>
    <w:rsid w:val="00DC303B"/>
    <w:rsid w:val="00DC3134"/>
    <w:rsid w:val="00DC35C0"/>
    <w:rsid w:val="00DC361F"/>
    <w:rsid w:val="00DC3BAE"/>
    <w:rsid w:val="00DC3D05"/>
    <w:rsid w:val="00DC3D80"/>
    <w:rsid w:val="00DC404F"/>
    <w:rsid w:val="00DC4187"/>
    <w:rsid w:val="00DC4A2B"/>
    <w:rsid w:val="00DC513A"/>
    <w:rsid w:val="00DC5333"/>
    <w:rsid w:val="00DC5B58"/>
    <w:rsid w:val="00DC6310"/>
    <w:rsid w:val="00DC6D0D"/>
    <w:rsid w:val="00DC722D"/>
    <w:rsid w:val="00DC7C24"/>
    <w:rsid w:val="00DC7C74"/>
    <w:rsid w:val="00DD009B"/>
    <w:rsid w:val="00DD018F"/>
    <w:rsid w:val="00DD0819"/>
    <w:rsid w:val="00DD0A7E"/>
    <w:rsid w:val="00DD0C34"/>
    <w:rsid w:val="00DD0E0C"/>
    <w:rsid w:val="00DD0F20"/>
    <w:rsid w:val="00DD110F"/>
    <w:rsid w:val="00DD12B2"/>
    <w:rsid w:val="00DD2642"/>
    <w:rsid w:val="00DD2966"/>
    <w:rsid w:val="00DD2BE2"/>
    <w:rsid w:val="00DD2D3E"/>
    <w:rsid w:val="00DD2EB0"/>
    <w:rsid w:val="00DD334A"/>
    <w:rsid w:val="00DD3603"/>
    <w:rsid w:val="00DD37E1"/>
    <w:rsid w:val="00DD420F"/>
    <w:rsid w:val="00DD45C2"/>
    <w:rsid w:val="00DD47AE"/>
    <w:rsid w:val="00DD488E"/>
    <w:rsid w:val="00DD566C"/>
    <w:rsid w:val="00DD5742"/>
    <w:rsid w:val="00DD575B"/>
    <w:rsid w:val="00DD5C3D"/>
    <w:rsid w:val="00DD5CB4"/>
    <w:rsid w:val="00DD5F01"/>
    <w:rsid w:val="00DD5FAD"/>
    <w:rsid w:val="00DD6240"/>
    <w:rsid w:val="00DD677D"/>
    <w:rsid w:val="00DD708C"/>
    <w:rsid w:val="00DD72F4"/>
    <w:rsid w:val="00DD7828"/>
    <w:rsid w:val="00DD7AF5"/>
    <w:rsid w:val="00DE035B"/>
    <w:rsid w:val="00DE04D0"/>
    <w:rsid w:val="00DE0D12"/>
    <w:rsid w:val="00DE0DEF"/>
    <w:rsid w:val="00DE0E19"/>
    <w:rsid w:val="00DE1146"/>
    <w:rsid w:val="00DE12BE"/>
    <w:rsid w:val="00DE23EF"/>
    <w:rsid w:val="00DE28B0"/>
    <w:rsid w:val="00DE2BBF"/>
    <w:rsid w:val="00DE2C3C"/>
    <w:rsid w:val="00DE2D02"/>
    <w:rsid w:val="00DE3349"/>
    <w:rsid w:val="00DE335E"/>
    <w:rsid w:val="00DE372E"/>
    <w:rsid w:val="00DE37B4"/>
    <w:rsid w:val="00DE37F8"/>
    <w:rsid w:val="00DE3C0D"/>
    <w:rsid w:val="00DE44D7"/>
    <w:rsid w:val="00DE45AB"/>
    <w:rsid w:val="00DE4BC9"/>
    <w:rsid w:val="00DE5259"/>
    <w:rsid w:val="00DE55BF"/>
    <w:rsid w:val="00DE55F3"/>
    <w:rsid w:val="00DE61EE"/>
    <w:rsid w:val="00DE6401"/>
    <w:rsid w:val="00DE6B72"/>
    <w:rsid w:val="00DE6E6D"/>
    <w:rsid w:val="00DE7BDA"/>
    <w:rsid w:val="00DE7BE1"/>
    <w:rsid w:val="00DF06EF"/>
    <w:rsid w:val="00DF0CA3"/>
    <w:rsid w:val="00DF193B"/>
    <w:rsid w:val="00DF1E3D"/>
    <w:rsid w:val="00DF2C4B"/>
    <w:rsid w:val="00DF2CC7"/>
    <w:rsid w:val="00DF489B"/>
    <w:rsid w:val="00DF4B1E"/>
    <w:rsid w:val="00DF5207"/>
    <w:rsid w:val="00DF58C3"/>
    <w:rsid w:val="00DF5E80"/>
    <w:rsid w:val="00DF6163"/>
    <w:rsid w:val="00DF62E3"/>
    <w:rsid w:val="00DF65A3"/>
    <w:rsid w:val="00DF686E"/>
    <w:rsid w:val="00DF6C78"/>
    <w:rsid w:val="00DF6F2D"/>
    <w:rsid w:val="00DF7194"/>
    <w:rsid w:val="00DF7257"/>
    <w:rsid w:val="00DF7490"/>
    <w:rsid w:val="00DF79A1"/>
    <w:rsid w:val="00DF7FF6"/>
    <w:rsid w:val="00E0034E"/>
    <w:rsid w:val="00E00931"/>
    <w:rsid w:val="00E00F5F"/>
    <w:rsid w:val="00E01314"/>
    <w:rsid w:val="00E01640"/>
    <w:rsid w:val="00E01757"/>
    <w:rsid w:val="00E01C16"/>
    <w:rsid w:val="00E0288C"/>
    <w:rsid w:val="00E02C30"/>
    <w:rsid w:val="00E0332E"/>
    <w:rsid w:val="00E033E8"/>
    <w:rsid w:val="00E033F8"/>
    <w:rsid w:val="00E03604"/>
    <w:rsid w:val="00E03A67"/>
    <w:rsid w:val="00E03C06"/>
    <w:rsid w:val="00E04B4B"/>
    <w:rsid w:val="00E04BAC"/>
    <w:rsid w:val="00E0512D"/>
    <w:rsid w:val="00E05334"/>
    <w:rsid w:val="00E05956"/>
    <w:rsid w:val="00E05D9D"/>
    <w:rsid w:val="00E06124"/>
    <w:rsid w:val="00E06AC7"/>
    <w:rsid w:val="00E06C86"/>
    <w:rsid w:val="00E07285"/>
    <w:rsid w:val="00E0732C"/>
    <w:rsid w:val="00E07547"/>
    <w:rsid w:val="00E077AB"/>
    <w:rsid w:val="00E079EC"/>
    <w:rsid w:val="00E07D19"/>
    <w:rsid w:val="00E101D3"/>
    <w:rsid w:val="00E105A2"/>
    <w:rsid w:val="00E1082C"/>
    <w:rsid w:val="00E10954"/>
    <w:rsid w:val="00E11203"/>
    <w:rsid w:val="00E11512"/>
    <w:rsid w:val="00E12050"/>
    <w:rsid w:val="00E12375"/>
    <w:rsid w:val="00E12433"/>
    <w:rsid w:val="00E12802"/>
    <w:rsid w:val="00E1282F"/>
    <w:rsid w:val="00E12DBD"/>
    <w:rsid w:val="00E13091"/>
    <w:rsid w:val="00E13214"/>
    <w:rsid w:val="00E13227"/>
    <w:rsid w:val="00E13633"/>
    <w:rsid w:val="00E1384C"/>
    <w:rsid w:val="00E13A21"/>
    <w:rsid w:val="00E13A94"/>
    <w:rsid w:val="00E13DD8"/>
    <w:rsid w:val="00E13EE6"/>
    <w:rsid w:val="00E141C2"/>
    <w:rsid w:val="00E14D88"/>
    <w:rsid w:val="00E15E84"/>
    <w:rsid w:val="00E160C1"/>
    <w:rsid w:val="00E164DF"/>
    <w:rsid w:val="00E168A2"/>
    <w:rsid w:val="00E168DA"/>
    <w:rsid w:val="00E16AB4"/>
    <w:rsid w:val="00E177AA"/>
    <w:rsid w:val="00E1785A"/>
    <w:rsid w:val="00E17A39"/>
    <w:rsid w:val="00E21685"/>
    <w:rsid w:val="00E218C4"/>
    <w:rsid w:val="00E21ADC"/>
    <w:rsid w:val="00E21B6D"/>
    <w:rsid w:val="00E21E3E"/>
    <w:rsid w:val="00E21F30"/>
    <w:rsid w:val="00E2289C"/>
    <w:rsid w:val="00E22C32"/>
    <w:rsid w:val="00E22D99"/>
    <w:rsid w:val="00E22FC5"/>
    <w:rsid w:val="00E23749"/>
    <w:rsid w:val="00E2390D"/>
    <w:rsid w:val="00E23B4B"/>
    <w:rsid w:val="00E2413F"/>
    <w:rsid w:val="00E24905"/>
    <w:rsid w:val="00E25AA8"/>
    <w:rsid w:val="00E26054"/>
    <w:rsid w:val="00E2613F"/>
    <w:rsid w:val="00E26BA7"/>
    <w:rsid w:val="00E26BD0"/>
    <w:rsid w:val="00E278AC"/>
    <w:rsid w:val="00E2792F"/>
    <w:rsid w:val="00E27AF9"/>
    <w:rsid w:val="00E27F4D"/>
    <w:rsid w:val="00E27FBC"/>
    <w:rsid w:val="00E301A5"/>
    <w:rsid w:val="00E3083C"/>
    <w:rsid w:val="00E30DD1"/>
    <w:rsid w:val="00E312A8"/>
    <w:rsid w:val="00E3133C"/>
    <w:rsid w:val="00E316C3"/>
    <w:rsid w:val="00E31D04"/>
    <w:rsid w:val="00E32274"/>
    <w:rsid w:val="00E324D7"/>
    <w:rsid w:val="00E32FEC"/>
    <w:rsid w:val="00E3320C"/>
    <w:rsid w:val="00E3328E"/>
    <w:rsid w:val="00E334BE"/>
    <w:rsid w:val="00E33931"/>
    <w:rsid w:val="00E33A2F"/>
    <w:rsid w:val="00E3402C"/>
    <w:rsid w:val="00E34467"/>
    <w:rsid w:val="00E3575C"/>
    <w:rsid w:val="00E35AFF"/>
    <w:rsid w:val="00E35E5D"/>
    <w:rsid w:val="00E36280"/>
    <w:rsid w:val="00E3628D"/>
    <w:rsid w:val="00E363EF"/>
    <w:rsid w:val="00E364B0"/>
    <w:rsid w:val="00E40259"/>
    <w:rsid w:val="00E406A8"/>
    <w:rsid w:val="00E40960"/>
    <w:rsid w:val="00E41731"/>
    <w:rsid w:val="00E433EE"/>
    <w:rsid w:val="00E4357C"/>
    <w:rsid w:val="00E43B9E"/>
    <w:rsid w:val="00E43C43"/>
    <w:rsid w:val="00E44634"/>
    <w:rsid w:val="00E4463E"/>
    <w:rsid w:val="00E44651"/>
    <w:rsid w:val="00E446E0"/>
    <w:rsid w:val="00E448BD"/>
    <w:rsid w:val="00E44F6B"/>
    <w:rsid w:val="00E44FD8"/>
    <w:rsid w:val="00E44FF5"/>
    <w:rsid w:val="00E45873"/>
    <w:rsid w:val="00E45CF7"/>
    <w:rsid w:val="00E46015"/>
    <w:rsid w:val="00E46641"/>
    <w:rsid w:val="00E467AB"/>
    <w:rsid w:val="00E473AF"/>
    <w:rsid w:val="00E47680"/>
    <w:rsid w:val="00E4968F"/>
    <w:rsid w:val="00E506C8"/>
    <w:rsid w:val="00E50848"/>
    <w:rsid w:val="00E50B46"/>
    <w:rsid w:val="00E50FA3"/>
    <w:rsid w:val="00E51AC6"/>
    <w:rsid w:val="00E51C4D"/>
    <w:rsid w:val="00E52356"/>
    <w:rsid w:val="00E528B9"/>
    <w:rsid w:val="00E52A79"/>
    <w:rsid w:val="00E5308A"/>
    <w:rsid w:val="00E531AA"/>
    <w:rsid w:val="00E533DD"/>
    <w:rsid w:val="00E53B4D"/>
    <w:rsid w:val="00E53B79"/>
    <w:rsid w:val="00E54354"/>
    <w:rsid w:val="00E54C33"/>
    <w:rsid w:val="00E55316"/>
    <w:rsid w:val="00E55AAF"/>
    <w:rsid w:val="00E55F88"/>
    <w:rsid w:val="00E57956"/>
    <w:rsid w:val="00E57959"/>
    <w:rsid w:val="00E57CB9"/>
    <w:rsid w:val="00E60DEA"/>
    <w:rsid w:val="00E61477"/>
    <w:rsid w:val="00E619D3"/>
    <w:rsid w:val="00E61A0D"/>
    <w:rsid w:val="00E61D6E"/>
    <w:rsid w:val="00E6246C"/>
    <w:rsid w:val="00E6304F"/>
    <w:rsid w:val="00E63736"/>
    <w:rsid w:val="00E642CE"/>
    <w:rsid w:val="00E6454A"/>
    <w:rsid w:val="00E6465D"/>
    <w:rsid w:val="00E648F9"/>
    <w:rsid w:val="00E64AC9"/>
    <w:rsid w:val="00E65B50"/>
    <w:rsid w:val="00E65CEF"/>
    <w:rsid w:val="00E66792"/>
    <w:rsid w:val="00E669A0"/>
    <w:rsid w:val="00E66BE1"/>
    <w:rsid w:val="00E66CB9"/>
    <w:rsid w:val="00E66CDE"/>
    <w:rsid w:val="00E66F29"/>
    <w:rsid w:val="00E67021"/>
    <w:rsid w:val="00E67059"/>
    <w:rsid w:val="00E67085"/>
    <w:rsid w:val="00E67B53"/>
    <w:rsid w:val="00E67F0B"/>
    <w:rsid w:val="00E67F9F"/>
    <w:rsid w:val="00E7053F"/>
    <w:rsid w:val="00E70CBB"/>
    <w:rsid w:val="00E710CE"/>
    <w:rsid w:val="00E711A4"/>
    <w:rsid w:val="00E7197B"/>
    <w:rsid w:val="00E71FA0"/>
    <w:rsid w:val="00E737E1"/>
    <w:rsid w:val="00E738CB"/>
    <w:rsid w:val="00E73C96"/>
    <w:rsid w:val="00E7435D"/>
    <w:rsid w:val="00E74FAE"/>
    <w:rsid w:val="00E757A5"/>
    <w:rsid w:val="00E76FB1"/>
    <w:rsid w:val="00E771D9"/>
    <w:rsid w:val="00E77427"/>
    <w:rsid w:val="00E77435"/>
    <w:rsid w:val="00E7767F"/>
    <w:rsid w:val="00E77B50"/>
    <w:rsid w:val="00E77BDA"/>
    <w:rsid w:val="00E77D2C"/>
    <w:rsid w:val="00E77D6D"/>
    <w:rsid w:val="00E77E2E"/>
    <w:rsid w:val="00E802AA"/>
    <w:rsid w:val="00E80703"/>
    <w:rsid w:val="00E80D56"/>
    <w:rsid w:val="00E8114A"/>
    <w:rsid w:val="00E811ED"/>
    <w:rsid w:val="00E8130D"/>
    <w:rsid w:val="00E818D5"/>
    <w:rsid w:val="00E81B16"/>
    <w:rsid w:val="00E81B4E"/>
    <w:rsid w:val="00E82014"/>
    <w:rsid w:val="00E8204C"/>
    <w:rsid w:val="00E821DE"/>
    <w:rsid w:val="00E82DC9"/>
    <w:rsid w:val="00E830AD"/>
    <w:rsid w:val="00E83923"/>
    <w:rsid w:val="00E83F03"/>
    <w:rsid w:val="00E84557"/>
    <w:rsid w:val="00E845BB"/>
    <w:rsid w:val="00E8489D"/>
    <w:rsid w:val="00E84DCA"/>
    <w:rsid w:val="00E86271"/>
    <w:rsid w:val="00E86462"/>
    <w:rsid w:val="00E866D0"/>
    <w:rsid w:val="00E86CBF"/>
    <w:rsid w:val="00E86DE4"/>
    <w:rsid w:val="00E86F21"/>
    <w:rsid w:val="00E87037"/>
    <w:rsid w:val="00E877AA"/>
    <w:rsid w:val="00E92039"/>
    <w:rsid w:val="00E92482"/>
    <w:rsid w:val="00E92805"/>
    <w:rsid w:val="00E92CE3"/>
    <w:rsid w:val="00E92D10"/>
    <w:rsid w:val="00E934B3"/>
    <w:rsid w:val="00E93669"/>
    <w:rsid w:val="00E93953"/>
    <w:rsid w:val="00E93B45"/>
    <w:rsid w:val="00E93B75"/>
    <w:rsid w:val="00E93BFC"/>
    <w:rsid w:val="00E93D2B"/>
    <w:rsid w:val="00E93DCD"/>
    <w:rsid w:val="00E94EFA"/>
    <w:rsid w:val="00E954E7"/>
    <w:rsid w:val="00E95967"/>
    <w:rsid w:val="00E95A0A"/>
    <w:rsid w:val="00E95C8A"/>
    <w:rsid w:val="00E95CF4"/>
    <w:rsid w:val="00E96134"/>
    <w:rsid w:val="00E9698E"/>
    <w:rsid w:val="00E96B22"/>
    <w:rsid w:val="00E96F14"/>
    <w:rsid w:val="00E974FF"/>
    <w:rsid w:val="00E9793F"/>
    <w:rsid w:val="00E97A53"/>
    <w:rsid w:val="00E97A78"/>
    <w:rsid w:val="00EA0117"/>
    <w:rsid w:val="00EA0133"/>
    <w:rsid w:val="00EA0494"/>
    <w:rsid w:val="00EA084F"/>
    <w:rsid w:val="00EA0E5B"/>
    <w:rsid w:val="00EA0F89"/>
    <w:rsid w:val="00EA1423"/>
    <w:rsid w:val="00EA19DE"/>
    <w:rsid w:val="00EA1A52"/>
    <w:rsid w:val="00EA271B"/>
    <w:rsid w:val="00EA272B"/>
    <w:rsid w:val="00EA2916"/>
    <w:rsid w:val="00EA2E45"/>
    <w:rsid w:val="00EA3311"/>
    <w:rsid w:val="00EA3586"/>
    <w:rsid w:val="00EA4318"/>
    <w:rsid w:val="00EA44D4"/>
    <w:rsid w:val="00EA4889"/>
    <w:rsid w:val="00EA490E"/>
    <w:rsid w:val="00EA4E4D"/>
    <w:rsid w:val="00EA4E6E"/>
    <w:rsid w:val="00EA503B"/>
    <w:rsid w:val="00EA53B2"/>
    <w:rsid w:val="00EA5473"/>
    <w:rsid w:val="00EA54EC"/>
    <w:rsid w:val="00EA5C04"/>
    <w:rsid w:val="00EA5C58"/>
    <w:rsid w:val="00EA5F2D"/>
    <w:rsid w:val="00EA5F79"/>
    <w:rsid w:val="00EA6642"/>
    <w:rsid w:val="00EA6720"/>
    <w:rsid w:val="00EA6C29"/>
    <w:rsid w:val="00EA6D51"/>
    <w:rsid w:val="00EA6D87"/>
    <w:rsid w:val="00EA74B5"/>
    <w:rsid w:val="00EA7541"/>
    <w:rsid w:val="00EA756D"/>
    <w:rsid w:val="00EA76EF"/>
    <w:rsid w:val="00EA79B7"/>
    <w:rsid w:val="00EA7F74"/>
    <w:rsid w:val="00EB06B4"/>
    <w:rsid w:val="00EB0D75"/>
    <w:rsid w:val="00EB149C"/>
    <w:rsid w:val="00EB193F"/>
    <w:rsid w:val="00EB1D83"/>
    <w:rsid w:val="00EB2724"/>
    <w:rsid w:val="00EB2749"/>
    <w:rsid w:val="00EB298B"/>
    <w:rsid w:val="00EB2B31"/>
    <w:rsid w:val="00EB3002"/>
    <w:rsid w:val="00EB30A4"/>
    <w:rsid w:val="00EB3FEA"/>
    <w:rsid w:val="00EB41E0"/>
    <w:rsid w:val="00EB4A22"/>
    <w:rsid w:val="00EB4B54"/>
    <w:rsid w:val="00EB4EBE"/>
    <w:rsid w:val="00EB5B41"/>
    <w:rsid w:val="00EB65C0"/>
    <w:rsid w:val="00EB6989"/>
    <w:rsid w:val="00EB6A57"/>
    <w:rsid w:val="00EB6B48"/>
    <w:rsid w:val="00EB7628"/>
    <w:rsid w:val="00EC02E9"/>
    <w:rsid w:val="00EC0CAB"/>
    <w:rsid w:val="00EC0D93"/>
    <w:rsid w:val="00EC149F"/>
    <w:rsid w:val="00EC1648"/>
    <w:rsid w:val="00EC1A62"/>
    <w:rsid w:val="00EC20E1"/>
    <w:rsid w:val="00EC2634"/>
    <w:rsid w:val="00EC2819"/>
    <w:rsid w:val="00EC283E"/>
    <w:rsid w:val="00EC2BBE"/>
    <w:rsid w:val="00EC2F1C"/>
    <w:rsid w:val="00EC3700"/>
    <w:rsid w:val="00EC371A"/>
    <w:rsid w:val="00EC4472"/>
    <w:rsid w:val="00EC4AD0"/>
    <w:rsid w:val="00EC4F0A"/>
    <w:rsid w:val="00EC4FC7"/>
    <w:rsid w:val="00EC51CC"/>
    <w:rsid w:val="00EC5342"/>
    <w:rsid w:val="00EC563D"/>
    <w:rsid w:val="00EC58F7"/>
    <w:rsid w:val="00EC5994"/>
    <w:rsid w:val="00EC5D92"/>
    <w:rsid w:val="00EC5DE5"/>
    <w:rsid w:val="00EC6332"/>
    <w:rsid w:val="00EC6F20"/>
    <w:rsid w:val="00EC71E9"/>
    <w:rsid w:val="00EC725C"/>
    <w:rsid w:val="00EC7747"/>
    <w:rsid w:val="00ED11C0"/>
    <w:rsid w:val="00ED191A"/>
    <w:rsid w:val="00ED1F69"/>
    <w:rsid w:val="00ED1F7B"/>
    <w:rsid w:val="00ED319F"/>
    <w:rsid w:val="00ED326B"/>
    <w:rsid w:val="00ED3913"/>
    <w:rsid w:val="00ED3DB7"/>
    <w:rsid w:val="00ED4594"/>
    <w:rsid w:val="00ED45FD"/>
    <w:rsid w:val="00ED49E2"/>
    <w:rsid w:val="00ED4BCF"/>
    <w:rsid w:val="00ED4D85"/>
    <w:rsid w:val="00ED4F98"/>
    <w:rsid w:val="00ED4FB6"/>
    <w:rsid w:val="00ED518E"/>
    <w:rsid w:val="00ED5547"/>
    <w:rsid w:val="00ED569F"/>
    <w:rsid w:val="00ED5AEA"/>
    <w:rsid w:val="00ED62CB"/>
    <w:rsid w:val="00ED6E06"/>
    <w:rsid w:val="00ED6EFD"/>
    <w:rsid w:val="00ED7B52"/>
    <w:rsid w:val="00ED7FF8"/>
    <w:rsid w:val="00EE0220"/>
    <w:rsid w:val="00EE045E"/>
    <w:rsid w:val="00EE1553"/>
    <w:rsid w:val="00EE197C"/>
    <w:rsid w:val="00EE1A2F"/>
    <w:rsid w:val="00EE1E24"/>
    <w:rsid w:val="00EE222D"/>
    <w:rsid w:val="00EE22C7"/>
    <w:rsid w:val="00EE2628"/>
    <w:rsid w:val="00EE3019"/>
    <w:rsid w:val="00EE4198"/>
    <w:rsid w:val="00EE4BDB"/>
    <w:rsid w:val="00EE4E41"/>
    <w:rsid w:val="00EE5675"/>
    <w:rsid w:val="00EE624C"/>
    <w:rsid w:val="00EE63B8"/>
    <w:rsid w:val="00EE648A"/>
    <w:rsid w:val="00EE705A"/>
    <w:rsid w:val="00EE724E"/>
    <w:rsid w:val="00EE74D7"/>
    <w:rsid w:val="00EE7E1A"/>
    <w:rsid w:val="00EF08BA"/>
    <w:rsid w:val="00EF1817"/>
    <w:rsid w:val="00EF1A8C"/>
    <w:rsid w:val="00EF1CB6"/>
    <w:rsid w:val="00EF213C"/>
    <w:rsid w:val="00EF239D"/>
    <w:rsid w:val="00EF26FE"/>
    <w:rsid w:val="00EF32E1"/>
    <w:rsid w:val="00EF406C"/>
    <w:rsid w:val="00EF42B4"/>
    <w:rsid w:val="00EF49A0"/>
    <w:rsid w:val="00EF4A85"/>
    <w:rsid w:val="00EF4C34"/>
    <w:rsid w:val="00EF4D71"/>
    <w:rsid w:val="00EF596D"/>
    <w:rsid w:val="00EF68B2"/>
    <w:rsid w:val="00EF6C15"/>
    <w:rsid w:val="00EF6FB5"/>
    <w:rsid w:val="00EF7051"/>
    <w:rsid w:val="00EF714E"/>
    <w:rsid w:val="00EF7918"/>
    <w:rsid w:val="00F00291"/>
    <w:rsid w:val="00F002F5"/>
    <w:rsid w:val="00F004A4"/>
    <w:rsid w:val="00F00D38"/>
    <w:rsid w:val="00F00D5C"/>
    <w:rsid w:val="00F01089"/>
    <w:rsid w:val="00F016C0"/>
    <w:rsid w:val="00F0170E"/>
    <w:rsid w:val="00F01DE1"/>
    <w:rsid w:val="00F01F13"/>
    <w:rsid w:val="00F02134"/>
    <w:rsid w:val="00F02346"/>
    <w:rsid w:val="00F02414"/>
    <w:rsid w:val="00F026F0"/>
    <w:rsid w:val="00F03228"/>
    <w:rsid w:val="00F034CF"/>
    <w:rsid w:val="00F03B5F"/>
    <w:rsid w:val="00F04126"/>
    <w:rsid w:val="00F042B3"/>
    <w:rsid w:val="00F04B45"/>
    <w:rsid w:val="00F0572C"/>
    <w:rsid w:val="00F059E6"/>
    <w:rsid w:val="00F05B66"/>
    <w:rsid w:val="00F05E6A"/>
    <w:rsid w:val="00F05EEC"/>
    <w:rsid w:val="00F0647D"/>
    <w:rsid w:val="00F06E10"/>
    <w:rsid w:val="00F06F95"/>
    <w:rsid w:val="00F07145"/>
    <w:rsid w:val="00F07909"/>
    <w:rsid w:val="00F07ADA"/>
    <w:rsid w:val="00F100FD"/>
    <w:rsid w:val="00F106CA"/>
    <w:rsid w:val="00F112C1"/>
    <w:rsid w:val="00F119E2"/>
    <w:rsid w:val="00F11C6E"/>
    <w:rsid w:val="00F11DC8"/>
    <w:rsid w:val="00F12638"/>
    <w:rsid w:val="00F12AA4"/>
    <w:rsid w:val="00F12C5B"/>
    <w:rsid w:val="00F12E0F"/>
    <w:rsid w:val="00F132EC"/>
    <w:rsid w:val="00F134D7"/>
    <w:rsid w:val="00F139CB"/>
    <w:rsid w:val="00F13A88"/>
    <w:rsid w:val="00F13D7F"/>
    <w:rsid w:val="00F14499"/>
    <w:rsid w:val="00F1510F"/>
    <w:rsid w:val="00F15B8E"/>
    <w:rsid w:val="00F15BC8"/>
    <w:rsid w:val="00F16475"/>
    <w:rsid w:val="00F165A3"/>
    <w:rsid w:val="00F16A1E"/>
    <w:rsid w:val="00F16A27"/>
    <w:rsid w:val="00F16C55"/>
    <w:rsid w:val="00F17379"/>
    <w:rsid w:val="00F17961"/>
    <w:rsid w:val="00F205C7"/>
    <w:rsid w:val="00F213D7"/>
    <w:rsid w:val="00F2164C"/>
    <w:rsid w:val="00F21887"/>
    <w:rsid w:val="00F218A5"/>
    <w:rsid w:val="00F2192D"/>
    <w:rsid w:val="00F21D1B"/>
    <w:rsid w:val="00F22B8F"/>
    <w:rsid w:val="00F23056"/>
    <w:rsid w:val="00F2337F"/>
    <w:rsid w:val="00F238D8"/>
    <w:rsid w:val="00F24275"/>
    <w:rsid w:val="00F24373"/>
    <w:rsid w:val="00F24487"/>
    <w:rsid w:val="00F24ACD"/>
    <w:rsid w:val="00F24BD8"/>
    <w:rsid w:val="00F24C03"/>
    <w:rsid w:val="00F24DC8"/>
    <w:rsid w:val="00F251D5"/>
    <w:rsid w:val="00F25816"/>
    <w:rsid w:val="00F25A8F"/>
    <w:rsid w:val="00F26061"/>
    <w:rsid w:val="00F264CC"/>
    <w:rsid w:val="00F2679C"/>
    <w:rsid w:val="00F268B4"/>
    <w:rsid w:val="00F26D1A"/>
    <w:rsid w:val="00F26ED4"/>
    <w:rsid w:val="00F27189"/>
    <w:rsid w:val="00F27397"/>
    <w:rsid w:val="00F27637"/>
    <w:rsid w:val="00F2777D"/>
    <w:rsid w:val="00F27A5D"/>
    <w:rsid w:val="00F2B0A4"/>
    <w:rsid w:val="00F3035D"/>
    <w:rsid w:val="00F31402"/>
    <w:rsid w:val="00F3165A"/>
    <w:rsid w:val="00F31682"/>
    <w:rsid w:val="00F316CF"/>
    <w:rsid w:val="00F317BA"/>
    <w:rsid w:val="00F319D5"/>
    <w:rsid w:val="00F31B61"/>
    <w:rsid w:val="00F3203E"/>
    <w:rsid w:val="00F32DD9"/>
    <w:rsid w:val="00F334BD"/>
    <w:rsid w:val="00F336AF"/>
    <w:rsid w:val="00F33942"/>
    <w:rsid w:val="00F33CAE"/>
    <w:rsid w:val="00F33D5A"/>
    <w:rsid w:val="00F342A3"/>
    <w:rsid w:val="00F34310"/>
    <w:rsid w:val="00F34AE8"/>
    <w:rsid w:val="00F3502E"/>
    <w:rsid w:val="00F35817"/>
    <w:rsid w:val="00F35A99"/>
    <w:rsid w:val="00F35BB4"/>
    <w:rsid w:val="00F35BF0"/>
    <w:rsid w:val="00F36A0E"/>
    <w:rsid w:val="00F36D0D"/>
    <w:rsid w:val="00F377A1"/>
    <w:rsid w:val="00F37C3B"/>
    <w:rsid w:val="00F37E15"/>
    <w:rsid w:val="00F37EA8"/>
    <w:rsid w:val="00F40946"/>
    <w:rsid w:val="00F410DC"/>
    <w:rsid w:val="00F415DB"/>
    <w:rsid w:val="00F4167D"/>
    <w:rsid w:val="00F42028"/>
    <w:rsid w:val="00F42288"/>
    <w:rsid w:val="00F42A58"/>
    <w:rsid w:val="00F42D04"/>
    <w:rsid w:val="00F42D5B"/>
    <w:rsid w:val="00F42E12"/>
    <w:rsid w:val="00F432B5"/>
    <w:rsid w:val="00F434C4"/>
    <w:rsid w:val="00F4369B"/>
    <w:rsid w:val="00F43748"/>
    <w:rsid w:val="00F43F80"/>
    <w:rsid w:val="00F43FFC"/>
    <w:rsid w:val="00F44001"/>
    <w:rsid w:val="00F44055"/>
    <w:rsid w:val="00F456A7"/>
    <w:rsid w:val="00F456C0"/>
    <w:rsid w:val="00F45F21"/>
    <w:rsid w:val="00F4657D"/>
    <w:rsid w:val="00F46ACC"/>
    <w:rsid w:val="00F46B7E"/>
    <w:rsid w:val="00F47081"/>
    <w:rsid w:val="00F475E1"/>
    <w:rsid w:val="00F478D2"/>
    <w:rsid w:val="00F507DF"/>
    <w:rsid w:val="00F50EFD"/>
    <w:rsid w:val="00F51388"/>
    <w:rsid w:val="00F5147B"/>
    <w:rsid w:val="00F5186E"/>
    <w:rsid w:val="00F51ACF"/>
    <w:rsid w:val="00F526E7"/>
    <w:rsid w:val="00F5290E"/>
    <w:rsid w:val="00F535A8"/>
    <w:rsid w:val="00F5499E"/>
    <w:rsid w:val="00F55640"/>
    <w:rsid w:val="00F557B0"/>
    <w:rsid w:val="00F55901"/>
    <w:rsid w:val="00F56127"/>
    <w:rsid w:val="00F56D5F"/>
    <w:rsid w:val="00F576BA"/>
    <w:rsid w:val="00F57BF0"/>
    <w:rsid w:val="00F57E0C"/>
    <w:rsid w:val="00F60B37"/>
    <w:rsid w:val="00F60F90"/>
    <w:rsid w:val="00F610CA"/>
    <w:rsid w:val="00F6239D"/>
    <w:rsid w:val="00F624B5"/>
    <w:rsid w:val="00F628A9"/>
    <w:rsid w:val="00F62B08"/>
    <w:rsid w:val="00F62C1B"/>
    <w:rsid w:val="00F62FA8"/>
    <w:rsid w:val="00F64716"/>
    <w:rsid w:val="00F648A4"/>
    <w:rsid w:val="00F64E5B"/>
    <w:rsid w:val="00F65068"/>
    <w:rsid w:val="00F6550C"/>
    <w:rsid w:val="00F65A78"/>
    <w:rsid w:val="00F65B80"/>
    <w:rsid w:val="00F6617C"/>
    <w:rsid w:val="00F670D2"/>
    <w:rsid w:val="00F6731E"/>
    <w:rsid w:val="00F70763"/>
    <w:rsid w:val="00F70A96"/>
    <w:rsid w:val="00F70CD3"/>
    <w:rsid w:val="00F72303"/>
    <w:rsid w:val="00F7244F"/>
    <w:rsid w:val="00F7297E"/>
    <w:rsid w:val="00F73196"/>
    <w:rsid w:val="00F7329A"/>
    <w:rsid w:val="00F7403D"/>
    <w:rsid w:val="00F740D0"/>
    <w:rsid w:val="00F743DA"/>
    <w:rsid w:val="00F7485C"/>
    <w:rsid w:val="00F75611"/>
    <w:rsid w:val="00F75878"/>
    <w:rsid w:val="00F75887"/>
    <w:rsid w:val="00F76A74"/>
    <w:rsid w:val="00F76EBC"/>
    <w:rsid w:val="00F773F6"/>
    <w:rsid w:val="00F7740A"/>
    <w:rsid w:val="00F77E1A"/>
    <w:rsid w:val="00F80361"/>
    <w:rsid w:val="00F80E7A"/>
    <w:rsid w:val="00F80EB8"/>
    <w:rsid w:val="00F816CC"/>
    <w:rsid w:val="00F822B8"/>
    <w:rsid w:val="00F82FF3"/>
    <w:rsid w:val="00F83604"/>
    <w:rsid w:val="00F83D81"/>
    <w:rsid w:val="00F8415F"/>
    <w:rsid w:val="00F84839"/>
    <w:rsid w:val="00F84978"/>
    <w:rsid w:val="00F85568"/>
    <w:rsid w:val="00F8607D"/>
    <w:rsid w:val="00F86C89"/>
    <w:rsid w:val="00F86D3C"/>
    <w:rsid w:val="00F871DD"/>
    <w:rsid w:val="00F872D8"/>
    <w:rsid w:val="00F87420"/>
    <w:rsid w:val="00F87A9B"/>
    <w:rsid w:val="00F90000"/>
    <w:rsid w:val="00F922B4"/>
    <w:rsid w:val="00F92745"/>
    <w:rsid w:val="00F92E87"/>
    <w:rsid w:val="00F939FD"/>
    <w:rsid w:val="00F93C76"/>
    <w:rsid w:val="00F93E1C"/>
    <w:rsid w:val="00F942E4"/>
    <w:rsid w:val="00F9465C"/>
    <w:rsid w:val="00F94D9C"/>
    <w:rsid w:val="00F950E1"/>
    <w:rsid w:val="00F953ED"/>
    <w:rsid w:val="00F95586"/>
    <w:rsid w:val="00F95AAC"/>
    <w:rsid w:val="00F95AFC"/>
    <w:rsid w:val="00F95E05"/>
    <w:rsid w:val="00F95E88"/>
    <w:rsid w:val="00F96566"/>
    <w:rsid w:val="00F965EB"/>
    <w:rsid w:val="00F96665"/>
    <w:rsid w:val="00F9675C"/>
    <w:rsid w:val="00F96B42"/>
    <w:rsid w:val="00F971F2"/>
    <w:rsid w:val="00F9790E"/>
    <w:rsid w:val="00F9794B"/>
    <w:rsid w:val="00F97C07"/>
    <w:rsid w:val="00F97D2C"/>
    <w:rsid w:val="00F97E6D"/>
    <w:rsid w:val="00FA1097"/>
    <w:rsid w:val="00FA165C"/>
    <w:rsid w:val="00FA2DF6"/>
    <w:rsid w:val="00FA3563"/>
    <w:rsid w:val="00FA370B"/>
    <w:rsid w:val="00FA4688"/>
    <w:rsid w:val="00FA56F7"/>
    <w:rsid w:val="00FA5A59"/>
    <w:rsid w:val="00FA5DF4"/>
    <w:rsid w:val="00FA64EC"/>
    <w:rsid w:val="00FA679B"/>
    <w:rsid w:val="00FA683D"/>
    <w:rsid w:val="00FA6D74"/>
    <w:rsid w:val="00FA70FD"/>
    <w:rsid w:val="00FA738B"/>
    <w:rsid w:val="00FA7607"/>
    <w:rsid w:val="00FA7D9B"/>
    <w:rsid w:val="00FB01FD"/>
    <w:rsid w:val="00FB020C"/>
    <w:rsid w:val="00FB02CF"/>
    <w:rsid w:val="00FB0DAA"/>
    <w:rsid w:val="00FB1A56"/>
    <w:rsid w:val="00FB1B23"/>
    <w:rsid w:val="00FB20A7"/>
    <w:rsid w:val="00FB24F0"/>
    <w:rsid w:val="00FB25D2"/>
    <w:rsid w:val="00FB2A07"/>
    <w:rsid w:val="00FB2DB1"/>
    <w:rsid w:val="00FB3381"/>
    <w:rsid w:val="00FB3689"/>
    <w:rsid w:val="00FB36CC"/>
    <w:rsid w:val="00FB3774"/>
    <w:rsid w:val="00FB39EF"/>
    <w:rsid w:val="00FB482D"/>
    <w:rsid w:val="00FB505C"/>
    <w:rsid w:val="00FB53CC"/>
    <w:rsid w:val="00FB53D7"/>
    <w:rsid w:val="00FB59E1"/>
    <w:rsid w:val="00FB5E9B"/>
    <w:rsid w:val="00FB5EE0"/>
    <w:rsid w:val="00FB5EE7"/>
    <w:rsid w:val="00FB79DB"/>
    <w:rsid w:val="00FB7AC0"/>
    <w:rsid w:val="00FC0011"/>
    <w:rsid w:val="00FC0026"/>
    <w:rsid w:val="00FC0062"/>
    <w:rsid w:val="00FC1153"/>
    <w:rsid w:val="00FC130D"/>
    <w:rsid w:val="00FC1469"/>
    <w:rsid w:val="00FC14E6"/>
    <w:rsid w:val="00FC1718"/>
    <w:rsid w:val="00FC1788"/>
    <w:rsid w:val="00FC1B57"/>
    <w:rsid w:val="00FC1C6D"/>
    <w:rsid w:val="00FC24F1"/>
    <w:rsid w:val="00FC274B"/>
    <w:rsid w:val="00FC281C"/>
    <w:rsid w:val="00FC2FC3"/>
    <w:rsid w:val="00FC3420"/>
    <w:rsid w:val="00FC37E0"/>
    <w:rsid w:val="00FC3B01"/>
    <w:rsid w:val="00FC42C1"/>
    <w:rsid w:val="00FC4AED"/>
    <w:rsid w:val="00FC5303"/>
    <w:rsid w:val="00FC53E4"/>
    <w:rsid w:val="00FC576D"/>
    <w:rsid w:val="00FC57AE"/>
    <w:rsid w:val="00FC63C3"/>
    <w:rsid w:val="00FC6657"/>
    <w:rsid w:val="00FC68AF"/>
    <w:rsid w:val="00FC6E8B"/>
    <w:rsid w:val="00FC79A3"/>
    <w:rsid w:val="00FCCB9C"/>
    <w:rsid w:val="00FD021E"/>
    <w:rsid w:val="00FD08BB"/>
    <w:rsid w:val="00FD0B48"/>
    <w:rsid w:val="00FD0C57"/>
    <w:rsid w:val="00FD0D8F"/>
    <w:rsid w:val="00FD0E6B"/>
    <w:rsid w:val="00FD130C"/>
    <w:rsid w:val="00FD1351"/>
    <w:rsid w:val="00FD15B7"/>
    <w:rsid w:val="00FD16D5"/>
    <w:rsid w:val="00FD2206"/>
    <w:rsid w:val="00FD27F4"/>
    <w:rsid w:val="00FD2CE1"/>
    <w:rsid w:val="00FD30A8"/>
    <w:rsid w:val="00FD3176"/>
    <w:rsid w:val="00FD45FB"/>
    <w:rsid w:val="00FD4D07"/>
    <w:rsid w:val="00FD4F0C"/>
    <w:rsid w:val="00FD4F56"/>
    <w:rsid w:val="00FD516B"/>
    <w:rsid w:val="00FD5E09"/>
    <w:rsid w:val="00FD6A3F"/>
    <w:rsid w:val="00FD6A5D"/>
    <w:rsid w:val="00FD6ABA"/>
    <w:rsid w:val="00FD6C3D"/>
    <w:rsid w:val="00FD6D9F"/>
    <w:rsid w:val="00FD7921"/>
    <w:rsid w:val="00FD7B44"/>
    <w:rsid w:val="00FD7C17"/>
    <w:rsid w:val="00FD7FF3"/>
    <w:rsid w:val="00FE05F7"/>
    <w:rsid w:val="00FE0B1E"/>
    <w:rsid w:val="00FE0FB5"/>
    <w:rsid w:val="00FE1C55"/>
    <w:rsid w:val="00FE1D4C"/>
    <w:rsid w:val="00FE2107"/>
    <w:rsid w:val="00FE299D"/>
    <w:rsid w:val="00FE2A40"/>
    <w:rsid w:val="00FE2FD5"/>
    <w:rsid w:val="00FE3027"/>
    <w:rsid w:val="00FE3657"/>
    <w:rsid w:val="00FE44EC"/>
    <w:rsid w:val="00FE4600"/>
    <w:rsid w:val="00FE471A"/>
    <w:rsid w:val="00FE48E6"/>
    <w:rsid w:val="00FE4C89"/>
    <w:rsid w:val="00FE4ECD"/>
    <w:rsid w:val="00FE5265"/>
    <w:rsid w:val="00FE55FD"/>
    <w:rsid w:val="00FE56B1"/>
    <w:rsid w:val="00FE5844"/>
    <w:rsid w:val="00FE6782"/>
    <w:rsid w:val="00FE710E"/>
    <w:rsid w:val="00FE75BB"/>
    <w:rsid w:val="00FE7707"/>
    <w:rsid w:val="00FE783A"/>
    <w:rsid w:val="00FF0A15"/>
    <w:rsid w:val="00FF1239"/>
    <w:rsid w:val="00FF18A6"/>
    <w:rsid w:val="00FF19F3"/>
    <w:rsid w:val="00FF2120"/>
    <w:rsid w:val="00FF2A6E"/>
    <w:rsid w:val="00FF2CD6"/>
    <w:rsid w:val="00FF31CA"/>
    <w:rsid w:val="00FF393D"/>
    <w:rsid w:val="00FF474A"/>
    <w:rsid w:val="00FF496F"/>
    <w:rsid w:val="00FF4B41"/>
    <w:rsid w:val="00FF4F25"/>
    <w:rsid w:val="00FF526D"/>
    <w:rsid w:val="00FF56CD"/>
    <w:rsid w:val="00FF5D95"/>
    <w:rsid w:val="00FF5E67"/>
    <w:rsid w:val="00FF606E"/>
    <w:rsid w:val="00FF65A1"/>
    <w:rsid w:val="00FF6DA3"/>
    <w:rsid w:val="00FF6DB9"/>
    <w:rsid w:val="00FF6EB1"/>
    <w:rsid w:val="00FF7224"/>
    <w:rsid w:val="00FF72B3"/>
    <w:rsid w:val="00FF771E"/>
    <w:rsid w:val="00FF792C"/>
    <w:rsid w:val="00FF7D2B"/>
    <w:rsid w:val="010A4EA2"/>
    <w:rsid w:val="010B0EB8"/>
    <w:rsid w:val="01526D24"/>
    <w:rsid w:val="0155EB3A"/>
    <w:rsid w:val="016005FB"/>
    <w:rsid w:val="017897F4"/>
    <w:rsid w:val="017B46D9"/>
    <w:rsid w:val="0187AE9D"/>
    <w:rsid w:val="01959AB4"/>
    <w:rsid w:val="01A4545F"/>
    <w:rsid w:val="01A4E6EC"/>
    <w:rsid w:val="01A86C0A"/>
    <w:rsid w:val="01B24745"/>
    <w:rsid w:val="01B2AEB4"/>
    <w:rsid w:val="01C000DF"/>
    <w:rsid w:val="023CBC16"/>
    <w:rsid w:val="0251F173"/>
    <w:rsid w:val="027E0BA6"/>
    <w:rsid w:val="02AED266"/>
    <w:rsid w:val="02B8AD62"/>
    <w:rsid w:val="02D11A14"/>
    <w:rsid w:val="02F672B3"/>
    <w:rsid w:val="030882C4"/>
    <w:rsid w:val="030ECD21"/>
    <w:rsid w:val="030F03F1"/>
    <w:rsid w:val="0327B332"/>
    <w:rsid w:val="035FF48D"/>
    <w:rsid w:val="036066CA"/>
    <w:rsid w:val="037B3701"/>
    <w:rsid w:val="0396B629"/>
    <w:rsid w:val="03FF95ED"/>
    <w:rsid w:val="0412B626"/>
    <w:rsid w:val="043BCE77"/>
    <w:rsid w:val="0453DB97"/>
    <w:rsid w:val="04651C28"/>
    <w:rsid w:val="047A5135"/>
    <w:rsid w:val="04B0CBF3"/>
    <w:rsid w:val="0504CB09"/>
    <w:rsid w:val="050B61CD"/>
    <w:rsid w:val="051E41ED"/>
    <w:rsid w:val="05248CF3"/>
    <w:rsid w:val="0541D8BF"/>
    <w:rsid w:val="05674977"/>
    <w:rsid w:val="0572C9E9"/>
    <w:rsid w:val="05B20B17"/>
    <w:rsid w:val="05E5637D"/>
    <w:rsid w:val="05F7CCBF"/>
    <w:rsid w:val="0671C5A2"/>
    <w:rsid w:val="067EBA4A"/>
    <w:rsid w:val="06ACFDE6"/>
    <w:rsid w:val="06B4FF92"/>
    <w:rsid w:val="06D90B01"/>
    <w:rsid w:val="06E47C26"/>
    <w:rsid w:val="06EFC087"/>
    <w:rsid w:val="070D7810"/>
    <w:rsid w:val="072BC492"/>
    <w:rsid w:val="0777560E"/>
    <w:rsid w:val="078B7C59"/>
    <w:rsid w:val="07BA0E6D"/>
    <w:rsid w:val="0801D99A"/>
    <w:rsid w:val="0830B76C"/>
    <w:rsid w:val="08426DEE"/>
    <w:rsid w:val="0854862B"/>
    <w:rsid w:val="08549409"/>
    <w:rsid w:val="0874DB62"/>
    <w:rsid w:val="08A3527A"/>
    <w:rsid w:val="08ECD170"/>
    <w:rsid w:val="092AD430"/>
    <w:rsid w:val="092C5B28"/>
    <w:rsid w:val="09CFA52C"/>
    <w:rsid w:val="0A0C6DF0"/>
    <w:rsid w:val="0A1549E2"/>
    <w:rsid w:val="0A2A33F2"/>
    <w:rsid w:val="0A444C89"/>
    <w:rsid w:val="0AA5E02B"/>
    <w:rsid w:val="0AB8462F"/>
    <w:rsid w:val="0AD4CA96"/>
    <w:rsid w:val="0ADA072D"/>
    <w:rsid w:val="0AF6D5DF"/>
    <w:rsid w:val="0AF7A37C"/>
    <w:rsid w:val="0B12754B"/>
    <w:rsid w:val="0B2DF4CD"/>
    <w:rsid w:val="0B6281B6"/>
    <w:rsid w:val="0B8D5E91"/>
    <w:rsid w:val="0B9AEF2E"/>
    <w:rsid w:val="0BB11A43"/>
    <w:rsid w:val="0BC1084A"/>
    <w:rsid w:val="0BCBD51F"/>
    <w:rsid w:val="0BCBFFE9"/>
    <w:rsid w:val="0BEDF34F"/>
    <w:rsid w:val="0C731A57"/>
    <w:rsid w:val="0CC13747"/>
    <w:rsid w:val="0CC8DBE3"/>
    <w:rsid w:val="0CE90AD7"/>
    <w:rsid w:val="0D06DBA7"/>
    <w:rsid w:val="0D1937B7"/>
    <w:rsid w:val="0D285710"/>
    <w:rsid w:val="0D435B38"/>
    <w:rsid w:val="0D462610"/>
    <w:rsid w:val="0DB724E8"/>
    <w:rsid w:val="0DC12BEC"/>
    <w:rsid w:val="0DCF23E4"/>
    <w:rsid w:val="0DD95CA1"/>
    <w:rsid w:val="0DDA3C96"/>
    <w:rsid w:val="0E033F93"/>
    <w:rsid w:val="0E6C1733"/>
    <w:rsid w:val="0E6DFA90"/>
    <w:rsid w:val="0E8F6211"/>
    <w:rsid w:val="0EB2EC77"/>
    <w:rsid w:val="0EB7DE1A"/>
    <w:rsid w:val="0F021387"/>
    <w:rsid w:val="0F3982CC"/>
    <w:rsid w:val="0F4F0445"/>
    <w:rsid w:val="0F66F31A"/>
    <w:rsid w:val="0F719699"/>
    <w:rsid w:val="0F7C3568"/>
    <w:rsid w:val="0F88369D"/>
    <w:rsid w:val="0F9A6433"/>
    <w:rsid w:val="0FD220CA"/>
    <w:rsid w:val="0FD880CF"/>
    <w:rsid w:val="0FEB12EE"/>
    <w:rsid w:val="10009624"/>
    <w:rsid w:val="10097E2B"/>
    <w:rsid w:val="1009CAF1"/>
    <w:rsid w:val="10347626"/>
    <w:rsid w:val="107D73CA"/>
    <w:rsid w:val="10809ABC"/>
    <w:rsid w:val="10AD5B14"/>
    <w:rsid w:val="10DA64F9"/>
    <w:rsid w:val="10EA6567"/>
    <w:rsid w:val="1110D767"/>
    <w:rsid w:val="118C256B"/>
    <w:rsid w:val="119DBF11"/>
    <w:rsid w:val="11E593E7"/>
    <w:rsid w:val="11E7CFBA"/>
    <w:rsid w:val="1206316E"/>
    <w:rsid w:val="1234CB39"/>
    <w:rsid w:val="1257DF9C"/>
    <w:rsid w:val="12A292DE"/>
    <w:rsid w:val="12B47125"/>
    <w:rsid w:val="12BD7040"/>
    <w:rsid w:val="12D1A983"/>
    <w:rsid w:val="12F749C5"/>
    <w:rsid w:val="132EAEC4"/>
    <w:rsid w:val="139FDA6D"/>
    <w:rsid w:val="13AEF23C"/>
    <w:rsid w:val="140691FA"/>
    <w:rsid w:val="140A66CB"/>
    <w:rsid w:val="141B43C6"/>
    <w:rsid w:val="1451B11D"/>
    <w:rsid w:val="1463739C"/>
    <w:rsid w:val="14657A94"/>
    <w:rsid w:val="14855D65"/>
    <w:rsid w:val="148DD37C"/>
    <w:rsid w:val="148FF2F8"/>
    <w:rsid w:val="14AB9D4C"/>
    <w:rsid w:val="14DB210B"/>
    <w:rsid w:val="1513526F"/>
    <w:rsid w:val="153328F1"/>
    <w:rsid w:val="1535B9AC"/>
    <w:rsid w:val="154B9E5A"/>
    <w:rsid w:val="1568E1A0"/>
    <w:rsid w:val="1585AEF9"/>
    <w:rsid w:val="15951185"/>
    <w:rsid w:val="15A963E3"/>
    <w:rsid w:val="15D8344D"/>
    <w:rsid w:val="15DBF203"/>
    <w:rsid w:val="15E3384D"/>
    <w:rsid w:val="162B6204"/>
    <w:rsid w:val="1642F14A"/>
    <w:rsid w:val="168C66C8"/>
    <w:rsid w:val="16EE4F52"/>
    <w:rsid w:val="171B4C3B"/>
    <w:rsid w:val="17356808"/>
    <w:rsid w:val="17391DE8"/>
    <w:rsid w:val="1742078D"/>
    <w:rsid w:val="175A7039"/>
    <w:rsid w:val="175B22EA"/>
    <w:rsid w:val="176A54E2"/>
    <w:rsid w:val="178DFFE3"/>
    <w:rsid w:val="17906873"/>
    <w:rsid w:val="179A190F"/>
    <w:rsid w:val="17B3AF10"/>
    <w:rsid w:val="17BCFE27"/>
    <w:rsid w:val="17F1E77A"/>
    <w:rsid w:val="17FE3670"/>
    <w:rsid w:val="1802B62A"/>
    <w:rsid w:val="18052A54"/>
    <w:rsid w:val="1809B2F2"/>
    <w:rsid w:val="181CE042"/>
    <w:rsid w:val="182AE1C2"/>
    <w:rsid w:val="1890373B"/>
    <w:rsid w:val="18C4AF91"/>
    <w:rsid w:val="18F4CB27"/>
    <w:rsid w:val="19437064"/>
    <w:rsid w:val="1958CE88"/>
    <w:rsid w:val="19AB8238"/>
    <w:rsid w:val="19B41C66"/>
    <w:rsid w:val="19CD7D7C"/>
    <w:rsid w:val="19F5D6E5"/>
    <w:rsid w:val="1A268619"/>
    <w:rsid w:val="1A53AF4E"/>
    <w:rsid w:val="1A6CD7B1"/>
    <w:rsid w:val="1AD2B520"/>
    <w:rsid w:val="1B0449F6"/>
    <w:rsid w:val="1B677F2D"/>
    <w:rsid w:val="1B749F7A"/>
    <w:rsid w:val="1B75BC74"/>
    <w:rsid w:val="1B8F2B27"/>
    <w:rsid w:val="1B9BD871"/>
    <w:rsid w:val="1C04C745"/>
    <w:rsid w:val="1C20763E"/>
    <w:rsid w:val="1C4F4E29"/>
    <w:rsid w:val="1C67C492"/>
    <w:rsid w:val="1C7C3E7D"/>
    <w:rsid w:val="1C95F009"/>
    <w:rsid w:val="1C984096"/>
    <w:rsid w:val="1C9D2554"/>
    <w:rsid w:val="1CDC48B9"/>
    <w:rsid w:val="1D3F9285"/>
    <w:rsid w:val="1D498265"/>
    <w:rsid w:val="1D5797CD"/>
    <w:rsid w:val="1D6F483F"/>
    <w:rsid w:val="1D862241"/>
    <w:rsid w:val="1DC75D39"/>
    <w:rsid w:val="1DCFB818"/>
    <w:rsid w:val="1DE3EB69"/>
    <w:rsid w:val="1DF713E6"/>
    <w:rsid w:val="1E1E4554"/>
    <w:rsid w:val="1E298717"/>
    <w:rsid w:val="1E5CF399"/>
    <w:rsid w:val="1EAD2A65"/>
    <w:rsid w:val="1EBC0C4F"/>
    <w:rsid w:val="1F320557"/>
    <w:rsid w:val="1F4E5962"/>
    <w:rsid w:val="1FA52677"/>
    <w:rsid w:val="1FA7950B"/>
    <w:rsid w:val="1FA8EB8E"/>
    <w:rsid w:val="1FB49F8E"/>
    <w:rsid w:val="1FBFBEDA"/>
    <w:rsid w:val="1FC71477"/>
    <w:rsid w:val="1FFDCF3D"/>
    <w:rsid w:val="2032F64F"/>
    <w:rsid w:val="2042EADF"/>
    <w:rsid w:val="205D7AF7"/>
    <w:rsid w:val="2083CF83"/>
    <w:rsid w:val="20A2AAA2"/>
    <w:rsid w:val="20B83DF5"/>
    <w:rsid w:val="20FA752C"/>
    <w:rsid w:val="21029282"/>
    <w:rsid w:val="213E8642"/>
    <w:rsid w:val="215B8F3B"/>
    <w:rsid w:val="216BCDF3"/>
    <w:rsid w:val="216EA85F"/>
    <w:rsid w:val="21708578"/>
    <w:rsid w:val="2173FB78"/>
    <w:rsid w:val="21A8969F"/>
    <w:rsid w:val="21AE6769"/>
    <w:rsid w:val="21FE7D3D"/>
    <w:rsid w:val="220D902C"/>
    <w:rsid w:val="220DC202"/>
    <w:rsid w:val="22224A02"/>
    <w:rsid w:val="223F9681"/>
    <w:rsid w:val="2247244B"/>
    <w:rsid w:val="22599364"/>
    <w:rsid w:val="22600DE4"/>
    <w:rsid w:val="227D27BB"/>
    <w:rsid w:val="22C2DC62"/>
    <w:rsid w:val="22D12A4D"/>
    <w:rsid w:val="23062522"/>
    <w:rsid w:val="23079E54"/>
    <w:rsid w:val="23812541"/>
    <w:rsid w:val="2390763D"/>
    <w:rsid w:val="239F92A4"/>
    <w:rsid w:val="23AE74BE"/>
    <w:rsid w:val="23B125DA"/>
    <w:rsid w:val="23C49658"/>
    <w:rsid w:val="23CF7FA5"/>
    <w:rsid w:val="23DA4B64"/>
    <w:rsid w:val="23DCAB44"/>
    <w:rsid w:val="23F23144"/>
    <w:rsid w:val="23F68C08"/>
    <w:rsid w:val="244B22AD"/>
    <w:rsid w:val="248DD6FF"/>
    <w:rsid w:val="24A36EB5"/>
    <w:rsid w:val="24C0438D"/>
    <w:rsid w:val="24EF4870"/>
    <w:rsid w:val="252B1171"/>
    <w:rsid w:val="253A3CFD"/>
    <w:rsid w:val="2557594D"/>
    <w:rsid w:val="260F7A83"/>
    <w:rsid w:val="26360F3E"/>
    <w:rsid w:val="2678DBD7"/>
    <w:rsid w:val="26838CAD"/>
    <w:rsid w:val="2683E3AA"/>
    <w:rsid w:val="26A73444"/>
    <w:rsid w:val="26B0A6C0"/>
    <w:rsid w:val="26EB39CA"/>
    <w:rsid w:val="26EF752D"/>
    <w:rsid w:val="26F16CD5"/>
    <w:rsid w:val="27076D5A"/>
    <w:rsid w:val="271A0EBE"/>
    <w:rsid w:val="27226B6E"/>
    <w:rsid w:val="273956FE"/>
    <w:rsid w:val="2759E217"/>
    <w:rsid w:val="275F8591"/>
    <w:rsid w:val="276358F1"/>
    <w:rsid w:val="2775F0D8"/>
    <w:rsid w:val="2792098D"/>
    <w:rsid w:val="2796D720"/>
    <w:rsid w:val="27A628D4"/>
    <w:rsid w:val="27AF266B"/>
    <w:rsid w:val="27C2E379"/>
    <w:rsid w:val="27DB0F77"/>
    <w:rsid w:val="27F0D8F5"/>
    <w:rsid w:val="281C47C0"/>
    <w:rsid w:val="283CE8D1"/>
    <w:rsid w:val="283E1931"/>
    <w:rsid w:val="2847F03E"/>
    <w:rsid w:val="285D841B"/>
    <w:rsid w:val="288D0960"/>
    <w:rsid w:val="28981DA6"/>
    <w:rsid w:val="28C70336"/>
    <w:rsid w:val="28E0FC4B"/>
    <w:rsid w:val="28E12C3C"/>
    <w:rsid w:val="290DC52A"/>
    <w:rsid w:val="296B8A67"/>
    <w:rsid w:val="298BC611"/>
    <w:rsid w:val="29A1BC1B"/>
    <w:rsid w:val="29B51416"/>
    <w:rsid w:val="29E7D499"/>
    <w:rsid w:val="29FBA5DE"/>
    <w:rsid w:val="2A0AAD56"/>
    <w:rsid w:val="2A5E3D8D"/>
    <w:rsid w:val="2B202F91"/>
    <w:rsid w:val="2B33879A"/>
    <w:rsid w:val="2B66F780"/>
    <w:rsid w:val="2BA45C31"/>
    <w:rsid w:val="2BF1A0ED"/>
    <w:rsid w:val="2BFCE0C0"/>
    <w:rsid w:val="2C79FA39"/>
    <w:rsid w:val="2C7D0E86"/>
    <w:rsid w:val="2CAEC891"/>
    <w:rsid w:val="2CDF031C"/>
    <w:rsid w:val="2CF4C9FC"/>
    <w:rsid w:val="2CFDEABF"/>
    <w:rsid w:val="2D131131"/>
    <w:rsid w:val="2D2FF9CE"/>
    <w:rsid w:val="2D57FC74"/>
    <w:rsid w:val="2D5CB7E1"/>
    <w:rsid w:val="2D701C6F"/>
    <w:rsid w:val="2DADA26E"/>
    <w:rsid w:val="2DB16ECC"/>
    <w:rsid w:val="2DB68512"/>
    <w:rsid w:val="2DFADBB8"/>
    <w:rsid w:val="2E0C95A0"/>
    <w:rsid w:val="2E582999"/>
    <w:rsid w:val="2E813346"/>
    <w:rsid w:val="2E84F7E9"/>
    <w:rsid w:val="2E9378F6"/>
    <w:rsid w:val="2EB7494F"/>
    <w:rsid w:val="2EF51CA1"/>
    <w:rsid w:val="2F04CB88"/>
    <w:rsid w:val="2F079FE7"/>
    <w:rsid w:val="2F0BECD0"/>
    <w:rsid w:val="2F17D407"/>
    <w:rsid w:val="2F4A8A05"/>
    <w:rsid w:val="2F55B1C2"/>
    <w:rsid w:val="2F5A051B"/>
    <w:rsid w:val="2F791719"/>
    <w:rsid w:val="2F8C65ED"/>
    <w:rsid w:val="2F93C9CC"/>
    <w:rsid w:val="2FA4E507"/>
    <w:rsid w:val="2FADA1A8"/>
    <w:rsid w:val="2FADB92E"/>
    <w:rsid w:val="2FE16DB0"/>
    <w:rsid w:val="30359138"/>
    <w:rsid w:val="3054ACE7"/>
    <w:rsid w:val="306A19F2"/>
    <w:rsid w:val="3072D80A"/>
    <w:rsid w:val="30A5D263"/>
    <w:rsid w:val="30F056E9"/>
    <w:rsid w:val="31702270"/>
    <w:rsid w:val="3194CFA6"/>
    <w:rsid w:val="3198C350"/>
    <w:rsid w:val="31C8A56C"/>
    <w:rsid w:val="31CE2440"/>
    <w:rsid w:val="31CE947A"/>
    <w:rsid w:val="31D3F82B"/>
    <w:rsid w:val="31D9A833"/>
    <w:rsid w:val="31DDBC6A"/>
    <w:rsid w:val="31EA2202"/>
    <w:rsid w:val="3203F215"/>
    <w:rsid w:val="3242BEF6"/>
    <w:rsid w:val="324494F7"/>
    <w:rsid w:val="327E3ADE"/>
    <w:rsid w:val="32AB3167"/>
    <w:rsid w:val="32B1C9EF"/>
    <w:rsid w:val="32C1DBA0"/>
    <w:rsid w:val="331F3C36"/>
    <w:rsid w:val="3323AD0C"/>
    <w:rsid w:val="33310E85"/>
    <w:rsid w:val="333C778B"/>
    <w:rsid w:val="3355EF99"/>
    <w:rsid w:val="33647A18"/>
    <w:rsid w:val="33AF8DA0"/>
    <w:rsid w:val="33BBB3A3"/>
    <w:rsid w:val="33C42F54"/>
    <w:rsid w:val="33DCFEB0"/>
    <w:rsid w:val="33E29F04"/>
    <w:rsid w:val="33FD7666"/>
    <w:rsid w:val="344BBD0C"/>
    <w:rsid w:val="34949DCA"/>
    <w:rsid w:val="34E62225"/>
    <w:rsid w:val="34E72F9F"/>
    <w:rsid w:val="34F3CE96"/>
    <w:rsid w:val="350AF3A9"/>
    <w:rsid w:val="3518CE2B"/>
    <w:rsid w:val="35603040"/>
    <w:rsid w:val="35BB57EA"/>
    <w:rsid w:val="35DDFF02"/>
    <w:rsid w:val="35F42645"/>
    <w:rsid w:val="360286CA"/>
    <w:rsid w:val="362CC0AC"/>
    <w:rsid w:val="36A58E5F"/>
    <w:rsid w:val="36AE6561"/>
    <w:rsid w:val="36B4FE71"/>
    <w:rsid w:val="36C59210"/>
    <w:rsid w:val="36DC1ABD"/>
    <w:rsid w:val="36F583CF"/>
    <w:rsid w:val="36FB30C9"/>
    <w:rsid w:val="370732D8"/>
    <w:rsid w:val="372FFD76"/>
    <w:rsid w:val="37411ECE"/>
    <w:rsid w:val="3780C4E8"/>
    <w:rsid w:val="37C1ABA2"/>
    <w:rsid w:val="37C1B52E"/>
    <w:rsid w:val="37F799F4"/>
    <w:rsid w:val="381B57BA"/>
    <w:rsid w:val="38223903"/>
    <w:rsid w:val="3824ADA1"/>
    <w:rsid w:val="383E453D"/>
    <w:rsid w:val="386CCBBE"/>
    <w:rsid w:val="388FE651"/>
    <w:rsid w:val="38C4842C"/>
    <w:rsid w:val="38C659EF"/>
    <w:rsid w:val="38D0BA72"/>
    <w:rsid w:val="38D2ECC5"/>
    <w:rsid w:val="38F45124"/>
    <w:rsid w:val="3902C2FB"/>
    <w:rsid w:val="390E0A15"/>
    <w:rsid w:val="3911B615"/>
    <w:rsid w:val="392DC91A"/>
    <w:rsid w:val="3937FC7D"/>
    <w:rsid w:val="393B1A69"/>
    <w:rsid w:val="3941ACBD"/>
    <w:rsid w:val="3997FDDC"/>
    <w:rsid w:val="39B5138E"/>
    <w:rsid w:val="39BBEB05"/>
    <w:rsid w:val="39C1FB6E"/>
    <w:rsid w:val="39F1822B"/>
    <w:rsid w:val="3A1277A3"/>
    <w:rsid w:val="3A27F5D9"/>
    <w:rsid w:val="3A482F37"/>
    <w:rsid w:val="3A67CD71"/>
    <w:rsid w:val="3A71F662"/>
    <w:rsid w:val="3A9C8026"/>
    <w:rsid w:val="3AB3ED61"/>
    <w:rsid w:val="3AFB9105"/>
    <w:rsid w:val="3B1572FC"/>
    <w:rsid w:val="3BB77C7B"/>
    <w:rsid w:val="3BC2DB87"/>
    <w:rsid w:val="3BD1D7FF"/>
    <w:rsid w:val="3C060D51"/>
    <w:rsid w:val="3C151AAC"/>
    <w:rsid w:val="3C1BBADC"/>
    <w:rsid w:val="3C3997ED"/>
    <w:rsid w:val="3C4EF474"/>
    <w:rsid w:val="3C54D6F6"/>
    <w:rsid w:val="3C7296CF"/>
    <w:rsid w:val="3CB73A7E"/>
    <w:rsid w:val="3CC1B233"/>
    <w:rsid w:val="3CCD5A3D"/>
    <w:rsid w:val="3CECB450"/>
    <w:rsid w:val="3D4C90CF"/>
    <w:rsid w:val="3D8608B1"/>
    <w:rsid w:val="3D8CD50D"/>
    <w:rsid w:val="3DAB2A4C"/>
    <w:rsid w:val="3DD629E9"/>
    <w:rsid w:val="3E569B2F"/>
    <w:rsid w:val="3E57CBB0"/>
    <w:rsid w:val="3E585795"/>
    <w:rsid w:val="3E7BC4E7"/>
    <w:rsid w:val="3E8884B1"/>
    <w:rsid w:val="3ECA9CE9"/>
    <w:rsid w:val="3ECCD870"/>
    <w:rsid w:val="3F0C5E4F"/>
    <w:rsid w:val="3F1E3D8E"/>
    <w:rsid w:val="3F2205F4"/>
    <w:rsid w:val="3F367EFB"/>
    <w:rsid w:val="3F3B0F5B"/>
    <w:rsid w:val="3F4223B1"/>
    <w:rsid w:val="3F4502DE"/>
    <w:rsid w:val="3F48E7F9"/>
    <w:rsid w:val="3F5170C2"/>
    <w:rsid w:val="3F5A5ED5"/>
    <w:rsid w:val="3F64DB84"/>
    <w:rsid w:val="3F8C4F08"/>
    <w:rsid w:val="3F9F7E66"/>
    <w:rsid w:val="3FB4F537"/>
    <w:rsid w:val="3FBB0E40"/>
    <w:rsid w:val="3FCCA907"/>
    <w:rsid w:val="3FE9715A"/>
    <w:rsid w:val="4001ED23"/>
    <w:rsid w:val="4045EB61"/>
    <w:rsid w:val="406259A0"/>
    <w:rsid w:val="40A05DB7"/>
    <w:rsid w:val="40F2487F"/>
    <w:rsid w:val="414BD5A8"/>
    <w:rsid w:val="414DAB73"/>
    <w:rsid w:val="4160DEA4"/>
    <w:rsid w:val="41730513"/>
    <w:rsid w:val="417797A5"/>
    <w:rsid w:val="41809A13"/>
    <w:rsid w:val="428C441B"/>
    <w:rsid w:val="42B3EF57"/>
    <w:rsid w:val="42CA6693"/>
    <w:rsid w:val="42E249D5"/>
    <w:rsid w:val="42F28449"/>
    <w:rsid w:val="4333C785"/>
    <w:rsid w:val="434AC8BC"/>
    <w:rsid w:val="437EA09D"/>
    <w:rsid w:val="438F3978"/>
    <w:rsid w:val="43B9D368"/>
    <w:rsid w:val="43C5406B"/>
    <w:rsid w:val="43E02462"/>
    <w:rsid w:val="442F8FED"/>
    <w:rsid w:val="446FC482"/>
    <w:rsid w:val="44731115"/>
    <w:rsid w:val="447675AC"/>
    <w:rsid w:val="4478044D"/>
    <w:rsid w:val="4490FECF"/>
    <w:rsid w:val="44F2CEA6"/>
    <w:rsid w:val="44FAEDED"/>
    <w:rsid w:val="450A914F"/>
    <w:rsid w:val="4576D707"/>
    <w:rsid w:val="457E96CC"/>
    <w:rsid w:val="45886716"/>
    <w:rsid w:val="45B16535"/>
    <w:rsid w:val="45E7D841"/>
    <w:rsid w:val="468CA418"/>
    <w:rsid w:val="46992358"/>
    <w:rsid w:val="46A3FEEA"/>
    <w:rsid w:val="46AF651E"/>
    <w:rsid w:val="46C16188"/>
    <w:rsid w:val="46E1FFBB"/>
    <w:rsid w:val="47171106"/>
    <w:rsid w:val="47178DD5"/>
    <w:rsid w:val="4740C45F"/>
    <w:rsid w:val="479DD7B6"/>
    <w:rsid w:val="47AF7B2E"/>
    <w:rsid w:val="47D9AFAE"/>
    <w:rsid w:val="48017D02"/>
    <w:rsid w:val="48151E64"/>
    <w:rsid w:val="4840DD00"/>
    <w:rsid w:val="48412C44"/>
    <w:rsid w:val="48481C09"/>
    <w:rsid w:val="48742E3C"/>
    <w:rsid w:val="487DCBEA"/>
    <w:rsid w:val="48BBEA51"/>
    <w:rsid w:val="48E1B54E"/>
    <w:rsid w:val="49019AA8"/>
    <w:rsid w:val="491324F0"/>
    <w:rsid w:val="492EAABA"/>
    <w:rsid w:val="49676DC3"/>
    <w:rsid w:val="4982BF5E"/>
    <w:rsid w:val="498884CA"/>
    <w:rsid w:val="4997B1EC"/>
    <w:rsid w:val="49C38BA7"/>
    <w:rsid w:val="4A066A25"/>
    <w:rsid w:val="4A15C7A3"/>
    <w:rsid w:val="4A217C5B"/>
    <w:rsid w:val="4A229DE7"/>
    <w:rsid w:val="4A3EBD57"/>
    <w:rsid w:val="4A53886A"/>
    <w:rsid w:val="4A6A8F9D"/>
    <w:rsid w:val="4A7532CF"/>
    <w:rsid w:val="4A7E6E05"/>
    <w:rsid w:val="4AB7D5E2"/>
    <w:rsid w:val="4AD74A02"/>
    <w:rsid w:val="4AE59DEA"/>
    <w:rsid w:val="4AF9127E"/>
    <w:rsid w:val="4AFFADC0"/>
    <w:rsid w:val="4B0613E1"/>
    <w:rsid w:val="4B29DC15"/>
    <w:rsid w:val="4B425FD3"/>
    <w:rsid w:val="4B45E4E5"/>
    <w:rsid w:val="4BC0D4C7"/>
    <w:rsid w:val="4BF68C5B"/>
    <w:rsid w:val="4C462209"/>
    <w:rsid w:val="4C62DD51"/>
    <w:rsid w:val="4C663520"/>
    <w:rsid w:val="4C66A45F"/>
    <w:rsid w:val="4C69B65D"/>
    <w:rsid w:val="4C6FD1E8"/>
    <w:rsid w:val="4C9956C4"/>
    <w:rsid w:val="4CAD9B2E"/>
    <w:rsid w:val="4CB1FAB5"/>
    <w:rsid w:val="4CCBFD40"/>
    <w:rsid w:val="4CD70CAF"/>
    <w:rsid w:val="4CFE9FDA"/>
    <w:rsid w:val="4D116C79"/>
    <w:rsid w:val="4D20672F"/>
    <w:rsid w:val="4DD94177"/>
    <w:rsid w:val="4DDD1162"/>
    <w:rsid w:val="4DE011B2"/>
    <w:rsid w:val="4DEA0BC1"/>
    <w:rsid w:val="4E30B340"/>
    <w:rsid w:val="4E670D85"/>
    <w:rsid w:val="4EC96D02"/>
    <w:rsid w:val="4ECE63BC"/>
    <w:rsid w:val="4EF6EFA1"/>
    <w:rsid w:val="4EFE89E0"/>
    <w:rsid w:val="4F0440C4"/>
    <w:rsid w:val="4F74793C"/>
    <w:rsid w:val="4F8EBA87"/>
    <w:rsid w:val="4F9499A4"/>
    <w:rsid w:val="4F9C9960"/>
    <w:rsid w:val="4FB38599"/>
    <w:rsid w:val="4FDE9951"/>
    <w:rsid w:val="4FE0F00A"/>
    <w:rsid w:val="4FEF6FDC"/>
    <w:rsid w:val="5013D775"/>
    <w:rsid w:val="501A61B2"/>
    <w:rsid w:val="503A054E"/>
    <w:rsid w:val="504FFBE9"/>
    <w:rsid w:val="5051D634"/>
    <w:rsid w:val="509A2770"/>
    <w:rsid w:val="50A5DA8A"/>
    <w:rsid w:val="50C441A8"/>
    <w:rsid w:val="50CC9FEA"/>
    <w:rsid w:val="50DCBF22"/>
    <w:rsid w:val="50F13BEB"/>
    <w:rsid w:val="51128FBD"/>
    <w:rsid w:val="514CB0B7"/>
    <w:rsid w:val="5173F58F"/>
    <w:rsid w:val="517BA684"/>
    <w:rsid w:val="51933C2A"/>
    <w:rsid w:val="51D8F09D"/>
    <w:rsid w:val="521E66A9"/>
    <w:rsid w:val="5240E44C"/>
    <w:rsid w:val="529B39A2"/>
    <w:rsid w:val="52F3D0BB"/>
    <w:rsid w:val="5312380C"/>
    <w:rsid w:val="53886E78"/>
    <w:rsid w:val="53B2185F"/>
    <w:rsid w:val="53CB568C"/>
    <w:rsid w:val="5424CA8A"/>
    <w:rsid w:val="542AE4EA"/>
    <w:rsid w:val="544CB434"/>
    <w:rsid w:val="546FC56C"/>
    <w:rsid w:val="547EBF62"/>
    <w:rsid w:val="5480375C"/>
    <w:rsid w:val="54B0BF21"/>
    <w:rsid w:val="54DEFF79"/>
    <w:rsid w:val="54E233C4"/>
    <w:rsid w:val="54E3E0DA"/>
    <w:rsid w:val="54EBD187"/>
    <w:rsid w:val="550F26AE"/>
    <w:rsid w:val="5512A2E8"/>
    <w:rsid w:val="55233B24"/>
    <w:rsid w:val="55375ED3"/>
    <w:rsid w:val="553D4112"/>
    <w:rsid w:val="557C4773"/>
    <w:rsid w:val="559B0232"/>
    <w:rsid w:val="55E2E1F9"/>
    <w:rsid w:val="564EF1BF"/>
    <w:rsid w:val="5655B6D0"/>
    <w:rsid w:val="569C4156"/>
    <w:rsid w:val="56DB5F77"/>
    <w:rsid w:val="56E474A3"/>
    <w:rsid w:val="570E1F79"/>
    <w:rsid w:val="57189562"/>
    <w:rsid w:val="573ACB7B"/>
    <w:rsid w:val="574E0465"/>
    <w:rsid w:val="5750F54B"/>
    <w:rsid w:val="57A95E7C"/>
    <w:rsid w:val="57B8D2EB"/>
    <w:rsid w:val="57C60DAB"/>
    <w:rsid w:val="57CC27BE"/>
    <w:rsid w:val="57CF3BDF"/>
    <w:rsid w:val="57D730DF"/>
    <w:rsid w:val="57E6BAD3"/>
    <w:rsid w:val="58093523"/>
    <w:rsid w:val="58272149"/>
    <w:rsid w:val="584137CA"/>
    <w:rsid w:val="58804504"/>
    <w:rsid w:val="58809BC7"/>
    <w:rsid w:val="58CB6311"/>
    <w:rsid w:val="590D5CF8"/>
    <w:rsid w:val="591F1383"/>
    <w:rsid w:val="5924EE54"/>
    <w:rsid w:val="593B2CAB"/>
    <w:rsid w:val="5957B967"/>
    <w:rsid w:val="5977FB10"/>
    <w:rsid w:val="59813DC2"/>
    <w:rsid w:val="59BF437C"/>
    <w:rsid w:val="59D4A005"/>
    <w:rsid w:val="59E1051B"/>
    <w:rsid w:val="5A09966E"/>
    <w:rsid w:val="5A197B60"/>
    <w:rsid w:val="5A1B4084"/>
    <w:rsid w:val="5A414774"/>
    <w:rsid w:val="5A567B54"/>
    <w:rsid w:val="5A5F88A3"/>
    <w:rsid w:val="5A7B286A"/>
    <w:rsid w:val="5A848FE0"/>
    <w:rsid w:val="5AA7E7DE"/>
    <w:rsid w:val="5ABBF5B8"/>
    <w:rsid w:val="5ABDBBD5"/>
    <w:rsid w:val="5AEDDB7E"/>
    <w:rsid w:val="5B178CD7"/>
    <w:rsid w:val="5B29EAC6"/>
    <w:rsid w:val="5B3CF827"/>
    <w:rsid w:val="5B402446"/>
    <w:rsid w:val="5B5137E7"/>
    <w:rsid w:val="5B5B4E99"/>
    <w:rsid w:val="5B991218"/>
    <w:rsid w:val="5B9FC6AB"/>
    <w:rsid w:val="5BF22BFF"/>
    <w:rsid w:val="5BFA1DA3"/>
    <w:rsid w:val="5C17920E"/>
    <w:rsid w:val="5C232EB7"/>
    <w:rsid w:val="5C402367"/>
    <w:rsid w:val="5C496412"/>
    <w:rsid w:val="5C580C5B"/>
    <w:rsid w:val="5C6F4097"/>
    <w:rsid w:val="5C71D793"/>
    <w:rsid w:val="5C94C748"/>
    <w:rsid w:val="5CA5DBAA"/>
    <w:rsid w:val="5CC5BB27"/>
    <w:rsid w:val="5CD3A0E0"/>
    <w:rsid w:val="5D15F8A0"/>
    <w:rsid w:val="5D37522B"/>
    <w:rsid w:val="5D42EFD9"/>
    <w:rsid w:val="5D52FE2B"/>
    <w:rsid w:val="5D5A2546"/>
    <w:rsid w:val="5DA93A7C"/>
    <w:rsid w:val="5E4A9D14"/>
    <w:rsid w:val="5E7CC276"/>
    <w:rsid w:val="5E8ED998"/>
    <w:rsid w:val="5EA0ED5C"/>
    <w:rsid w:val="5EB3F9C2"/>
    <w:rsid w:val="5EDDD1E5"/>
    <w:rsid w:val="5F04A83E"/>
    <w:rsid w:val="5F06AB46"/>
    <w:rsid w:val="5F4E00B6"/>
    <w:rsid w:val="5F5A5F52"/>
    <w:rsid w:val="5F9BD41B"/>
    <w:rsid w:val="5FA135D6"/>
    <w:rsid w:val="5FEBA7FF"/>
    <w:rsid w:val="601F0849"/>
    <w:rsid w:val="606346FD"/>
    <w:rsid w:val="6069EF70"/>
    <w:rsid w:val="60755607"/>
    <w:rsid w:val="60C1EDF9"/>
    <w:rsid w:val="60D0C89A"/>
    <w:rsid w:val="6122C578"/>
    <w:rsid w:val="6147A768"/>
    <w:rsid w:val="617742C4"/>
    <w:rsid w:val="6194CA0A"/>
    <w:rsid w:val="61BD7201"/>
    <w:rsid w:val="61CA8EEE"/>
    <w:rsid w:val="61D13A5B"/>
    <w:rsid w:val="61D2EEBD"/>
    <w:rsid w:val="61DB3F92"/>
    <w:rsid w:val="61EB9A84"/>
    <w:rsid w:val="6204C425"/>
    <w:rsid w:val="620AD23F"/>
    <w:rsid w:val="62154A63"/>
    <w:rsid w:val="622A64A3"/>
    <w:rsid w:val="6243FC3F"/>
    <w:rsid w:val="624A7FCA"/>
    <w:rsid w:val="6251CA1A"/>
    <w:rsid w:val="628A27D0"/>
    <w:rsid w:val="628F1BE1"/>
    <w:rsid w:val="62CEF523"/>
    <w:rsid w:val="62DC626D"/>
    <w:rsid w:val="6302A130"/>
    <w:rsid w:val="6310EC80"/>
    <w:rsid w:val="635D1768"/>
    <w:rsid w:val="63876AE5"/>
    <w:rsid w:val="6396E16A"/>
    <w:rsid w:val="63B2544C"/>
    <w:rsid w:val="63C32322"/>
    <w:rsid w:val="63F26B64"/>
    <w:rsid w:val="63F48C73"/>
    <w:rsid w:val="642443D2"/>
    <w:rsid w:val="643B2F8D"/>
    <w:rsid w:val="64445B12"/>
    <w:rsid w:val="6455EF86"/>
    <w:rsid w:val="646AC584"/>
    <w:rsid w:val="647013D7"/>
    <w:rsid w:val="648FC794"/>
    <w:rsid w:val="64A3F7EE"/>
    <w:rsid w:val="64EF38FB"/>
    <w:rsid w:val="6504CDEA"/>
    <w:rsid w:val="651453A2"/>
    <w:rsid w:val="651AE367"/>
    <w:rsid w:val="652218B2"/>
    <w:rsid w:val="652BDC03"/>
    <w:rsid w:val="6534ADD4"/>
    <w:rsid w:val="6544DB81"/>
    <w:rsid w:val="656AF880"/>
    <w:rsid w:val="65976300"/>
    <w:rsid w:val="65B9C1E6"/>
    <w:rsid w:val="65FF1B69"/>
    <w:rsid w:val="66344CAF"/>
    <w:rsid w:val="66361436"/>
    <w:rsid w:val="665C476F"/>
    <w:rsid w:val="665D5509"/>
    <w:rsid w:val="666A78D9"/>
    <w:rsid w:val="6682F96A"/>
    <w:rsid w:val="6695F27F"/>
    <w:rsid w:val="66BDE913"/>
    <w:rsid w:val="66C79C06"/>
    <w:rsid w:val="66E0CFA8"/>
    <w:rsid w:val="66E1E6F7"/>
    <w:rsid w:val="66E1F1EB"/>
    <w:rsid w:val="66E4AE64"/>
    <w:rsid w:val="6709DB06"/>
    <w:rsid w:val="67148EB4"/>
    <w:rsid w:val="671ED216"/>
    <w:rsid w:val="671EDB23"/>
    <w:rsid w:val="6748217B"/>
    <w:rsid w:val="6783D39D"/>
    <w:rsid w:val="678F97D8"/>
    <w:rsid w:val="681C59B0"/>
    <w:rsid w:val="68409E93"/>
    <w:rsid w:val="6859DD8B"/>
    <w:rsid w:val="6860A4E8"/>
    <w:rsid w:val="686A0BDE"/>
    <w:rsid w:val="68D52FFF"/>
    <w:rsid w:val="68DFFC05"/>
    <w:rsid w:val="68ED245B"/>
    <w:rsid w:val="68FCE957"/>
    <w:rsid w:val="6907F943"/>
    <w:rsid w:val="69253522"/>
    <w:rsid w:val="6926B4BD"/>
    <w:rsid w:val="692B6839"/>
    <w:rsid w:val="6948450C"/>
    <w:rsid w:val="695B6806"/>
    <w:rsid w:val="69B89EE9"/>
    <w:rsid w:val="69CBFB82"/>
    <w:rsid w:val="69CEE041"/>
    <w:rsid w:val="69D82F79"/>
    <w:rsid w:val="69E027A8"/>
    <w:rsid w:val="69E92B4F"/>
    <w:rsid w:val="6A2AC7B9"/>
    <w:rsid w:val="6A59E003"/>
    <w:rsid w:val="6A8F45EA"/>
    <w:rsid w:val="6A9605D8"/>
    <w:rsid w:val="6AA1C5F1"/>
    <w:rsid w:val="6B2A1F09"/>
    <w:rsid w:val="6B2AB6E7"/>
    <w:rsid w:val="6B44C87A"/>
    <w:rsid w:val="6B4772B3"/>
    <w:rsid w:val="6B7133AE"/>
    <w:rsid w:val="6B83741D"/>
    <w:rsid w:val="6BAE93F7"/>
    <w:rsid w:val="6BC912CC"/>
    <w:rsid w:val="6BF59FA5"/>
    <w:rsid w:val="6C205760"/>
    <w:rsid w:val="6C38FA55"/>
    <w:rsid w:val="6C4054DB"/>
    <w:rsid w:val="6C933772"/>
    <w:rsid w:val="6CB7EA62"/>
    <w:rsid w:val="6D0FE62C"/>
    <w:rsid w:val="6D1BC0CF"/>
    <w:rsid w:val="6D2B6EC7"/>
    <w:rsid w:val="6D2BD147"/>
    <w:rsid w:val="6D835E6B"/>
    <w:rsid w:val="6DEE9714"/>
    <w:rsid w:val="6DF46BD2"/>
    <w:rsid w:val="6DFDFCFE"/>
    <w:rsid w:val="6E05674D"/>
    <w:rsid w:val="6E1F310A"/>
    <w:rsid w:val="6E406917"/>
    <w:rsid w:val="6E4A765C"/>
    <w:rsid w:val="6E6E6106"/>
    <w:rsid w:val="6E8DBE6D"/>
    <w:rsid w:val="6ED3D3B0"/>
    <w:rsid w:val="6EE41947"/>
    <w:rsid w:val="6F2A5A7B"/>
    <w:rsid w:val="6F33ECEF"/>
    <w:rsid w:val="6F49AFBA"/>
    <w:rsid w:val="6F4F827B"/>
    <w:rsid w:val="6F6AAB54"/>
    <w:rsid w:val="6F6E8209"/>
    <w:rsid w:val="6F8B103C"/>
    <w:rsid w:val="6F936075"/>
    <w:rsid w:val="6FAE33D0"/>
    <w:rsid w:val="6FB0498F"/>
    <w:rsid w:val="6FB2A722"/>
    <w:rsid w:val="6FC3C975"/>
    <w:rsid w:val="6FEFBF43"/>
    <w:rsid w:val="6FF99483"/>
    <w:rsid w:val="70376037"/>
    <w:rsid w:val="7045B5F3"/>
    <w:rsid w:val="70604A13"/>
    <w:rsid w:val="7067E87B"/>
    <w:rsid w:val="706C412F"/>
    <w:rsid w:val="7086940A"/>
    <w:rsid w:val="70A576C2"/>
    <w:rsid w:val="70D5886E"/>
    <w:rsid w:val="70EE1A49"/>
    <w:rsid w:val="71396733"/>
    <w:rsid w:val="713B0C33"/>
    <w:rsid w:val="71A9BBAB"/>
    <w:rsid w:val="71B56117"/>
    <w:rsid w:val="71C4F20F"/>
    <w:rsid w:val="71ED0B44"/>
    <w:rsid w:val="71F1E12D"/>
    <w:rsid w:val="726D4BCD"/>
    <w:rsid w:val="72D57F8E"/>
    <w:rsid w:val="72FDDECF"/>
    <w:rsid w:val="7316F337"/>
    <w:rsid w:val="73221A1C"/>
    <w:rsid w:val="7323B333"/>
    <w:rsid w:val="733595FB"/>
    <w:rsid w:val="733D6014"/>
    <w:rsid w:val="73479387"/>
    <w:rsid w:val="7368C62E"/>
    <w:rsid w:val="738EFA82"/>
    <w:rsid w:val="73B8F2CA"/>
    <w:rsid w:val="73E7401D"/>
    <w:rsid w:val="740C4977"/>
    <w:rsid w:val="740F01E6"/>
    <w:rsid w:val="74151D59"/>
    <w:rsid w:val="74424494"/>
    <w:rsid w:val="745AC856"/>
    <w:rsid w:val="74628D87"/>
    <w:rsid w:val="74629919"/>
    <w:rsid w:val="7464B315"/>
    <w:rsid w:val="7479FD6A"/>
    <w:rsid w:val="747C8E9F"/>
    <w:rsid w:val="747DEB98"/>
    <w:rsid w:val="749AF350"/>
    <w:rsid w:val="74D5B5FF"/>
    <w:rsid w:val="74ECC4F4"/>
    <w:rsid w:val="7532A65B"/>
    <w:rsid w:val="7568F57D"/>
    <w:rsid w:val="75761AC6"/>
    <w:rsid w:val="75B90FB4"/>
    <w:rsid w:val="75E322CA"/>
    <w:rsid w:val="75E98CB1"/>
    <w:rsid w:val="7651A6E3"/>
    <w:rsid w:val="765F76A8"/>
    <w:rsid w:val="76660E77"/>
    <w:rsid w:val="7699CB01"/>
    <w:rsid w:val="769DA643"/>
    <w:rsid w:val="76A15AA8"/>
    <w:rsid w:val="76A636E4"/>
    <w:rsid w:val="770E831D"/>
    <w:rsid w:val="77386946"/>
    <w:rsid w:val="774D8135"/>
    <w:rsid w:val="7774CAF7"/>
    <w:rsid w:val="779466E0"/>
    <w:rsid w:val="77EC0D8B"/>
    <w:rsid w:val="78173C85"/>
    <w:rsid w:val="782C257B"/>
    <w:rsid w:val="783246F5"/>
    <w:rsid w:val="7835E8F5"/>
    <w:rsid w:val="783BAB9D"/>
    <w:rsid w:val="78AE5852"/>
    <w:rsid w:val="78D8BE6D"/>
    <w:rsid w:val="78F3478D"/>
    <w:rsid w:val="78F5311F"/>
    <w:rsid w:val="78FA229B"/>
    <w:rsid w:val="79016BDC"/>
    <w:rsid w:val="79102FF7"/>
    <w:rsid w:val="7915BB56"/>
    <w:rsid w:val="79509594"/>
    <w:rsid w:val="79625F76"/>
    <w:rsid w:val="79A8D04A"/>
    <w:rsid w:val="79DCAB83"/>
    <w:rsid w:val="79DCB69C"/>
    <w:rsid w:val="79F33DC0"/>
    <w:rsid w:val="79F36A8C"/>
    <w:rsid w:val="79FB955C"/>
    <w:rsid w:val="7A13B055"/>
    <w:rsid w:val="7A433D78"/>
    <w:rsid w:val="7A457334"/>
    <w:rsid w:val="7A555872"/>
    <w:rsid w:val="7A55B1EC"/>
    <w:rsid w:val="7A6F8E67"/>
    <w:rsid w:val="7A8886FE"/>
    <w:rsid w:val="7AA46E22"/>
    <w:rsid w:val="7AB2A248"/>
    <w:rsid w:val="7ACDF9A7"/>
    <w:rsid w:val="7ADA9FEF"/>
    <w:rsid w:val="7AE6F4EB"/>
    <w:rsid w:val="7AF1273F"/>
    <w:rsid w:val="7B3BBCA0"/>
    <w:rsid w:val="7B473F38"/>
    <w:rsid w:val="7B4AE942"/>
    <w:rsid w:val="7B582B3E"/>
    <w:rsid w:val="7B66F5F6"/>
    <w:rsid w:val="7B6E04C9"/>
    <w:rsid w:val="7B828C56"/>
    <w:rsid w:val="7B968152"/>
    <w:rsid w:val="7B9765BD"/>
    <w:rsid w:val="7BA8363B"/>
    <w:rsid w:val="7BD6D46B"/>
    <w:rsid w:val="7BEB339C"/>
    <w:rsid w:val="7BEDC7FF"/>
    <w:rsid w:val="7C07DD8B"/>
    <w:rsid w:val="7C2907A3"/>
    <w:rsid w:val="7C681C53"/>
    <w:rsid w:val="7CB13B36"/>
    <w:rsid w:val="7CBCD893"/>
    <w:rsid w:val="7CD5399C"/>
    <w:rsid w:val="7D2906A2"/>
    <w:rsid w:val="7D33361E"/>
    <w:rsid w:val="7D55CD58"/>
    <w:rsid w:val="7D62E4E2"/>
    <w:rsid w:val="7D955388"/>
    <w:rsid w:val="7DA6C64A"/>
    <w:rsid w:val="7DBEBC79"/>
    <w:rsid w:val="7DBF7097"/>
    <w:rsid w:val="7DF02B15"/>
    <w:rsid w:val="7E065DC8"/>
    <w:rsid w:val="7E1EFEFB"/>
    <w:rsid w:val="7E207232"/>
    <w:rsid w:val="7E6CB39C"/>
    <w:rsid w:val="7E8AD02F"/>
    <w:rsid w:val="7F11652E"/>
    <w:rsid w:val="7F13F6C9"/>
    <w:rsid w:val="7F4437D3"/>
    <w:rsid w:val="7F54B7F4"/>
    <w:rsid w:val="7F8BCF3D"/>
    <w:rsid w:val="7FB7A94C"/>
    <w:rsid w:val="7FB9A74A"/>
    <w:rsid w:val="7FED4B72"/>
    <w:rsid w:val="7FEF5C42"/>
    <w:rsid w:val="7FEF61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734B35"/>
  <w14:defaultImageDpi w14:val="300"/>
  <w15:chartTrackingRefBased/>
  <w15:docId w15:val="{F939926A-1ADA-4269-A1A1-DE05DF03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SC_Normal + 9 pt,Left + 9 pt,Left + Arial"/>
    <w:qFormat/>
    <w:rsid w:val="008846B1"/>
    <w:pPr>
      <w:spacing w:before="60" w:after="60"/>
      <w:jc w:val="both"/>
    </w:pPr>
    <w:rPr>
      <w:rFonts w:ascii="Times" w:hAnsi="Times"/>
      <w:sz w:val="22"/>
      <w:lang w:val="pt-BR" w:eastAsia="pt-BR"/>
    </w:rPr>
  </w:style>
  <w:style w:type="paragraph" w:styleId="Heading1">
    <w:name w:val="heading 1"/>
    <w:aliases w:val="PSC_Titulo_1"/>
    <w:basedOn w:val="Normal"/>
    <w:next w:val="Normal"/>
    <w:link w:val="Heading1Char"/>
    <w:uiPriority w:val="99"/>
    <w:qFormat/>
    <w:rsid w:val="00733440"/>
    <w:pPr>
      <w:keepNext/>
      <w:numPr>
        <w:numId w:val="32"/>
      </w:numPr>
      <w:pBdr>
        <w:bottom w:val="single" w:sz="4" w:space="1" w:color="auto"/>
      </w:pBdr>
      <w:shd w:val="clear" w:color="auto" w:fill="FFFFFF"/>
      <w:spacing w:before="500" w:after="120"/>
      <w:outlineLvl w:val="0"/>
    </w:pPr>
    <w:rPr>
      <w:rFonts w:ascii="Verdana" w:hAnsi="Verdana"/>
      <w:b/>
      <w:kern w:val="28"/>
    </w:rPr>
  </w:style>
  <w:style w:type="paragraph" w:styleId="Heading2">
    <w:name w:val="heading 2"/>
    <w:aliases w:val="PSC_Titulo_2"/>
    <w:basedOn w:val="Normal"/>
    <w:next w:val="Normal"/>
    <w:link w:val="Heading2Char"/>
    <w:uiPriority w:val="99"/>
    <w:qFormat/>
    <w:rsid w:val="00733440"/>
    <w:pPr>
      <w:keepNext/>
      <w:numPr>
        <w:ilvl w:val="1"/>
        <w:numId w:val="32"/>
      </w:numPr>
      <w:spacing w:before="240"/>
      <w:outlineLvl w:val="1"/>
    </w:pPr>
    <w:rPr>
      <w:b/>
      <w:sz w:val="24"/>
    </w:rPr>
  </w:style>
  <w:style w:type="paragraph" w:styleId="Heading3">
    <w:name w:val="heading 3"/>
    <w:aliases w:val="PSC_Titulo_3"/>
    <w:basedOn w:val="Normal"/>
    <w:next w:val="Normal"/>
    <w:link w:val="Heading3Char"/>
    <w:uiPriority w:val="99"/>
    <w:qFormat/>
    <w:rsid w:val="00733440"/>
    <w:pPr>
      <w:keepNext/>
      <w:numPr>
        <w:ilvl w:val="2"/>
        <w:numId w:val="32"/>
      </w:numPr>
      <w:spacing w:before="240"/>
      <w:outlineLvl w:val="2"/>
    </w:pPr>
    <w:rPr>
      <w:b/>
    </w:rPr>
  </w:style>
  <w:style w:type="paragraph" w:styleId="Heading4">
    <w:name w:val="heading 4"/>
    <w:aliases w:val="PSC_Titulo_4"/>
    <w:basedOn w:val="Normal"/>
    <w:next w:val="Normal"/>
    <w:link w:val="Heading4Char"/>
    <w:uiPriority w:val="99"/>
    <w:qFormat/>
    <w:rsid w:val="00733440"/>
    <w:pPr>
      <w:keepNext/>
      <w:numPr>
        <w:ilvl w:val="3"/>
        <w:numId w:val="32"/>
      </w:numPr>
      <w:spacing w:before="240"/>
      <w:outlineLvl w:val="3"/>
    </w:pPr>
  </w:style>
  <w:style w:type="paragraph" w:styleId="Heading5">
    <w:name w:val="heading 5"/>
    <w:basedOn w:val="Normal"/>
    <w:next w:val="Normal"/>
    <w:link w:val="Heading5Char"/>
    <w:uiPriority w:val="99"/>
    <w:qFormat/>
    <w:rsid w:val="00733440"/>
    <w:pPr>
      <w:numPr>
        <w:ilvl w:val="4"/>
        <w:numId w:val="32"/>
      </w:numPr>
      <w:spacing w:before="240"/>
      <w:outlineLvl w:val="4"/>
    </w:pPr>
    <w:rPr>
      <w:rFonts w:ascii="Arial" w:hAnsi="Arial"/>
    </w:rPr>
  </w:style>
  <w:style w:type="paragraph" w:styleId="Heading6">
    <w:name w:val="heading 6"/>
    <w:basedOn w:val="Normal"/>
    <w:next w:val="Normal"/>
    <w:link w:val="Heading6Char"/>
    <w:uiPriority w:val="99"/>
    <w:qFormat/>
    <w:rsid w:val="00733440"/>
    <w:pPr>
      <w:numPr>
        <w:ilvl w:val="5"/>
        <w:numId w:val="32"/>
      </w:numPr>
      <w:spacing w:before="240"/>
      <w:outlineLvl w:val="5"/>
    </w:pPr>
    <w:rPr>
      <w:rFonts w:ascii="Arial" w:hAnsi="Arial"/>
    </w:rPr>
  </w:style>
  <w:style w:type="paragraph" w:styleId="Heading7">
    <w:name w:val="heading 7"/>
    <w:basedOn w:val="Normal"/>
    <w:next w:val="Normal"/>
    <w:link w:val="Heading7Char"/>
    <w:uiPriority w:val="99"/>
    <w:qFormat/>
    <w:rsid w:val="00733440"/>
    <w:pPr>
      <w:numPr>
        <w:ilvl w:val="6"/>
        <w:numId w:val="32"/>
      </w:numPr>
      <w:spacing w:before="240"/>
      <w:outlineLvl w:val="6"/>
    </w:pPr>
    <w:rPr>
      <w:rFonts w:ascii="Arial" w:hAnsi="Arial"/>
    </w:rPr>
  </w:style>
  <w:style w:type="paragraph" w:styleId="Heading8">
    <w:name w:val="heading 8"/>
    <w:basedOn w:val="Normal"/>
    <w:next w:val="Normal"/>
    <w:link w:val="Heading8Char"/>
    <w:uiPriority w:val="99"/>
    <w:qFormat/>
    <w:rsid w:val="00733440"/>
    <w:pPr>
      <w:numPr>
        <w:ilvl w:val="7"/>
        <w:numId w:val="32"/>
      </w:numPr>
      <w:spacing w:before="240"/>
      <w:outlineLvl w:val="7"/>
    </w:pPr>
    <w:rPr>
      <w:rFonts w:ascii="Arial" w:hAnsi="Arial"/>
      <w:sz w:val="20"/>
    </w:rPr>
  </w:style>
  <w:style w:type="paragraph" w:styleId="Heading9">
    <w:name w:val="heading 9"/>
    <w:basedOn w:val="Normal"/>
    <w:next w:val="Normal"/>
    <w:link w:val="Heading9Char"/>
    <w:uiPriority w:val="99"/>
    <w:qFormat/>
    <w:rsid w:val="00733440"/>
    <w:pPr>
      <w:numPr>
        <w:ilvl w:val="8"/>
        <w:numId w:val="32"/>
      </w:numPr>
      <w:spacing w:before="240"/>
      <w:outlineLvl w:val="8"/>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SC_Titulo_1 Char"/>
    <w:link w:val="Heading1"/>
    <w:uiPriority w:val="99"/>
    <w:locked/>
    <w:rsid w:val="002C7DC5"/>
    <w:rPr>
      <w:rFonts w:ascii="Verdana" w:hAnsi="Verdana"/>
      <w:b/>
      <w:kern w:val="28"/>
      <w:sz w:val="22"/>
      <w:lang w:val="pt-BR" w:eastAsia="pt-BR" w:bidi="ar-SA"/>
    </w:rPr>
  </w:style>
  <w:style w:type="character" w:customStyle="1" w:styleId="Heading2Char">
    <w:name w:val="Heading 2 Char"/>
    <w:aliases w:val="PSC_Titulo_2 Char"/>
    <w:link w:val="Heading2"/>
    <w:uiPriority w:val="99"/>
    <w:locked/>
    <w:rsid w:val="002C7DC5"/>
    <w:rPr>
      <w:rFonts w:ascii="Times" w:hAnsi="Times"/>
      <w:b/>
      <w:sz w:val="24"/>
      <w:lang w:val="pt-BR" w:eastAsia="pt-BR" w:bidi="ar-SA"/>
    </w:rPr>
  </w:style>
  <w:style w:type="character" w:customStyle="1" w:styleId="Heading3Char">
    <w:name w:val="Heading 3 Char"/>
    <w:aliases w:val="PSC_Titulo_3 Char"/>
    <w:link w:val="Heading3"/>
    <w:uiPriority w:val="99"/>
    <w:locked/>
    <w:rsid w:val="002C7DC5"/>
    <w:rPr>
      <w:rFonts w:ascii="Times" w:hAnsi="Times"/>
      <w:b/>
      <w:sz w:val="22"/>
      <w:lang w:val="pt-BR" w:eastAsia="pt-BR" w:bidi="ar-SA"/>
    </w:rPr>
  </w:style>
  <w:style w:type="character" w:customStyle="1" w:styleId="Heading4Char">
    <w:name w:val="Heading 4 Char"/>
    <w:aliases w:val="PSC_Titulo_4 Char"/>
    <w:link w:val="Heading4"/>
    <w:uiPriority w:val="99"/>
    <w:locked/>
    <w:rsid w:val="002C7DC5"/>
    <w:rPr>
      <w:rFonts w:ascii="Times" w:hAnsi="Times"/>
      <w:sz w:val="22"/>
      <w:lang w:val="pt-BR" w:eastAsia="pt-BR" w:bidi="ar-SA"/>
    </w:rPr>
  </w:style>
  <w:style w:type="character" w:customStyle="1" w:styleId="Heading5Char">
    <w:name w:val="Heading 5 Char"/>
    <w:link w:val="Heading5"/>
    <w:uiPriority w:val="99"/>
    <w:locked/>
    <w:rsid w:val="002C7DC5"/>
    <w:rPr>
      <w:rFonts w:ascii="Arial" w:hAnsi="Arial"/>
      <w:sz w:val="22"/>
      <w:lang w:val="pt-BR" w:eastAsia="pt-BR" w:bidi="ar-SA"/>
    </w:rPr>
  </w:style>
  <w:style w:type="character" w:customStyle="1" w:styleId="Heading6Char">
    <w:name w:val="Heading 6 Char"/>
    <w:link w:val="Heading6"/>
    <w:uiPriority w:val="99"/>
    <w:locked/>
    <w:rsid w:val="002C7DC5"/>
    <w:rPr>
      <w:rFonts w:ascii="Arial" w:hAnsi="Arial"/>
      <w:sz w:val="22"/>
      <w:lang w:val="pt-BR" w:eastAsia="pt-BR" w:bidi="ar-SA"/>
    </w:rPr>
  </w:style>
  <w:style w:type="character" w:customStyle="1" w:styleId="Heading7Char">
    <w:name w:val="Heading 7 Char"/>
    <w:link w:val="Heading7"/>
    <w:uiPriority w:val="99"/>
    <w:locked/>
    <w:rsid w:val="002C7DC5"/>
    <w:rPr>
      <w:rFonts w:ascii="Arial" w:hAnsi="Arial"/>
      <w:sz w:val="22"/>
      <w:lang w:val="pt-BR" w:eastAsia="pt-BR" w:bidi="ar-SA"/>
    </w:rPr>
  </w:style>
  <w:style w:type="character" w:customStyle="1" w:styleId="Heading8Char">
    <w:name w:val="Heading 8 Char"/>
    <w:link w:val="Heading8"/>
    <w:uiPriority w:val="99"/>
    <w:locked/>
    <w:rsid w:val="002C7DC5"/>
    <w:rPr>
      <w:rFonts w:ascii="Arial" w:hAnsi="Arial"/>
      <w:lang w:val="pt-BR" w:eastAsia="pt-BR" w:bidi="ar-SA"/>
    </w:rPr>
  </w:style>
  <w:style w:type="character" w:customStyle="1" w:styleId="Heading9Char">
    <w:name w:val="Heading 9 Char"/>
    <w:link w:val="Heading9"/>
    <w:uiPriority w:val="99"/>
    <w:locked/>
    <w:rsid w:val="002C7DC5"/>
    <w:rPr>
      <w:rFonts w:ascii="Arial" w:hAnsi="Arial"/>
      <w:lang w:val="pt-BR" w:eastAsia="pt-BR" w:bidi="ar-SA"/>
    </w:rPr>
  </w:style>
  <w:style w:type="paragraph" w:styleId="BalloonText">
    <w:name w:val="Balloon Text"/>
    <w:basedOn w:val="Normal"/>
    <w:link w:val="BalloonTextChar"/>
    <w:uiPriority w:val="99"/>
    <w:semiHidden/>
    <w:rsid w:val="002100AD"/>
    <w:rPr>
      <w:rFonts w:ascii="Tahoma" w:hAnsi="Tahoma" w:cs="Tahoma"/>
      <w:sz w:val="16"/>
      <w:szCs w:val="16"/>
    </w:rPr>
  </w:style>
  <w:style w:type="character" w:customStyle="1" w:styleId="BalloonTextChar">
    <w:name w:val="Balloon Text Char"/>
    <w:link w:val="BalloonText"/>
    <w:uiPriority w:val="99"/>
    <w:semiHidden/>
    <w:locked/>
    <w:rsid w:val="002C7DC5"/>
    <w:rPr>
      <w:rFonts w:cs="Times New Roman"/>
      <w:sz w:val="2"/>
      <w:lang w:val="pt-BR" w:eastAsia="pt-BR"/>
    </w:rPr>
  </w:style>
  <w:style w:type="paragraph" w:styleId="Footer">
    <w:name w:val="footer"/>
    <w:aliases w:val="PSC_Rodapé"/>
    <w:basedOn w:val="Normal"/>
    <w:link w:val="FooterChar"/>
    <w:rsid w:val="00733440"/>
    <w:pPr>
      <w:tabs>
        <w:tab w:val="center" w:pos="4153"/>
        <w:tab w:val="right" w:pos="8306"/>
      </w:tabs>
      <w:spacing w:after="0"/>
    </w:pPr>
    <w:rPr>
      <w:rFonts w:ascii="Arial" w:hAnsi="Arial"/>
      <w:sz w:val="16"/>
    </w:rPr>
  </w:style>
  <w:style w:type="character" w:customStyle="1" w:styleId="FooterChar">
    <w:name w:val="Footer Char"/>
    <w:aliases w:val="PSC_Rodapé Char"/>
    <w:link w:val="Footer"/>
    <w:uiPriority w:val="99"/>
    <w:locked/>
    <w:rsid w:val="00787C8B"/>
    <w:rPr>
      <w:rFonts w:ascii="Arial" w:hAnsi="Arial" w:cs="Times New Roman"/>
      <w:sz w:val="16"/>
    </w:rPr>
  </w:style>
  <w:style w:type="paragraph" w:styleId="Header">
    <w:name w:val="header"/>
    <w:basedOn w:val="Normal"/>
    <w:link w:val="HeaderChar"/>
    <w:rsid w:val="00733440"/>
    <w:pPr>
      <w:tabs>
        <w:tab w:val="center" w:pos="4320"/>
        <w:tab w:val="right" w:pos="8640"/>
      </w:tabs>
    </w:pPr>
  </w:style>
  <w:style w:type="character" w:customStyle="1" w:styleId="HeaderChar">
    <w:name w:val="Header Char"/>
    <w:link w:val="Header"/>
    <w:uiPriority w:val="99"/>
    <w:semiHidden/>
    <w:locked/>
    <w:rsid w:val="002C7DC5"/>
    <w:rPr>
      <w:rFonts w:ascii="Times" w:hAnsi="Times" w:cs="Times New Roman"/>
      <w:sz w:val="20"/>
      <w:szCs w:val="20"/>
      <w:lang w:val="pt-BR" w:eastAsia="pt-BR"/>
    </w:rPr>
  </w:style>
  <w:style w:type="character" w:styleId="Hyperlink">
    <w:name w:val="Hyperlink"/>
    <w:aliases w:val="PSC_Hyperlink"/>
    <w:uiPriority w:val="99"/>
    <w:rsid w:val="00733440"/>
    <w:rPr>
      <w:rFonts w:cs="Times New Roman"/>
      <w:color w:val="0000FF"/>
      <w:u w:val="single"/>
    </w:rPr>
  </w:style>
  <w:style w:type="character" w:styleId="PageNumber">
    <w:name w:val="page number"/>
    <w:rsid w:val="00733440"/>
    <w:rPr>
      <w:rFonts w:cs="Times New Roman"/>
    </w:rPr>
  </w:style>
  <w:style w:type="paragraph" w:customStyle="1" w:styleId="PSCComentarioTemplate">
    <w:name w:val="PSC_Comentario_Template"/>
    <w:basedOn w:val="Normal"/>
    <w:uiPriority w:val="99"/>
    <w:rsid w:val="00733440"/>
    <w:rPr>
      <w:i/>
    </w:rPr>
  </w:style>
  <w:style w:type="paragraph" w:customStyle="1" w:styleId="PSCLegenda">
    <w:name w:val="PSC_Legenda"/>
    <w:basedOn w:val="Normal"/>
    <w:rsid w:val="00733440"/>
    <w:pPr>
      <w:jc w:val="center"/>
    </w:pPr>
    <w:rPr>
      <w:rFonts w:ascii="Times New Roman" w:hAnsi="Times New Roman"/>
      <w:b/>
    </w:rPr>
  </w:style>
  <w:style w:type="paragraph" w:customStyle="1" w:styleId="PSCReferencia">
    <w:name w:val="PSC_Referencia"/>
    <w:basedOn w:val="Normal"/>
    <w:uiPriority w:val="99"/>
    <w:rsid w:val="00733440"/>
    <w:pPr>
      <w:numPr>
        <w:numId w:val="33"/>
      </w:numPr>
      <w:outlineLvl w:val="0"/>
    </w:pPr>
  </w:style>
  <w:style w:type="paragraph" w:customStyle="1" w:styleId="PSCRequisito">
    <w:name w:val="PSC_Requisito"/>
    <w:basedOn w:val="Normal"/>
    <w:autoRedefine/>
    <w:uiPriority w:val="99"/>
    <w:rsid w:val="004B686B"/>
    <w:pPr>
      <w:pBdr>
        <w:top w:val="single" w:sz="4" w:space="1" w:color="auto"/>
        <w:bottom w:val="single" w:sz="4" w:space="1" w:color="auto"/>
      </w:pBdr>
      <w:jc w:val="center"/>
    </w:pPr>
    <w:rPr>
      <w:rFonts w:ascii="Verdana" w:hAnsi="Verdana"/>
      <w:b/>
      <w:sz w:val="20"/>
    </w:rPr>
  </w:style>
  <w:style w:type="paragraph" w:customStyle="1" w:styleId="PSCTabelaCabecalho">
    <w:name w:val="PSC_Tabela_Cabecalho"/>
    <w:basedOn w:val="Normal"/>
    <w:autoRedefine/>
    <w:rsid w:val="00733440"/>
    <w:pPr>
      <w:jc w:val="left"/>
    </w:pPr>
    <w:rPr>
      <w:rFonts w:ascii="Verdana" w:hAnsi="Verdana"/>
      <w:b/>
      <w:sz w:val="20"/>
    </w:rPr>
  </w:style>
  <w:style w:type="paragraph" w:customStyle="1" w:styleId="titulocapa">
    <w:name w:val="titulo_capa"/>
    <w:rsid w:val="00733440"/>
    <w:pPr>
      <w:ind w:hanging="547"/>
      <w:jc w:val="center"/>
    </w:pPr>
    <w:rPr>
      <w:rFonts w:ascii="Verdana" w:hAnsi="Verdana"/>
      <w:b/>
      <w:noProof/>
      <w:sz w:val="28"/>
      <w:lang w:val="pt-BR" w:eastAsia="pt-BR"/>
    </w:rPr>
  </w:style>
  <w:style w:type="paragraph" w:customStyle="1" w:styleId="titulocapaprojeto">
    <w:name w:val="titulo_capa_projeto"/>
    <w:basedOn w:val="Normal"/>
    <w:uiPriority w:val="99"/>
    <w:rsid w:val="00733440"/>
    <w:pPr>
      <w:ind w:hanging="547"/>
      <w:jc w:val="center"/>
    </w:pPr>
    <w:rPr>
      <w:rFonts w:ascii="Verdana" w:hAnsi="Verdana"/>
      <w:color w:val="000000"/>
      <w:sz w:val="24"/>
    </w:rPr>
  </w:style>
  <w:style w:type="paragraph" w:customStyle="1" w:styleId="titulocapa2">
    <w:name w:val="titulo_capa2"/>
    <w:rsid w:val="00733440"/>
    <w:pPr>
      <w:ind w:hanging="547"/>
      <w:jc w:val="center"/>
    </w:pPr>
    <w:rPr>
      <w:rFonts w:ascii="Verdana" w:hAnsi="Verdana"/>
      <w:noProof/>
      <w:sz w:val="22"/>
      <w:lang w:val="pt-BR" w:eastAsia="pt-BR"/>
    </w:rPr>
  </w:style>
  <w:style w:type="paragraph" w:styleId="TOC2">
    <w:name w:val="toc 2"/>
    <w:basedOn w:val="Normal"/>
    <w:next w:val="Normal"/>
    <w:autoRedefine/>
    <w:uiPriority w:val="39"/>
    <w:rsid w:val="00733440"/>
    <w:pPr>
      <w:spacing w:before="120" w:after="0"/>
      <w:ind w:left="220"/>
      <w:jc w:val="left"/>
    </w:pPr>
    <w:rPr>
      <w:rFonts w:ascii="Times New Roman" w:hAnsi="Times New Roman"/>
      <w:i/>
      <w:iCs/>
      <w:sz w:val="20"/>
    </w:rPr>
  </w:style>
  <w:style w:type="paragraph" w:styleId="TOC3">
    <w:name w:val="toc 3"/>
    <w:basedOn w:val="Normal"/>
    <w:next w:val="Normal"/>
    <w:autoRedefine/>
    <w:uiPriority w:val="39"/>
    <w:rsid w:val="00733440"/>
    <w:pPr>
      <w:spacing w:before="0" w:after="0"/>
      <w:ind w:left="440"/>
      <w:jc w:val="left"/>
    </w:pPr>
    <w:rPr>
      <w:rFonts w:ascii="Times New Roman" w:hAnsi="Times New Roman"/>
      <w:sz w:val="20"/>
    </w:rPr>
  </w:style>
  <w:style w:type="paragraph" w:styleId="TOC5">
    <w:name w:val="toc 5"/>
    <w:basedOn w:val="Normal"/>
    <w:next w:val="Normal"/>
    <w:autoRedefine/>
    <w:uiPriority w:val="99"/>
    <w:semiHidden/>
    <w:rsid w:val="00733440"/>
    <w:pPr>
      <w:spacing w:before="0" w:after="0"/>
      <w:ind w:left="880"/>
      <w:jc w:val="left"/>
    </w:pPr>
    <w:rPr>
      <w:rFonts w:ascii="Times New Roman" w:hAnsi="Times New Roman"/>
      <w:sz w:val="20"/>
    </w:rPr>
  </w:style>
  <w:style w:type="paragraph" w:styleId="BodyText">
    <w:name w:val="Body Text"/>
    <w:basedOn w:val="Normal"/>
    <w:link w:val="BodyTextChar"/>
    <w:rsid w:val="00733440"/>
    <w:pPr>
      <w:jc w:val="center"/>
    </w:pPr>
  </w:style>
  <w:style w:type="character" w:customStyle="1" w:styleId="BodyTextChar">
    <w:name w:val="Body Text Char"/>
    <w:link w:val="BodyText"/>
    <w:uiPriority w:val="99"/>
    <w:semiHidden/>
    <w:locked/>
    <w:rsid w:val="002C7DC5"/>
    <w:rPr>
      <w:rFonts w:ascii="Times" w:hAnsi="Times" w:cs="Times New Roman"/>
      <w:sz w:val="20"/>
      <w:szCs w:val="20"/>
      <w:lang w:val="pt-BR" w:eastAsia="pt-BR"/>
    </w:rPr>
  </w:style>
  <w:style w:type="table" w:styleId="TableGrid">
    <w:name w:val="Table Grid"/>
    <w:basedOn w:val="TableNormal"/>
    <w:uiPriority w:val="99"/>
    <w:rsid w:val="006E11C3"/>
    <w:pPr>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702DC"/>
    <w:pPr>
      <w:tabs>
        <w:tab w:val="left" w:pos="440"/>
        <w:tab w:val="right" w:leader="dot" w:pos="9060"/>
      </w:tabs>
      <w:spacing w:before="240" w:after="120"/>
      <w:jc w:val="left"/>
    </w:pPr>
    <w:rPr>
      <w:rFonts w:ascii="Cambria" w:hAnsi="Cambria"/>
      <w:b/>
      <w:bCs/>
      <w:sz w:val="28"/>
      <w:szCs w:val="28"/>
      <w:lang w:val="en-US"/>
    </w:rPr>
  </w:style>
  <w:style w:type="paragraph" w:styleId="TOC4">
    <w:name w:val="toc 4"/>
    <w:basedOn w:val="PargrafodaLista"/>
    <w:next w:val="Normal"/>
    <w:autoRedefine/>
    <w:uiPriority w:val="39"/>
    <w:rsid w:val="001A7B7C"/>
    <w:pPr>
      <w:tabs>
        <w:tab w:val="right" w:leader="dot" w:pos="9060"/>
      </w:tabs>
      <w:spacing w:before="0" w:after="0"/>
      <w:jc w:val="left"/>
    </w:pPr>
    <w:rPr>
      <w:rFonts w:ascii="Arial" w:hAnsi="Arial" w:cs="Arial"/>
      <w:b/>
      <w:sz w:val="16"/>
      <w:szCs w:val="22"/>
      <w:lang w:val="en-US"/>
    </w:rPr>
  </w:style>
  <w:style w:type="paragraph" w:styleId="TOC6">
    <w:name w:val="toc 6"/>
    <w:basedOn w:val="Normal"/>
    <w:next w:val="Normal"/>
    <w:autoRedefine/>
    <w:uiPriority w:val="99"/>
    <w:semiHidden/>
    <w:rsid w:val="004D6C7C"/>
    <w:pPr>
      <w:spacing w:before="0" w:after="0"/>
      <w:ind w:left="1100"/>
      <w:jc w:val="left"/>
    </w:pPr>
    <w:rPr>
      <w:rFonts w:ascii="Times New Roman" w:hAnsi="Times New Roman"/>
      <w:sz w:val="20"/>
    </w:rPr>
  </w:style>
  <w:style w:type="paragraph" w:styleId="TOC7">
    <w:name w:val="toc 7"/>
    <w:basedOn w:val="Normal"/>
    <w:next w:val="Normal"/>
    <w:autoRedefine/>
    <w:uiPriority w:val="99"/>
    <w:semiHidden/>
    <w:rsid w:val="004D6C7C"/>
    <w:pPr>
      <w:spacing w:before="0" w:after="0"/>
      <w:ind w:left="1320"/>
      <w:jc w:val="left"/>
    </w:pPr>
    <w:rPr>
      <w:rFonts w:ascii="Times New Roman" w:hAnsi="Times New Roman"/>
      <w:sz w:val="20"/>
    </w:rPr>
  </w:style>
  <w:style w:type="paragraph" w:styleId="TOC8">
    <w:name w:val="toc 8"/>
    <w:basedOn w:val="Normal"/>
    <w:next w:val="Normal"/>
    <w:autoRedefine/>
    <w:uiPriority w:val="99"/>
    <w:semiHidden/>
    <w:rsid w:val="004D6C7C"/>
    <w:pPr>
      <w:spacing w:before="0" w:after="0"/>
      <w:ind w:left="1540"/>
      <w:jc w:val="left"/>
    </w:pPr>
    <w:rPr>
      <w:rFonts w:ascii="Times New Roman" w:hAnsi="Times New Roman"/>
      <w:sz w:val="20"/>
    </w:rPr>
  </w:style>
  <w:style w:type="paragraph" w:styleId="TOC9">
    <w:name w:val="toc 9"/>
    <w:basedOn w:val="Normal"/>
    <w:next w:val="Normal"/>
    <w:autoRedefine/>
    <w:uiPriority w:val="99"/>
    <w:semiHidden/>
    <w:rsid w:val="004D6C7C"/>
    <w:pPr>
      <w:spacing w:before="0" w:after="0"/>
      <w:ind w:left="1760"/>
      <w:jc w:val="left"/>
    </w:pPr>
    <w:rPr>
      <w:rFonts w:ascii="Times New Roman" w:hAnsi="Times New Roman"/>
      <w:sz w:val="20"/>
    </w:rPr>
  </w:style>
  <w:style w:type="character" w:styleId="CommentReference">
    <w:name w:val="annotation reference"/>
    <w:uiPriority w:val="99"/>
    <w:rsid w:val="0013747D"/>
    <w:rPr>
      <w:rFonts w:cs="Times New Roman"/>
      <w:sz w:val="16"/>
      <w:szCs w:val="16"/>
    </w:rPr>
  </w:style>
  <w:style w:type="paragraph" w:styleId="CommentText">
    <w:name w:val="annotation text"/>
    <w:basedOn w:val="Normal"/>
    <w:link w:val="CommentTextChar"/>
    <w:uiPriority w:val="99"/>
    <w:rsid w:val="0013747D"/>
    <w:rPr>
      <w:sz w:val="20"/>
    </w:rPr>
  </w:style>
  <w:style w:type="character" w:customStyle="1" w:styleId="CommentTextChar">
    <w:name w:val="Comment Text Char"/>
    <w:link w:val="CommentText"/>
    <w:uiPriority w:val="99"/>
    <w:locked/>
    <w:rsid w:val="0013747D"/>
    <w:rPr>
      <w:rFonts w:ascii="Times" w:hAnsi="Times" w:cs="Times New Roman"/>
    </w:rPr>
  </w:style>
  <w:style w:type="paragraph" w:styleId="CommentSubject">
    <w:name w:val="annotation subject"/>
    <w:basedOn w:val="CommentText"/>
    <w:next w:val="CommentText"/>
    <w:link w:val="CommentSubjectChar"/>
    <w:uiPriority w:val="99"/>
    <w:rsid w:val="0013747D"/>
    <w:rPr>
      <w:b/>
      <w:bCs/>
    </w:rPr>
  </w:style>
  <w:style w:type="character" w:customStyle="1" w:styleId="CommentSubjectChar">
    <w:name w:val="Comment Subject Char"/>
    <w:link w:val="CommentSubject"/>
    <w:uiPriority w:val="99"/>
    <w:locked/>
    <w:rsid w:val="0013747D"/>
    <w:rPr>
      <w:rFonts w:ascii="Times" w:hAnsi="Times" w:cs="Times New Roman"/>
      <w:b/>
      <w:bCs/>
    </w:rPr>
  </w:style>
  <w:style w:type="paragraph" w:customStyle="1" w:styleId="ColorfulList-Accent11">
    <w:name w:val="Colorful List - Accent 11"/>
    <w:basedOn w:val="Normal"/>
    <w:uiPriority w:val="99"/>
    <w:qFormat/>
    <w:rsid w:val="00D06889"/>
    <w:pPr>
      <w:ind w:left="720"/>
      <w:contextualSpacing/>
    </w:pPr>
  </w:style>
  <w:style w:type="paragraph" w:customStyle="1" w:styleId="ColorfulShading-Accent11">
    <w:name w:val="Colorful Shading - Accent 11"/>
    <w:hidden/>
    <w:uiPriority w:val="99"/>
    <w:semiHidden/>
    <w:rsid w:val="007B5004"/>
    <w:rPr>
      <w:rFonts w:ascii="Times" w:hAnsi="Times"/>
      <w:sz w:val="22"/>
      <w:lang w:val="pt-BR" w:eastAsia="pt-BR"/>
    </w:rPr>
  </w:style>
  <w:style w:type="paragraph" w:customStyle="1" w:styleId="TituloDoc">
    <w:name w:val="TituloDoc"/>
    <w:basedOn w:val="Heading1"/>
    <w:link w:val="TituloDocChar"/>
    <w:uiPriority w:val="99"/>
    <w:rsid w:val="00B64BB8"/>
    <w:pPr>
      <w:pBdr>
        <w:bottom w:val="none" w:sz="0" w:space="0" w:color="auto"/>
      </w:pBdr>
    </w:pPr>
    <w:rPr>
      <w:rFonts w:ascii="Arial" w:hAnsi="Arial" w:cs="Arial"/>
      <w:b w:val="0"/>
      <w:szCs w:val="22"/>
      <w:lang w:val="en-US"/>
    </w:rPr>
  </w:style>
  <w:style w:type="paragraph" w:customStyle="1" w:styleId="TituloDoc1">
    <w:name w:val="TituloDoc1"/>
    <w:basedOn w:val="Heading1"/>
    <w:next w:val="TituloDoc"/>
    <w:uiPriority w:val="99"/>
    <w:rsid w:val="00B64BB8"/>
    <w:pPr>
      <w:pBdr>
        <w:bottom w:val="none" w:sz="0" w:space="0" w:color="auto"/>
      </w:pBdr>
    </w:pPr>
    <w:rPr>
      <w:rFonts w:ascii="Arial" w:hAnsi="Arial" w:cs="Arial"/>
      <w:b w:val="0"/>
      <w:szCs w:val="22"/>
      <w:lang w:val="en-US"/>
    </w:rPr>
  </w:style>
  <w:style w:type="paragraph" w:styleId="Title">
    <w:name w:val="Title"/>
    <w:basedOn w:val="Normal"/>
    <w:next w:val="Normal"/>
    <w:link w:val="TitleChar"/>
    <w:uiPriority w:val="99"/>
    <w:qFormat/>
    <w:rsid w:val="00B64BB8"/>
    <w:pPr>
      <w:pBdr>
        <w:bottom w:val="single" w:sz="8" w:space="4" w:color="4F81BD"/>
      </w:pBdr>
      <w:spacing w:before="0" w:after="300"/>
      <w:contextualSpacing/>
    </w:pPr>
    <w:rPr>
      <w:rFonts w:ascii="Cambria" w:hAnsi="Cambria"/>
      <w:color w:val="17365D"/>
      <w:spacing w:val="5"/>
      <w:kern w:val="28"/>
      <w:sz w:val="52"/>
      <w:szCs w:val="52"/>
    </w:rPr>
  </w:style>
  <w:style w:type="character" w:customStyle="1" w:styleId="TitleChar">
    <w:name w:val="Title Char"/>
    <w:link w:val="Title"/>
    <w:uiPriority w:val="99"/>
    <w:locked/>
    <w:rsid w:val="00B64BB8"/>
    <w:rPr>
      <w:rFonts w:ascii="Cambria" w:hAnsi="Cambria" w:cs="Times New Roman"/>
      <w:color w:val="17365D"/>
      <w:spacing w:val="5"/>
      <w:kern w:val="28"/>
      <w:sz w:val="52"/>
      <w:szCs w:val="52"/>
    </w:rPr>
  </w:style>
  <w:style w:type="character" w:customStyle="1" w:styleId="TituloDocChar">
    <w:name w:val="TituloDoc Char"/>
    <w:link w:val="TituloDoc"/>
    <w:uiPriority w:val="99"/>
    <w:locked/>
    <w:rsid w:val="00B74F04"/>
    <w:rPr>
      <w:rFonts w:ascii="Arial" w:hAnsi="Arial" w:cs="Arial"/>
      <w:color w:val="17365D"/>
      <w:spacing w:val="5"/>
      <w:kern w:val="28"/>
      <w:sz w:val="22"/>
      <w:szCs w:val="22"/>
      <w:lang w:val="en-US" w:eastAsia="pt-BR" w:bidi="ar-SA"/>
    </w:rPr>
  </w:style>
  <w:style w:type="paragraph" w:customStyle="1" w:styleId="TituloDoc11">
    <w:name w:val="TituloDoc11"/>
    <w:basedOn w:val="Title"/>
    <w:next w:val="TituloDoc"/>
    <w:uiPriority w:val="99"/>
    <w:rsid w:val="00B64BB8"/>
    <w:pPr>
      <w:pBdr>
        <w:bottom w:val="none" w:sz="0" w:space="0" w:color="auto"/>
      </w:pBdr>
      <w:spacing w:after="120"/>
      <w:contextualSpacing w:val="0"/>
    </w:pPr>
    <w:rPr>
      <w:rFonts w:ascii="Arial" w:hAnsi="Arial" w:cs="Arial"/>
      <w:b/>
      <w:color w:val="auto"/>
      <w:sz w:val="22"/>
      <w:szCs w:val="22"/>
      <w:lang w:val="en-US"/>
    </w:rPr>
  </w:style>
  <w:style w:type="character" w:customStyle="1" w:styleId="xml">
    <w:name w:val="xml"/>
    <w:uiPriority w:val="99"/>
    <w:rsid w:val="00183F32"/>
    <w:rPr>
      <w:rFonts w:cs="Times New Roman"/>
    </w:rPr>
  </w:style>
  <w:style w:type="paragraph" w:styleId="Caption">
    <w:name w:val="caption"/>
    <w:basedOn w:val="Normal"/>
    <w:next w:val="Normal"/>
    <w:qFormat/>
    <w:rsid w:val="007B434D"/>
    <w:pPr>
      <w:spacing w:before="0" w:after="200"/>
    </w:pPr>
    <w:rPr>
      <w:b/>
      <w:bCs/>
      <w:color w:val="4F81BD"/>
      <w:sz w:val="18"/>
      <w:szCs w:val="18"/>
    </w:rPr>
  </w:style>
  <w:style w:type="paragraph" w:styleId="FootnoteText">
    <w:name w:val="footnote text"/>
    <w:basedOn w:val="Normal"/>
    <w:link w:val="FootnoteTextChar"/>
    <w:uiPriority w:val="99"/>
    <w:rsid w:val="00787C8B"/>
    <w:pPr>
      <w:spacing w:before="0" w:after="0"/>
    </w:pPr>
    <w:rPr>
      <w:sz w:val="20"/>
    </w:rPr>
  </w:style>
  <w:style w:type="character" w:customStyle="1" w:styleId="FootnoteTextChar">
    <w:name w:val="Footnote Text Char"/>
    <w:link w:val="FootnoteText"/>
    <w:uiPriority w:val="99"/>
    <w:locked/>
    <w:rsid w:val="00787C8B"/>
    <w:rPr>
      <w:rFonts w:ascii="Times" w:hAnsi="Times" w:cs="Times New Roman"/>
    </w:rPr>
  </w:style>
  <w:style w:type="character" w:styleId="FootnoteReference">
    <w:name w:val="footnote reference"/>
    <w:uiPriority w:val="99"/>
    <w:rsid w:val="00787C8B"/>
    <w:rPr>
      <w:rFonts w:cs="Times New Roman"/>
      <w:vertAlign w:val="superscript"/>
    </w:rPr>
  </w:style>
  <w:style w:type="character" w:customStyle="1" w:styleId="CharChar2">
    <w:name w:val="Char Char2"/>
    <w:uiPriority w:val="99"/>
    <w:rsid w:val="00812E90"/>
    <w:rPr>
      <w:rFonts w:ascii="Times" w:hAnsi="Times" w:cs="Times New Roman"/>
    </w:rPr>
  </w:style>
  <w:style w:type="character" w:customStyle="1" w:styleId="CharChar3">
    <w:name w:val="Char Char3"/>
    <w:uiPriority w:val="99"/>
    <w:rsid w:val="00D74B2E"/>
    <w:rPr>
      <w:rFonts w:ascii="Times" w:hAnsi="Times" w:cs="Times New Roman"/>
    </w:rPr>
  </w:style>
  <w:style w:type="paragraph" w:styleId="DocumentMap">
    <w:name w:val="Document Map"/>
    <w:basedOn w:val="Normal"/>
    <w:link w:val="DocumentMapChar"/>
    <w:uiPriority w:val="99"/>
    <w:semiHidden/>
    <w:locked/>
    <w:rsid w:val="00D74B2E"/>
    <w:pPr>
      <w:shd w:val="clear" w:color="auto" w:fill="000080"/>
    </w:pPr>
    <w:rPr>
      <w:rFonts w:ascii="Tahoma" w:hAnsi="Tahoma" w:cs="Tahoma"/>
      <w:sz w:val="20"/>
    </w:rPr>
  </w:style>
  <w:style w:type="character" w:customStyle="1" w:styleId="DocumentMapChar">
    <w:name w:val="Document Map Char"/>
    <w:link w:val="DocumentMap"/>
    <w:uiPriority w:val="99"/>
    <w:semiHidden/>
    <w:locked/>
    <w:rsid w:val="00314EEE"/>
    <w:rPr>
      <w:rFonts w:cs="Times New Roman"/>
      <w:sz w:val="2"/>
      <w:lang w:val="pt-BR" w:eastAsia="pt-BR"/>
    </w:rPr>
  </w:style>
  <w:style w:type="character" w:styleId="FollowedHyperlink">
    <w:name w:val="FollowedHyperlink"/>
    <w:uiPriority w:val="99"/>
    <w:locked/>
    <w:rsid w:val="00EB30A4"/>
    <w:rPr>
      <w:rFonts w:cs="Times New Roman"/>
      <w:color w:val="800080"/>
      <w:u w:val="single"/>
    </w:rPr>
  </w:style>
  <w:style w:type="paragraph" w:customStyle="1" w:styleId="msolistparagraph0">
    <w:name w:val="msolistparagraph"/>
    <w:basedOn w:val="Normal"/>
    <w:uiPriority w:val="99"/>
    <w:rsid w:val="008A4EDB"/>
    <w:pPr>
      <w:ind w:left="720"/>
    </w:pPr>
    <w:rPr>
      <w:rFonts w:cs="Times"/>
      <w:szCs w:val="22"/>
      <w:lang w:val="en-US" w:eastAsia="en-US"/>
    </w:rPr>
  </w:style>
  <w:style w:type="paragraph" w:customStyle="1" w:styleId="Style1">
    <w:name w:val="Style1"/>
    <w:basedOn w:val="PSCReferencia"/>
    <w:uiPriority w:val="99"/>
    <w:rsid w:val="00663A20"/>
    <w:rPr>
      <w:lang w:val="en-US"/>
    </w:rPr>
  </w:style>
  <w:style w:type="paragraph" w:customStyle="1" w:styleId="GridTable31">
    <w:name w:val="Grid Table 31"/>
    <w:basedOn w:val="Heading1"/>
    <w:next w:val="Normal"/>
    <w:uiPriority w:val="39"/>
    <w:qFormat/>
    <w:rsid w:val="002E6571"/>
    <w:pPr>
      <w:keepLines/>
      <w:numPr>
        <w:numId w:val="0"/>
      </w:numPr>
      <w:pBdr>
        <w:bottom w:val="none" w:sz="0" w:space="0" w:color="auto"/>
      </w:pBdr>
      <w:shd w:val="clear" w:color="auto" w:fill="auto"/>
      <w:spacing w:before="480" w:after="0" w:line="276" w:lineRule="auto"/>
      <w:jc w:val="left"/>
      <w:outlineLvl w:val="9"/>
    </w:pPr>
    <w:rPr>
      <w:rFonts w:ascii="Cambria" w:hAnsi="Cambria"/>
      <w:bCs/>
      <w:color w:val="365F91"/>
      <w:kern w:val="0"/>
      <w:sz w:val="28"/>
      <w:szCs w:val="28"/>
      <w:lang w:eastAsia="en-US"/>
    </w:rPr>
  </w:style>
  <w:style w:type="paragraph" w:styleId="ListBullet">
    <w:name w:val="List Bullet"/>
    <w:basedOn w:val="Normal"/>
    <w:uiPriority w:val="99"/>
    <w:unhideWhenUsed/>
    <w:locked/>
    <w:rsid w:val="001A355E"/>
    <w:pPr>
      <w:numPr>
        <w:numId w:val="34"/>
      </w:numPr>
      <w:contextualSpacing/>
    </w:pPr>
  </w:style>
  <w:style w:type="paragraph" w:customStyle="1" w:styleId="ListParagraph1">
    <w:name w:val="List Paragraph1"/>
    <w:basedOn w:val="Normal"/>
    <w:uiPriority w:val="99"/>
    <w:qFormat/>
    <w:rsid w:val="00595278"/>
    <w:pPr>
      <w:ind w:left="720"/>
      <w:contextualSpacing/>
    </w:pPr>
  </w:style>
  <w:style w:type="character" w:customStyle="1" w:styleId="shorttext">
    <w:name w:val="short_text"/>
    <w:basedOn w:val="DefaultParagraphFont"/>
    <w:rsid w:val="00C4385D"/>
  </w:style>
  <w:style w:type="paragraph" w:customStyle="1" w:styleId="PargrafodaLista1">
    <w:name w:val="Parágrafo da Lista1"/>
    <w:basedOn w:val="Normal"/>
    <w:qFormat/>
    <w:rsid w:val="004C03C9"/>
    <w:pPr>
      <w:ind w:left="720"/>
      <w:contextualSpacing/>
    </w:pPr>
  </w:style>
  <w:style w:type="character" w:customStyle="1" w:styleId="cmplfrmlbl">
    <w:name w:val="cmpl_frm_lbl"/>
    <w:basedOn w:val="DefaultParagraphFont"/>
    <w:rsid w:val="00C24D7B"/>
  </w:style>
  <w:style w:type="paragraph" w:styleId="TableofFigures">
    <w:name w:val="table of figures"/>
    <w:basedOn w:val="Normal"/>
    <w:next w:val="Normal"/>
    <w:uiPriority w:val="99"/>
    <w:semiHidden/>
    <w:unhideWhenUsed/>
    <w:locked/>
    <w:rsid w:val="00A03C10"/>
  </w:style>
  <w:style w:type="paragraph" w:customStyle="1" w:styleId="ftArial">
    <w:name w:val="ft + Arial"/>
    <w:aliases w:val="Bold"/>
    <w:basedOn w:val="ColorfulList-Accent11"/>
    <w:rsid w:val="0013346B"/>
    <w:pPr>
      <w:ind w:left="0"/>
    </w:pPr>
    <w:rPr>
      <w:rFonts w:ascii="Arial" w:hAnsi="Arial" w:cs="Arial"/>
      <w:b/>
      <w:u w:val="single"/>
      <w:lang w:val="en-US"/>
    </w:rPr>
  </w:style>
  <w:style w:type="character" w:customStyle="1" w:styleId="cmplfrmlblinline">
    <w:name w:val="cmpl_frm_lbl_inline"/>
    <w:basedOn w:val="DefaultParagraphFont"/>
    <w:rsid w:val="0033591C"/>
  </w:style>
  <w:style w:type="character" w:customStyle="1" w:styleId="descricao">
    <w:name w:val="descricao"/>
    <w:basedOn w:val="DefaultParagraphFont"/>
    <w:rsid w:val="00302D40"/>
  </w:style>
  <w:style w:type="paragraph" w:customStyle="1" w:styleId="ListParagraph11">
    <w:name w:val="List Paragraph11"/>
    <w:basedOn w:val="Normal"/>
    <w:rsid w:val="00E86CBF"/>
    <w:pPr>
      <w:ind w:left="720"/>
      <w:contextualSpacing/>
    </w:pPr>
    <w:rPr>
      <w:rFonts w:eastAsia="Calibri"/>
    </w:rPr>
  </w:style>
  <w:style w:type="character" w:customStyle="1" w:styleId="hps">
    <w:name w:val="hps"/>
    <w:basedOn w:val="DefaultParagraphFont"/>
    <w:rsid w:val="00387C31"/>
  </w:style>
  <w:style w:type="paragraph" w:customStyle="1" w:styleId="PSCNormal">
    <w:name w:val="PSC_Normal"/>
    <w:basedOn w:val="ColorfulList-Accent11"/>
    <w:rsid w:val="00263F4A"/>
    <w:pPr>
      <w:ind w:left="0"/>
    </w:pPr>
    <w:rPr>
      <w:rFonts w:ascii="Arial" w:hAnsi="Arial" w:cs="Arial"/>
      <w:b/>
      <w:lang w:val="en-US"/>
    </w:rPr>
  </w:style>
  <w:style w:type="paragraph" w:customStyle="1" w:styleId="PargrafodaLista">
    <w:name w:val="Parágrafo da Lista"/>
    <w:basedOn w:val="Normal"/>
    <w:uiPriority w:val="34"/>
    <w:qFormat/>
    <w:rsid w:val="001A7B7C"/>
    <w:pPr>
      <w:ind w:left="708"/>
    </w:pPr>
  </w:style>
  <w:style w:type="paragraph" w:customStyle="1" w:styleId="PSCNormal0">
    <w:name w:val="PSC_Normal&quot;"/>
    <w:basedOn w:val="ColorfulList-Accent11"/>
    <w:rsid w:val="003661AF"/>
    <w:pPr>
      <w:ind w:left="0"/>
    </w:pPr>
    <w:rPr>
      <w:rFonts w:ascii="Times New Roman" w:hAnsi="Times New Roman"/>
      <w:b/>
      <w:lang w:val="en-US"/>
    </w:rPr>
  </w:style>
  <w:style w:type="paragraph" w:styleId="TOCHeading">
    <w:name w:val="TOC Heading"/>
    <w:basedOn w:val="Heading1"/>
    <w:next w:val="Normal"/>
    <w:uiPriority w:val="71"/>
    <w:semiHidden/>
    <w:unhideWhenUsed/>
    <w:qFormat/>
    <w:rsid w:val="005E4D2C"/>
    <w:pPr>
      <w:numPr>
        <w:numId w:val="0"/>
      </w:numPr>
      <w:pBdr>
        <w:bottom w:val="none" w:sz="0" w:space="0" w:color="auto"/>
      </w:pBdr>
      <w:shd w:val="clear" w:color="auto" w:fill="auto"/>
      <w:spacing w:before="240" w:after="60"/>
      <w:outlineLvl w:val="9"/>
    </w:pPr>
    <w:rPr>
      <w:rFonts w:ascii="Calibri Light" w:hAnsi="Calibri Light"/>
      <w:bCs/>
      <w:kern w:val="32"/>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56086">
      <w:bodyDiv w:val="1"/>
      <w:marLeft w:val="0"/>
      <w:marRight w:val="0"/>
      <w:marTop w:val="0"/>
      <w:marBottom w:val="0"/>
      <w:divBdr>
        <w:top w:val="none" w:sz="0" w:space="0" w:color="auto"/>
        <w:left w:val="none" w:sz="0" w:space="0" w:color="auto"/>
        <w:bottom w:val="none" w:sz="0" w:space="0" w:color="auto"/>
        <w:right w:val="none" w:sz="0" w:space="0" w:color="auto"/>
      </w:divBdr>
    </w:div>
    <w:div w:id="163253208">
      <w:bodyDiv w:val="1"/>
      <w:marLeft w:val="0"/>
      <w:marRight w:val="0"/>
      <w:marTop w:val="0"/>
      <w:marBottom w:val="0"/>
      <w:divBdr>
        <w:top w:val="none" w:sz="0" w:space="0" w:color="auto"/>
        <w:left w:val="none" w:sz="0" w:space="0" w:color="auto"/>
        <w:bottom w:val="none" w:sz="0" w:space="0" w:color="auto"/>
        <w:right w:val="none" w:sz="0" w:space="0" w:color="auto"/>
      </w:divBdr>
    </w:div>
    <w:div w:id="226648586">
      <w:bodyDiv w:val="1"/>
      <w:marLeft w:val="0"/>
      <w:marRight w:val="0"/>
      <w:marTop w:val="0"/>
      <w:marBottom w:val="0"/>
      <w:divBdr>
        <w:top w:val="none" w:sz="0" w:space="0" w:color="auto"/>
        <w:left w:val="none" w:sz="0" w:space="0" w:color="auto"/>
        <w:bottom w:val="none" w:sz="0" w:space="0" w:color="auto"/>
        <w:right w:val="none" w:sz="0" w:space="0" w:color="auto"/>
      </w:divBdr>
    </w:div>
    <w:div w:id="232199645">
      <w:bodyDiv w:val="1"/>
      <w:marLeft w:val="0"/>
      <w:marRight w:val="0"/>
      <w:marTop w:val="0"/>
      <w:marBottom w:val="0"/>
      <w:divBdr>
        <w:top w:val="none" w:sz="0" w:space="0" w:color="auto"/>
        <w:left w:val="none" w:sz="0" w:space="0" w:color="auto"/>
        <w:bottom w:val="none" w:sz="0" w:space="0" w:color="auto"/>
        <w:right w:val="none" w:sz="0" w:space="0" w:color="auto"/>
      </w:divBdr>
    </w:div>
    <w:div w:id="281158318">
      <w:bodyDiv w:val="1"/>
      <w:marLeft w:val="0"/>
      <w:marRight w:val="0"/>
      <w:marTop w:val="0"/>
      <w:marBottom w:val="0"/>
      <w:divBdr>
        <w:top w:val="none" w:sz="0" w:space="0" w:color="auto"/>
        <w:left w:val="none" w:sz="0" w:space="0" w:color="auto"/>
        <w:bottom w:val="none" w:sz="0" w:space="0" w:color="auto"/>
        <w:right w:val="none" w:sz="0" w:space="0" w:color="auto"/>
      </w:divBdr>
    </w:div>
    <w:div w:id="437722516">
      <w:marLeft w:val="0"/>
      <w:marRight w:val="0"/>
      <w:marTop w:val="0"/>
      <w:marBottom w:val="0"/>
      <w:divBdr>
        <w:top w:val="none" w:sz="0" w:space="0" w:color="auto"/>
        <w:left w:val="none" w:sz="0" w:space="0" w:color="auto"/>
        <w:bottom w:val="none" w:sz="0" w:space="0" w:color="auto"/>
        <w:right w:val="none" w:sz="0" w:space="0" w:color="auto"/>
      </w:divBdr>
      <w:divsChild>
        <w:div w:id="437722518">
          <w:marLeft w:val="0"/>
          <w:marRight w:val="0"/>
          <w:marTop w:val="0"/>
          <w:marBottom w:val="0"/>
          <w:divBdr>
            <w:top w:val="none" w:sz="0" w:space="0" w:color="auto"/>
            <w:left w:val="none" w:sz="0" w:space="0" w:color="auto"/>
            <w:bottom w:val="none" w:sz="0" w:space="0" w:color="auto"/>
            <w:right w:val="none" w:sz="0" w:space="0" w:color="auto"/>
          </w:divBdr>
        </w:div>
      </w:divsChild>
    </w:div>
    <w:div w:id="437722517">
      <w:marLeft w:val="0"/>
      <w:marRight w:val="0"/>
      <w:marTop w:val="0"/>
      <w:marBottom w:val="0"/>
      <w:divBdr>
        <w:top w:val="none" w:sz="0" w:space="0" w:color="auto"/>
        <w:left w:val="none" w:sz="0" w:space="0" w:color="auto"/>
        <w:bottom w:val="none" w:sz="0" w:space="0" w:color="auto"/>
        <w:right w:val="none" w:sz="0" w:space="0" w:color="auto"/>
      </w:divBdr>
      <w:divsChild>
        <w:div w:id="437722519">
          <w:marLeft w:val="0"/>
          <w:marRight w:val="0"/>
          <w:marTop w:val="0"/>
          <w:marBottom w:val="0"/>
          <w:divBdr>
            <w:top w:val="none" w:sz="0" w:space="0" w:color="auto"/>
            <w:left w:val="none" w:sz="0" w:space="0" w:color="auto"/>
            <w:bottom w:val="none" w:sz="0" w:space="0" w:color="auto"/>
            <w:right w:val="none" w:sz="0" w:space="0" w:color="auto"/>
          </w:divBdr>
        </w:div>
      </w:divsChild>
    </w:div>
    <w:div w:id="437722520">
      <w:marLeft w:val="0"/>
      <w:marRight w:val="0"/>
      <w:marTop w:val="0"/>
      <w:marBottom w:val="0"/>
      <w:divBdr>
        <w:top w:val="none" w:sz="0" w:space="0" w:color="auto"/>
        <w:left w:val="none" w:sz="0" w:space="0" w:color="auto"/>
        <w:bottom w:val="none" w:sz="0" w:space="0" w:color="auto"/>
        <w:right w:val="none" w:sz="0" w:space="0" w:color="auto"/>
      </w:divBdr>
    </w:div>
    <w:div w:id="437722521">
      <w:marLeft w:val="0"/>
      <w:marRight w:val="0"/>
      <w:marTop w:val="0"/>
      <w:marBottom w:val="0"/>
      <w:divBdr>
        <w:top w:val="none" w:sz="0" w:space="0" w:color="auto"/>
        <w:left w:val="none" w:sz="0" w:space="0" w:color="auto"/>
        <w:bottom w:val="none" w:sz="0" w:space="0" w:color="auto"/>
        <w:right w:val="none" w:sz="0" w:space="0" w:color="auto"/>
      </w:divBdr>
      <w:divsChild>
        <w:div w:id="437722522">
          <w:marLeft w:val="0"/>
          <w:marRight w:val="0"/>
          <w:marTop w:val="0"/>
          <w:marBottom w:val="0"/>
          <w:divBdr>
            <w:top w:val="none" w:sz="0" w:space="0" w:color="auto"/>
            <w:left w:val="none" w:sz="0" w:space="0" w:color="auto"/>
            <w:bottom w:val="none" w:sz="0" w:space="0" w:color="auto"/>
            <w:right w:val="none" w:sz="0" w:space="0" w:color="auto"/>
          </w:divBdr>
        </w:div>
      </w:divsChild>
    </w:div>
    <w:div w:id="437722523">
      <w:marLeft w:val="0"/>
      <w:marRight w:val="0"/>
      <w:marTop w:val="0"/>
      <w:marBottom w:val="0"/>
      <w:divBdr>
        <w:top w:val="none" w:sz="0" w:space="0" w:color="auto"/>
        <w:left w:val="none" w:sz="0" w:space="0" w:color="auto"/>
        <w:bottom w:val="none" w:sz="0" w:space="0" w:color="auto"/>
        <w:right w:val="none" w:sz="0" w:space="0" w:color="auto"/>
      </w:divBdr>
    </w:div>
    <w:div w:id="488399523">
      <w:bodyDiv w:val="1"/>
      <w:marLeft w:val="0"/>
      <w:marRight w:val="0"/>
      <w:marTop w:val="0"/>
      <w:marBottom w:val="0"/>
      <w:divBdr>
        <w:top w:val="none" w:sz="0" w:space="0" w:color="auto"/>
        <w:left w:val="none" w:sz="0" w:space="0" w:color="auto"/>
        <w:bottom w:val="none" w:sz="0" w:space="0" w:color="auto"/>
        <w:right w:val="none" w:sz="0" w:space="0" w:color="auto"/>
      </w:divBdr>
    </w:div>
    <w:div w:id="504173272">
      <w:bodyDiv w:val="1"/>
      <w:marLeft w:val="0"/>
      <w:marRight w:val="0"/>
      <w:marTop w:val="0"/>
      <w:marBottom w:val="0"/>
      <w:divBdr>
        <w:top w:val="none" w:sz="0" w:space="0" w:color="auto"/>
        <w:left w:val="none" w:sz="0" w:space="0" w:color="auto"/>
        <w:bottom w:val="none" w:sz="0" w:space="0" w:color="auto"/>
        <w:right w:val="none" w:sz="0" w:space="0" w:color="auto"/>
      </w:divBdr>
    </w:div>
    <w:div w:id="541285008">
      <w:bodyDiv w:val="1"/>
      <w:marLeft w:val="0"/>
      <w:marRight w:val="0"/>
      <w:marTop w:val="0"/>
      <w:marBottom w:val="0"/>
      <w:divBdr>
        <w:top w:val="none" w:sz="0" w:space="0" w:color="auto"/>
        <w:left w:val="none" w:sz="0" w:space="0" w:color="auto"/>
        <w:bottom w:val="none" w:sz="0" w:space="0" w:color="auto"/>
        <w:right w:val="none" w:sz="0" w:space="0" w:color="auto"/>
      </w:divBdr>
    </w:div>
    <w:div w:id="562260483">
      <w:bodyDiv w:val="1"/>
      <w:marLeft w:val="0"/>
      <w:marRight w:val="0"/>
      <w:marTop w:val="0"/>
      <w:marBottom w:val="0"/>
      <w:divBdr>
        <w:top w:val="none" w:sz="0" w:space="0" w:color="auto"/>
        <w:left w:val="none" w:sz="0" w:space="0" w:color="auto"/>
        <w:bottom w:val="none" w:sz="0" w:space="0" w:color="auto"/>
        <w:right w:val="none" w:sz="0" w:space="0" w:color="auto"/>
      </w:divBdr>
    </w:div>
    <w:div w:id="620459732">
      <w:bodyDiv w:val="1"/>
      <w:marLeft w:val="0"/>
      <w:marRight w:val="0"/>
      <w:marTop w:val="0"/>
      <w:marBottom w:val="0"/>
      <w:divBdr>
        <w:top w:val="none" w:sz="0" w:space="0" w:color="auto"/>
        <w:left w:val="none" w:sz="0" w:space="0" w:color="auto"/>
        <w:bottom w:val="none" w:sz="0" w:space="0" w:color="auto"/>
        <w:right w:val="none" w:sz="0" w:space="0" w:color="auto"/>
      </w:divBdr>
    </w:div>
    <w:div w:id="622229504">
      <w:bodyDiv w:val="1"/>
      <w:marLeft w:val="0"/>
      <w:marRight w:val="0"/>
      <w:marTop w:val="0"/>
      <w:marBottom w:val="0"/>
      <w:divBdr>
        <w:top w:val="none" w:sz="0" w:space="0" w:color="auto"/>
        <w:left w:val="none" w:sz="0" w:space="0" w:color="auto"/>
        <w:bottom w:val="none" w:sz="0" w:space="0" w:color="auto"/>
        <w:right w:val="none" w:sz="0" w:space="0" w:color="auto"/>
      </w:divBdr>
    </w:div>
    <w:div w:id="845747073">
      <w:bodyDiv w:val="1"/>
      <w:marLeft w:val="0"/>
      <w:marRight w:val="0"/>
      <w:marTop w:val="0"/>
      <w:marBottom w:val="0"/>
      <w:divBdr>
        <w:top w:val="none" w:sz="0" w:space="0" w:color="auto"/>
        <w:left w:val="none" w:sz="0" w:space="0" w:color="auto"/>
        <w:bottom w:val="none" w:sz="0" w:space="0" w:color="auto"/>
        <w:right w:val="none" w:sz="0" w:space="0" w:color="auto"/>
      </w:divBdr>
    </w:div>
    <w:div w:id="868110515">
      <w:bodyDiv w:val="1"/>
      <w:marLeft w:val="0"/>
      <w:marRight w:val="0"/>
      <w:marTop w:val="0"/>
      <w:marBottom w:val="0"/>
      <w:divBdr>
        <w:top w:val="none" w:sz="0" w:space="0" w:color="auto"/>
        <w:left w:val="none" w:sz="0" w:space="0" w:color="auto"/>
        <w:bottom w:val="none" w:sz="0" w:space="0" w:color="auto"/>
        <w:right w:val="none" w:sz="0" w:space="0" w:color="auto"/>
      </w:divBdr>
    </w:div>
    <w:div w:id="1039475908">
      <w:bodyDiv w:val="1"/>
      <w:marLeft w:val="0"/>
      <w:marRight w:val="0"/>
      <w:marTop w:val="0"/>
      <w:marBottom w:val="0"/>
      <w:divBdr>
        <w:top w:val="none" w:sz="0" w:space="0" w:color="auto"/>
        <w:left w:val="none" w:sz="0" w:space="0" w:color="auto"/>
        <w:bottom w:val="none" w:sz="0" w:space="0" w:color="auto"/>
        <w:right w:val="none" w:sz="0" w:space="0" w:color="auto"/>
      </w:divBdr>
    </w:div>
    <w:div w:id="1162041696">
      <w:bodyDiv w:val="1"/>
      <w:marLeft w:val="0"/>
      <w:marRight w:val="0"/>
      <w:marTop w:val="0"/>
      <w:marBottom w:val="0"/>
      <w:divBdr>
        <w:top w:val="none" w:sz="0" w:space="0" w:color="auto"/>
        <w:left w:val="none" w:sz="0" w:space="0" w:color="auto"/>
        <w:bottom w:val="none" w:sz="0" w:space="0" w:color="auto"/>
        <w:right w:val="none" w:sz="0" w:space="0" w:color="auto"/>
      </w:divBdr>
    </w:div>
    <w:div w:id="1182666579">
      <w:bodyDiv w:val="1"/>
      <w:marLeft w:val="0"/>
      <w:marRight w:val="0"/>
      <w:marTop w:val="0"/>
      <w:marBottom w:val="0"/>
      <w:divBdr>
        <w:top w:val="none" w:sz="0" w:space="0" w:color="auto"/>
        <w:left w:val="none" w:sz="0" w:space="0" w:color="auto"/>
        <w:bottom w:val="none" w:sz="0" w:space="0" w:color="auto"/>
        <w:right w:val="none" w:sz="0" w:space="0" w:color="auto"/>
      </w:divBdr>
    </w:div>
    <w:div w:id="1303198436">
      <w:bodyDiv w:val="1"/>
      <w:marLeft w:val="0"/>
      <w:marRight w:val="0"/>
      <w:marTop w:val="0"/>
      <w:marBottom w:val="0"/>
      <w:divBdr>
        <w:top w:val="none" w:sz="0" w:space="0" w:color="auto"/>
        <w:left w:val="none" w:sz="0" w:space="0" w:color="auto"/>
        <w:bottom w:val="none" w:sz="0" w:space="0" w:color="auto"/>
        <w:right w:val="none" w:sz="0" w:space="0" w:color="auto"/>
      </w:divBdr>
    </w:div>
    <w:div w:id="1403870348">
      <w:bodyDiv w:val="1"/>
      <w:marLeft w:val="0"/>
      <w:marRight w:val="0"/>
      <w:marTop w:val="0"/>
      <w:marBottom w:val="0"/>
      <w:divBdr>
        <w:top w:val="none" w:sz="0" w:space="0" w:color="auto"/>
        <w:left w:val="none" w:sz="0" w:space="0" w:color="auto"/>
        <w:bottom w:val="none" w:sz="0" w:space="0" w:color="auto"/>
        <w:right w:val="none" w:sz="0" w:space="0" w:color="auto"/>
      </w:divBdr>
    </w:div>
    <w:div w:id="1404647879">
      <w:bodyDiv w:val="1"/>
      <w:marLeft w:val="0"/>
      <w:marRight w:val="0"/>
      <w:marTop w:val="0"/>
      <w:marBottom w:val="0"/>
      <w:divBdr>
        <w:top w:val="none" w:sz="0" w:space="0" w:color="auto"/>
        <w:left w:val="none" w:sz="0" w:space="0" w:color="auto"/>
        <w:bottom w:val="none" w:sz="0" w:space="0" w:color="auto"/>
        <w:right w:val="none" w:sz="0" w:space="0" w:color="auto"/>
      </w:divBdr>
    </w:div>
    <w:div w:id="1460421270">
      <w:bodyDiv w:val="1"/>
      <w:marLeft w:val="0"/>
      <w:marRight w:val="0"/>
      <w:marTop w:val="0"/>
      <w:marBottom w:val="0"/>
      <w:divBdr>
        <w:top w:val="none" w:sz="0" w:space="0" w:color="auto"/>
        <w:left w:val="none" w:sz="0" w:space="0" w:color="auto"/>
        <w:bottom w:val="none" w:sz="0" w:space="0" w:color="auto"/>
        <w:right w:val="none" w:sz="0" w:space="0" w:color="auto"/>
      </w:divBdr>
    </w:div>
    <w:div w:id="1475025632">
      <w:bodyDiv w:val="1"/>
      <w:marLeft w:val="0"/>
      <w:marRight w:val="0"/>
      <w:marTop w:val="0"/>
      <w:marBottom w:val="0"/>
      <w:divBdr>
        <w:top w:val="none" w:sz="0" w:space="0" w:color="auto"/>
        <w:left w:val="none" w:sz="0" w:space="0" w:color="auto"/>
        <w:bottom w:val="none" w:sz="0" w:space="0" w:color="auto"/>
        <w:right w:val="none" w:sz="0" w:space="0" w:color="auto"/>
      </w:divBdr>
    </w:div>
    <w:div w:id="1539246740">
      <w:bodyDiv w:val="1"/>
      <w:marLeft w:val="0"/>
      <w:marRight w:val="0"/>
      <w:marTop w:val="0"/>
      <w:marBottom w:val="0"/>
      <w:divBdr>
        <w:top w:val="none" w:sz="0" w:space="0" w:color="auto"/>
        <w:left w:val="none" w:sz="0" w:space="0" w:color="auto"/>
        <w:bottom w:val="none" w:sz="0" w:space="0" w:color="auto"/>
        <w:right w:val="none" w:sz="0" w:space="0" w:color="auto"/>
      </w:divBdr>
    </w:div>
    <w:div w:id="1573156360">
      <w:bodyDiv w:val="1"/>
      <w:marLeft w:val="0"/>
      <w:marRight w:val="0"/>
      <w:marTop w:val="0"/>
      <w:marBottom w:val="0"/>
      <w:divBdr>
        <w:top w:val="none" w:sz="0" w:space="0" w:color="auto"/>
        <w:left w:val="none" w:sz="0" w:space="0" w:color="auto"/>
        <w:bottom w:val="none" w:sz="0" w:space="0" w:color="auto"/>
        <w:right w:val="none" w:sz="0" w:space="0" w:color="auto"/>
      </w:divBdr>
    </w:div>
    <w:div w:id="1868984558">
      <w:bodyDiv w:val="1"/>
      <w:marLeft w:val="0"/>
      <w:marRight w:val="0"/>
      <w:marTop w:val="0"/>
      <w:marBottom w:val="0"/>
      <w:divBdr>
        <w:top w:val="none" w:sz="0" w:space="0" w:color="auto"/>
        <w:left w:val="none" w:sz="0" w:space="0" w:color="auto"/>
        <w:bottom w:val="none" w:sz="0" w:space="0" w:color="auto"/>
        <w:right w:val="none" w:sz="0" w:space="0" w:color="auto"/>
      </w:divBdr>
    </w:div>
    <w:div w:id="1908568644">
      <w:bodyDiv w:val="1"/>
      <w:marLeft w:val="0"/>
      <w:marRight w:val="0"/>
      <w:marTop w:val="0"/>
      <w:marBottom w:val="0"/>
      <w:divBdr>
        <w:top w:val="none" w:sz="0" w:space="0" w:color="auto"/>
        <w:left w:val="none" w:sz="0" w:space="0" w:color="auto"/>
        <w:bottom w:val="none" w:sz="0" w:space="0" w:color="auto"/>
        <w:right w:val="none" w:sz="0" w:space="0" w:color="auto"/>
      </w:divBdr>
    </w:div>
    <w:div w:id="1917201335">
      <w:bodyDiv w:val="1"/>
      <w:marLeft w:val="0"/>
      <w:marRight w:val="0"/>
      <w:marTop w:val="0"/>
      <w:marBottom w:val="0"/>
      <w:divBdr>
        <w:top w:val="none" w:sz="0" w:space="0" w:color="auto"/>
        <w:left w:val="none" w:sz="0" w:space="0" w:color="auto"/>
        <w:bottom w:val="none" w:sz="0" w:space="0" w:color="auto"/>
        <w:right w:val="none" w:sz="0" w:space="0" w:color="auto"/>
      </w:divBdr>
    </w:div>
    <w:div w:id="2083065711">
      <w:bodyDiv w:val="1"/>
      <w:marLeft w:val="0"/>
      <w:marRight w:val="0"/>
      <w:marTop w:val="0"/>
      <w:marBottom w:val="0"/>
      <w:divBdr>
        <w:top w:val="none" w:sz="0" w:space="0" w:color="auto"/>
        <w:left w:val="none" w:sz="0" w:space="0" w:color="auto"/>
        <w:bottom w:val="none" w:sz="0" w:space="0" w:color="auto"/>
        <w:right w:val="none" w:sz="0" w:space="0" w:color="auto"/>
      </w:divBdr>
    </w:div>
    <w:div w:id="209416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6.xml"/><Relationship Id="R6e413da27e114921"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_Projetos\prosces3\subprocessos\psc\templates\PROSCES-PSC-TMP-TMP-Exter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3FB2AC75EB464BA9F1F77BFA9B087A" ma:contentTypeVersion="14" ma:contentTypeDescription="Create a new document." ma:contentTypeScope="" ma:versionID="71b0ed7ecf20ea98b32f8e36844a41e5">
  <xsd:schema xmlns:xsd="http://www.w3.org/2001/XMLSchema" xmlns:xs="http://www.w3.org/2001/XMLSchema" xmlns:p="http://schemas.microsoft.com/office/2006/metadata/properties" xmlns:ns3="a625705e-095e-47f8-a0a0-03ce2d930d02" xmlns:ns4="ab17aa17-eff5-45a5-8a08-3910ee8c4b29" targetNamespace="http://schemas.microsoft.com/office/2006/metadata/properties" ma:root="true" ma:fieldsID="e58cbc7b12886a5aa024046105ca3f7b" ns3:_="" ns4:_="">
    <xsd:import namespace="a625705e-095e-47f8-a0a0-03ce2d930d02"/>
    <xsd:import namespace="ab17aa17-eff5-45a5-8a08-3910ee8c4b2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5705e-095e-47f8-a0a0-03ce2d930d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b17aa17-eff5-45a5-8a08-3910ee8c4b2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76BEA-93EC-455C-8705-A7CE5F3B2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5705e-095e-47f8-a0a0-03ce2d930d02"/>
    <ds:schemaRef ds:uri="ab17aa17-eff5-45a5-8a08-3910ee8c4b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5CE146-B72F-4529-A962-AEB5A8660C29}">
  <ds:schemaRefs>
    <ds:schemaRef ds:uri="http://schemas.microsoft.com/sharepoint/v3/contenttype/forms"/>
  </ds:schemaRefs>
</ds:datastoreItem>
</file>

<file path=customXml/itemProps3.xml><?xml version="1.0" encoding="utf-8"?>
<ds:datastoreItem xmlns:ds="http://schemas.openxmlformats.org/officeDocument/2006/customXml" ds:itemID="{ECEA45B4-E92F-4520-A565-B0EE307E9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PROSCES-PSC-TMP-TMP-Externo</Template>
  <TotalTime>1</TotalTime>
  <Pages>14</Pages>
  <Words>2189</Words>
  <Characters>12482</Characters>
  <Application>Microsoft Office Word</Application>
  <DocSecurity>0</DocSecurity>
  <Lines>104</Lines>
  <Paragraphs>29</Paragraphs>
  <ScaleCrop>false</ScaleCrop>
  <Company/>
  <LinksUpToDate>false</LinksUpToDate>
  <CharactersWithSpaces>14642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Introdução</dc:title>
  <dc:subject/>
  <dc:creator>Eduardo Araujo Oliveira</dc:creator>
  <cp:keywords/>
  <cp:lastModifiedBy>Max Plumley</cp:lastModifiedBy>
  <cp:revision>2</cp:revision>
  <cp:lastPrinted>2008-02-26T18:15:00Z</cp:lastPrinted>
  <dcterms:created xsi:type="dcterms:W3CDTF">2021-08-12T05:19:00Z</dcterms:created>
  <dcterms:modified xsi:type="dcterms:W3CDTF">2021-08-12T05:19:00Z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ContentTypeId">
    <vt:lpwstr>0x010100653FB2AC75EB464BA9F1F77BFA9B087A</vt:lpwstr>
  </property>
</Properties>
</file>